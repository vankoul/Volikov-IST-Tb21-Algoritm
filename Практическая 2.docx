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C63B" w14:textId="6AF3A48F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E40E4D">
        <w:rPr>
          <w:rFonts w:eastAsia="Helvetica-Bold"/>
          <w:b/>
          <w:sz w:val="32"/>
          <w:szCs w:val="28"/>
        </w:rPr>
        <w:t>2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6111949B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 xml:space="preserve">: «Алгоритмы </w:t>
      </w:r>
      <w:r w:rsidR="00E40E4D">
        <w:rPr>
          <w:b/>
          <w:bCs/>
          <w:sz w:val="28"/>
          <w:szCs w:val="28"/>
        </w:rPr>
        <w:t>сортировки</w:t>
      </w:r>
      <w:r>
        <w:rPr>
          <w:b/>
          <w:bCs/>
          <w:sz w:val="28"/>
          <w:szCs w:val="28"/>
        </w:rPr>
        <w:t>».</w:t>
      </w:r>
    </w:p>
    <w:p w14:paraId="3418FF2A" w14:textId="657BCFCF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изучить алгоритмы </w:t>
      </w:r>
      <w:r w:rsidR="00E40E4D">
        <w:rPr>
          <w:b/>
          <w:bCs/>
          <w:sz w:val="28"/>
          <w:szCs w:val="28"/>
        </w:rPr>
        <w:t>сортировки</w:t>
      </w:r>
      <w:r>
        <w:rPr>
          <w:b/>
          <w:bCs/>
          <w:sz w:val="28"/>
          <w:szCs w:val="28"/>
        </w:rPr>
        <w:t>.</w:t>
      </w:r>
    </w:p>
    <w:p w14:paraId="36FBACC7" w14:textId="362A3C54" w:rsidR="000739EB" w:rsidRDefault="00AD5A91" w:rsidP="000739EB">
      <w:pPr>
        <w:spacing w:line="274" w:lineRule="auto"/>
        <w:ind w:firstLine="708"/>
        <w:rPr>
          <w:b/>
          <w:bCs/>
          <w:color w:val="000000"/>
          <w:sz w:val="28"/>
          <w:szCs w:val="22"/>
        </w:rPr>
      </w:pPr>
      <w:r w:rsidRPr="00AD5A91">
        <w:rPr>
          <w:b/>
          <w:bCs/>
          <w:color w:val="000000"/>
          <w:sz w:val="28"/>
          <w:szCs w:val="22"/>
        </w:rPr>
        <w:t>Пузырьковая сортировка</w:t>
      </w:r>
    </w:p>
    <w:p w14:paraId="0D5929B3" w14:textId="2C064808" w:rsidR="00AD5A91" w:rsidRDefault="00AD5A91" w:rsidP="00AD5A9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Сортировка пузырьком в основном применяется в учебных проектах. В реальной практике её заменяют более эффективные алгоритмы, однако сортировка пузырьком лежит в основе некоторых из них.</w:t>
      </w:r>
    </w:p>
    <w:p w14:paraId="08062A09" w14:textId="6513AEDF" w:rsidR="00AD5A91" w:rsidRDefault="00AD5A91" w:rsidP="00AD5A91">
      <w:p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В общем случае алгоритм сортировки пузырьком следующий:</w:t>
      </w:r>
    </w:p>
    <w:p w14:paraId="093552D9" w14:textId="77777777" w:rsidR="00AD5A91" w:rsidRPr="00AD5A91" w:rsidRDefault="00AD5A91" w:rsidP="00AD5A91">
      <w:pPr>
        <w:numPr>
          <w:ilvl w:val="0"/>
          <w:numId w:val="48"/>
        </w:num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Сравнить текущий элемент со следующим.</w:t>
      </w:r>
    </w:p>
    <w:p w14:paraId="5DB7F651" w14:textId="77777777" w:rsidR="00AD5A91" w:rsidRPr="00AD5A91" w:rsidRDefault="00AD5A91" w:rsidP="00AD5A91">
      <w:pPr>
        <w:numPr>
          <w:ilvl w:val="0"/>
          <w:numId w:val="48"/>
        </w:num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Если следующий элемент меньше/больше текущего, поменять их местами.</w:t>
      </w:r>
    </w:p>
    <w:p w14:paraId="7571770F" w14:textId="0C7956AF" w:rsidR="00AD5A91" w:rsidRDefault="00AD5A91" w:rsidP="00AD5A91">
      <w:pPr>
        <w:numPr>
          <w:ilvl w:val="0"/>
          <w:numId w:val="48"/>
        </w:num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Если массив отсортирован, закончить алгоритм, иначе перейти на шаг 1.</w:t>
      </w:r>
    </w:p>
    <w:p w14:paraId="04EBD042" w14:textId="556A3858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В алгоритме используется два цикла: основной и вложенный. В результате одного прохода вложенного цикла наибольший элемент помещается в конец массива, а наименьший смещается на одну позицию ближе к началу.</w:t>
      </w:r>
    </w:p>
    <w:p w14:paraId="70D8514E" w14:textId="670061A8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Внешний цикл в худшем случае совершает N (кол-во элементов) – 1 проходов, то есть внутренний цикл выполняется N-1 раз.</w:t>
      </w:r>
    </w:p>
    <w:p w14:paraId="5620D405" w14:textId="14AF5422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Таким образом, в каждом проходе совершается серия обменов элементов так, что наибольший элемент передвигается в конец массив перед элементом, который переместился туда в прошлой итерации. Процесс происходит до тех пор, пока массив не будет отсортирован.</w:t>
      </w:r>
    </w:p>
    <w:p w14:paraId="4472A260" w14:textId="77777777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Если рассмотреть реализацию алгоритма, то можно легко заметить, что время его работы (количество операций) значительно возрастает с увеличением количества элементов сортируемой последовательности.</w:t>
      </w:r>
    </w:p>
    <w:p w14:paraId="7CCC1F8D" w14:textId="77777777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Сложность алгоритма</w:t>
      </w:r>
    </w:p>
    <w:p w14:paraId="709D3C3C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 xml:space="preserve">Сложность алгоритма позволяет дать ему оценку по времени выполнения, то есть определяет его эффективность.  Можно выражать сложность по-разному, но чаще всего используется асимптотическая сложность, которая определяет его </w:t>
      </w:r>
    </w:p>
    <w:p w14:paraId="796FFFE6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14:paraId="51CE246E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14:paraId="186F3D2C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14:paraId="58D54CA8" w14:textId="7E8A76B4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lastRenderedPageBreak/>
        <w:t>эффективность при стремлении входных данных к бесконечности.</w:t>
      </w:r>
    </w:p>
    <w:p w14:paraId="0899C0A5" w14:textId="20F8E0A9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Точное время выполнения алгоритма не рассматривается, потому что оно зависит слишком от многих факторов: мощность процессора, тип данных массива, используемый язык программирования.</w:t>
      </w:r>
    </w:p>
    <w:p w14:paraId="0D803763" w14:textId="77777777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Алгоритм сортировки пузырьком имеет сложность O(n²), где n – количество элементов массива. Из формулы видно, что сложность сортировки пузырьком квадратично зависит от количества сортируемых элементов. Это значит, что он неэффективен при работе с большими массивами данных.</w:t>
      </w:r>
    </w:p>
    <w:p w14:paraId="25FF2FD9" w14:textId="6C74725B" w:rsidR="00C42DDF" w:rsidRPr="00C85DCB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  <w:lang w:val="en-US"/>
        </w:rPr>
      </w:pPr>
      <w:r w:rsidRPr="00C42DDF">
        <w:rPr>
          <w:color w:val="000000"/>
          <w:sz w:val="28"/>
          <w:szCs w:val="22"/>
        </w:rPr>
        <w:t>Следует понимать, что с помощью асимптотической функции нельзя точно вычислить время работы алгоритма. Например, дана последовательность “6 5 4 3 2 1”, для её сортировки придется сделать максимальное количество проходов. Такой случай называют наихудшим. Если дана последовательность “3 1 2 4 5”, то количество проходов будет</w:t>
      </w:r>
      <w:bookmarkStart w:id="0" w:name="_GoBack"/>
      <w:bookmarkEnd w:id="0"/>
      <w:r w:rsidRPr="00C42DDF">
        <w:rPr>
          <w:color w:val="000000"/>
          <w:sz w:val="28"/>
          <w:szCs w:val="22"/>
        </w:rPr>
        <w:t xml:space="preserve"> минимально, соответственно сортировка пройдет гораздо быстрее. Если же дан уже отсортированный массив, то алгоритму сортировки и вовсе не нужно совершать проходов. Это</w:t>
      </w:r>
      <w:r w:rsidRPr="00C85DCB">
        <w:rPr>
          <w:color w:val="000000"/>
          <w:sz w:val="28"/>
          <w:szCs w:val="22"/>
          <w:lang w:val="en-US"/>
        </w:rPr>
        <w:t xml:space="preserve"> </w:t>
      </w:r>
      <w:r w:rsidRPr="00C42DDF">
        <w:rPr>
          <w:color w:val="000000"/>
          <w:sz w:val="28"/>
          <w:szCs w:val="22"/>
        </w:rPr>
        <w:t>называется</w:t>
      </w:r>
      <w:r w:rsidRPr="00C85DCB">
        <w:rPr>
          <w:color w:val="000000"/>
          <w:sz w:val="28"/>
          <w:szCs w:val="22"/>
          <w:lang w:val="en-US"/>
        </w:rPr>
        <w:t xml:space="preserve"> </w:t>
      </w:r>
      <w:r w:rsidRPr="00C42DDF">
        <w:rPr>
          <w:color w:val="000000"/>
          <w:sz w:val="28"/>
          <w:szCs w:val="22"/>
        </w:rPr>
        <w:t>наилучшим</w:t>
      </w:r>
      <w:r w:rsidRPr="00C85DCB">
        <w:rPr>
          <w:color w:val="000000"/>
          <w:sz w:val="28"/>
          <w:szCs w:val="22"/>
          <w:lang w:val="en-US"/>
        </w:rPr>
        <w:t xml:space="preserve"> </w:t>
      </w:r>
      <w:r w:rsidRPr="00C42DDF">
        <w:rPr>
          <w:color w:val="000000"/>
          <w:sz w:val="28"/>
          <w:szCs w:val="22"/>
        </w:rPr>
        <w:t>случаем</w:t>
      </w:r>
      <w:r w:rsidRPr="00C85DCB">
        <w:rPr>
          <w:color w:val="000000"/>
          <w:sz w:val="28"/>
          <w:szCs w:val="22"/>
          <w:lang w:val="en-US"/>
        </w:rPr>
        <w:t>.</w:t>
      </w:r>
    </w:p>
    <w:p w14:paraId="4A54114F" w14:textId="77777777" w:rsidR="00C42DDF" w:rsidRPr="00C85DCB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  <w:lang w:val="en-US"/>
        </w:rPr>
      </w:pPr>
    </w:p>
    <w:p w14:paraId="42793F05" w14:textId="77777777" w:rsidR="00B24F7E" w:rsidRPr="00B24F7E" w:rsidRDefault="00B24F7E" w:rsidP="00B24F7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24F7E">
        <w:rPr>
          <w:rFonts w:ascii="Consolas" w:hAnsi="Consolas"/>
          <w:color w:val="CC7832"/>
          <w:lang w:val="en-US"/>
        </w:rPr>
        <w:t xml:space="preserve">from </w:t>
      </w:r>
      <w:r w:rsidRPr="00B24F7E">
        <w:rPr>
          <w:rFonts w:ascii="Consolas" w:hAnsi="Consolas"/>
          <w:color w:val="A9B7C6"/>
          <w:lang w:val="en-US"/>
        </w:rPr>
        <w:t xml:space="preserve">random2 </w:t>
      </w:r>
      <w:r w:rsidRPr="00B24F7E">
        <w:rPr>
          <w:rFonts w:ascii="Consolas" w:hAnsi="Consolas"/>
          <w:color w:val="CC7832"/>
          <w:lang w:val="en-US"/>
        </w:rPr>
        <w:t xml:space="preserve">import </w:t>
      </w:r>
      <w:r w:rsidRPr="00B24F7E">
        <w:rPr>
          <w:rFonts w:ascii="Consolas" w:hAnsi="Consolas"/>
          <w:color w:val="A9B7C6"/>
          <w:lang w:val="en-US"/>
        </w:rPr>
        <w:t>randint</w:t>
      </w:r>
      <w:r w:rsidRPr="00B24F7E">
        <w:rPr>
          <w:rFonts w:ascii="Consolas" w:hAnsi="Consolas"/>
          <w:color w:val="A9B7C6"/>
          <w:lang w:val="en-US"/>
        </w:rPr>
        <w:br/>
        <w:t xml:space="preserve"> </w:t>
      </w:r>
      <w:r w:rsidRPr="00B24F7E">
        <w:rPr>
          <w:rFonts w:ascii="Consolas" w:hAnsi="Consolas"/>
          <w:color w:val="A9B7C6"/>
          <w:lang w:val="en-US"/>
        </w:rPr>
        <w:br/>
        <w:t xml:space="preserve">N = </w:t>
      </w:r>
      <w:r w:rsidRPr="00B24F7E">
        <w:rPr>
          <w:rFonts w:ascii="Consolas" w:hAnsi="Consolas"/>
          <w:color w:val="6897BB"/>
          <w:lang w:val="en-US"/>
        </w:rPr>
        <w:t>10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t>a = []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range(N):</w:t>
      </w:r>
      <w:r w:rsidRPr="00B24F7E">
        <w:rPr>
          <w:rFonts w:ascii="Consolas" w:hAnsi="Consolas"/>
          <w:color w:val="A9B7C6"/>
          <w:lang w:val="en-US"/>
        </w:rPr>
        <w:br/>
        <w:t xml:space="preserve">    a.append(randint(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6897BB"/>
          <w:lang w:val="en-US"/>
        </w:rPr>
        <w:t>99</w:t>
      </w:r>
      <w:r w:rsidRPr="00B24F7E">
        <w:rPr>
          <w:rFonts w:ascii="Consolas" w:hAnsi="Consolas"/>
          <w:color w:val="A9B7C6"/>
          <w:lang w:val="en-US"/>
        </w:rPr>
        <w:t>))</w:t>
      </w:r>
      <w:r w:rsidRPr="00B24F7E">
        <w:rPr>
          <w:rFonts w:ascii="Consolas" w:hAnsi="Consolas"/>
          <w:color w:val="A9B7C6"/>
          <w:lang w:val="en-US"/>
        </w:rPr>
        <w:br/>
        <w:t>print(a)</w:t>
      </w:r>
      <w:r w:rsidRPr="00B24F7E">
        <w:rPr>
          <w:rFonts w:ascii="Consolas" w:hAnsi="Consolas"/>
          <w:color w:val="A9B7C6"/>
          <w:lang w:val="en-US"/>
        </w:rPr>
        <w:br/>
        <w:t xml:space="preserve"> </w:t>
      </w:r>
      <w:r w:rsidRPr="00B24F7E">
        <w:rPr>
          <w:rFonts w:ascii="Consolas" w:hAnsi="Consolas"/>
          <w:color w:val="A9B7C6"/>
          <w:lang w:val="en-US"/>
        </w:rPr>
        <w:br/>
        <w:t xml:space="preserve">i = </w:t>
      </w:r>
      <w:r w:rsidRPr="00B24F7E">
        <w:rPr>
          <w:rFonts w:ascii="Consolas" w:hAnsi="Consolas"/>
          <w:color w:val="6897BB"/>
          <w:lang w:val="en-US"/>
        </w:rPr>
        <w:t>0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while </w:t>
      </w:r>
      <w:r w:rsidRPr="00B24F7E">
        <w:rPr>
          <w:rFonts w:ascii="Consolas" w:hAnsi="Consolas"/>
          <w:color w:val="A9B7C6"/>
          <w:lang w:val="en-US"/>
        </w:rPr>
        <w:t xml:space="preserve">i &lt; N -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:</w:t>
      </w:r>
      <w:r w:rsidRPr="00B24F7E">
        <w:rPr>
          <w:rFonts w:ascii="Consolas" w:hAnsi="Consolas"/>
          <w:color w:val="A9B7C6"/>
          <w:lang w:val="en-US"/>
        </w:rPr>
        <w:br/>
        <w:t xml:space="preserve">    j = </w:t>
      </w:r>
      <w:r w:rsidRPr="00B24F7E">
        <w:rPr>
          <w:rFonts w:ascii="Consolas" w:hAnsi="Consolas"/>
          <w:color w:val="6897BB"/>
          <w:lang w:val="en-US"/>
        </w:rPr>
        <w:t>0</w:t>
      </w:r>
      <w:r w:rsidRPr="00B24F7E">
        <w:rPr>
          <w:rFonts w:ascii="Consolas" w:hAnsi="Consolas"/>
          <w:color w:val="6897BB"/>
          <w:lang w:val="en-US"/>
        </w:rPr>
        <w:br/>
        <w:t xml:space="preserve">    </w:t>
      </w:r>
      <w:r w:rsidRPr="00B24F7E">
        <w:rPr>
          <w:rFonts w:ascii="Consolas" w:hAnsi="Consolas"/>
          <w:color w:val="CC7832"/>
          <w:lang w:val="en-US"/>
        </w:rPr>
        <w:t xml:space="preserve">while </w:t>
      </w:r>
      <w:r w:rsidRPr="00B24F7E">
        <w:rPr>
          <w:rFonts w:ascii="Consolas" w:hAnsi="Consolas"/>
          <w:color w:val="A9B7C6"/>
          <w:lang w:val="en-US"/>
        </w:rPr>
        <w:t xml:space="preserve">j &lt; N - </w:t>
      </w:r>
      <w:r w:rsidRPr="00B24F7E">
        <w:rPr>
          <w:rFonts w:ascii="Consolas" w:hAnsi="Consolas"/>
          <w:color w:val="6897BB"/>
          <w:lang w:val="en-US"/>
        </w:rPr>
        <w:t xml:space="preserve">1 </w:t>
      </w:r>
      <w:r w:rsidRPr="00B24F7E">
        <w:rPr>
          <w:rFonts w:ascii="Consolas" w:hAnsi="Consolas"/>
          <w:color w:val="A9B7C6"/>
          <w:lang w:val="en-US"/>
        </w:rPr>
        <w:t>- i:</w:t>
      </w:r>
      <w:r w:rsidRPr="00B24F7E">
        <w:rPr>
          <w:rFonts w:ascii="Consolas" w:hAnsi="Consolas"/>
          <w:color w:val="A9B7C6"/>
          <w:lang w:val="en-US"/>
        </w:rPr>
        <w:br/>
        <w:t xml:space="preserve">        </w:t>
      </w:r>
      <w:r w:rsidRPr="00B24F7E">
        <w:rPr>
          <w:rFonts w:ascii="Consolas" w:hAnsi="Consolas"/>
          <w:color w:val="CC7832"/>
          <w:lang w:val="en-US"/>
        </w:rPr>
        <w:t xml:space="preserve">if </w:t>
      </w:r>
      <w:r w:rsidRPr="00B24F7E">
        <w:rPr>
          <w:rFonts w:ascii="Consolas" w:hAnsi="Consolas"/>
          <w:color w:val="A9B7C6"/>
          <w:lang w:val="en-US"/>
        </w:rPr>
        <w:t>a[j] &gt; a[j+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]:</w:t>
      </w:r>
      <w:r w:rsidRPr="00B24F7E">
        <w:rPr>
          <w:rFonts w:ascii="Consolas" w:hAnsi="Consolas"/>
          <w:color w:val="A9B7C6"/>
          <w:lang w:val="en-US"/>
        </w:rPr>
        <w:br/>
        <w:t xml:space="preserve">            a[j]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a[j+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 = a[j+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a[j]</w:t>
      </w:r>
      <w:r w:rsidRPr="00B24F7E">
        <w:rPr>
          <w:rFonts w:ascii="Consolas" w:hAnsi="Consolas"/>
          <w:color w:val="A9B7C6"/>
          <w:lang w:val="en-US"/>
        </w:rPr>
        <w:br/>
        <w:t xml:space="preserve">        j +=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  <w:t xml:space="preserve">    </w:t>
      </w:r>
      <w:r w:rsidRPr="00B24F7E">
        <w:rPr>
          <w:rFonts w:ascii="Consolas" w:hAnsi="Consolas"/>
          <w:color w:val="A9B7C6"/>
          <w:lang w:val="en-US"/>
        </w:rPr>
        <w:t xml:space="preserve">i +=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  <w:t xml:space="preserve"> 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t>print(a)</w:t>
      </w:r>
    </w:p>
    <w:p w14:paraId="66693072" w14:textId="77777777" w:rsidR="00C42DDF" w:rsidRPr="00B24F7E" w:rsidRDefault="00C42DDF" w:rsidP="00C42DDF">
      <w:pPr>
        <w:spacing w:line="360" w:lineRule="auto"/>
        <w:ind w:left="360"/>
        <w:jc w:val="center"/>
        <w:rPr>
          <w:color w:val="000000"/>
          <w:sz w:val="28"/>
          <w:szCs w:val="22"/>
          <w:lang w:val="en-US"/>
        </w:rPr>
      </w:pPr>
    </w:p>
    <w:p w14:paraId="4B404571" w14:textId="35004523" w:rsidR="00C42DDF" w:rsidRPr="00AD5A91" w:rsidRDefault="00C42DDF" w:rsidP="00C42DDF">
      <w:pPr>
        <w:spacing w:line="360" w:lineRule="auto"/>
        <w:ind w:left="36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1 Пузырьковая сортировка.</w:t>
      </w:r>
    </w:p>
    <w:p w14:paraId="3F287D8C" w14:textId="7F3602E5" w:rsidR="00AD5A91" w:rsidRDefault="00AD5A91" w:rsidP="00AD5A9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</w:p>
    <w:p w14:paraId="5619FB95" w14:textId="177F484A" w:rsidR="00BA6FE8" w:rsidRDefault="00BA6FE8" w:rsidP="00BA6FE8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06BBBC4D" wp14:editId="253BE18C">
            <wp:extent cx="3623094" cy="2715906"/>
            <wp:effectExtent l="0" t="0" r="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82" cy="274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8259" w14:textId="544F3F23" w:rsidR="00BA6FE8" w:rsidRDefault="00BA6FE8" w:rsidP="00BA6FE8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2 График пузырьковой сортировки</w:t>
      </w:r>
    </w:p>
    <w:p w14:paraId="18F495A6" w14:textId="7421757A" w:rsidR="00BA6FE8" w:rsidRDefault="00BA6FE8" w:rsidP="00B24F7E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596CAC09" wp14:editId="705B9AEA">
            <wp:extent cx="4175184" cy="540342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36" cy="542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FA25" w14:textId="659825F2" w:rsidR="00093C30" w:rsidRPr="00451F6E" w:rsidRDefault="00093C30" w:rsidP="00093C30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3 Диаграмма деятельности пузырьковой сортировки</w:t>
      </w:r>
    </w:p>
    <w:p w14:paraId="34B13329" w14:textId="77777777" w:rsidR="000739EB" w:rsidRPr="00451F6E" w:rsidRDefault="000739EB" w:rsidP="00BA6FE8">
      <w:pPr>
        <w:spacing w:line="360" w:lineRule="auto"/>
        <w:jc w:val="both"/>
        <w:rPr>
          <w:rFonts w:eastAsia="Helvetica-Bold"/>
          <w:sz w:val="28"/>
          <w:szCs w:val="28"/>
        </w:rPr>
      </w:pPr>
    </w:p>
    <w:p w14:paraId="767E52E2" w14:textId="77777777" w:rsidR="005322F5" w:rsidRDefault="005322F5" w:rsidP="000739EB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5322F5">
        <w:rPr>
          <w:rFonts w:eastAsia="Helvetica-Bold"/>
          <w:b/>
          <w:bCs/>
          <w:sz w:val="28"/>
          <w:szCs w:val="28"/>
        </w:rPr>
        <w:lastRenderedPageBreak/>
        <w:t>Сортировка вставками</w:t>
      </w:r>
      <w:r w:rsidRPr="005322F5">
        <w:rPr>
          <w:rFonts w:eastAsia="Helvetica-Bold"/>
          <w:sz w:val="28"/>
          <w:szCs w:val="28"/>
        </w:rPr>
        <w:t> </w:t>
      </w:r>
    </w:p>
    <w:p w14:paraId="2A2B65EB" w14:textId="72D67639" w:rsidR="005322F5" w:rsidRPr="005322F5" w:rsidRDefault="005322F5" w:rsidP="005322F5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0691A" wp14:editId="4525049A">
            <wp:simplePos x="0" y="0"/>
            <wp:positionH relativeFrom="page">
              <wp:posOffset>3641090</wp:posOffset>
            </wp:positionH>
            <wp:positionV relativeFrom="paragraph">
              <wp:posOffset>906780</wp:posOffset>
            </wp:positionV>
            <wp:extent cx="468313" cy="238125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Helvetica-Bold"/>
          <w:sz w:val="28"/>
          <w:szCs w:val="28"/>
        </w:rPr>
        <w:t xml:space="preserve">Сортировка вставками – это </w:t>
      </w:r>
      <w:r w:rsidRPr="005322F5">
        <w:rPr>
          <w:rFonts w:eastAsia="Helvetica-Bold"/>
          <w:sz w:val="28"/>
          <w:szCs w:val="28"/>
        </w:rPr>
        <w:t>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</w:t>
      </w:r>
      <w:r>
        <w:rPr>
          <w:rFonts w:eastAsia="Helvetica-Bold"/>
          <w:sz w:val="28"/>
          <w:szCs w:val="28"/>
        </w:rPr>
        <w:t xml:space="preserve"> элемнтов. Вычислительная сложность - </w:t>
      </w:r>
      <w:r w:rsidRPr="005322F5">
        <w:rPr>
          <w:rFonts w:eastAsia="Helvetica-Bold"/>
          <w:vanish/>
          <w:sz w:val="28"/>
          <w:szCs w:val="28"/>
        </w:rPr>
        <w:t>{\displaystyle O(n^{2})}</w:t>
      </w:r>
    </w:p>
    <w:p w14:paraId="7835D343" w14:textId="77777777" w:rsidR="003305CB" w:rsidRDefault="005322F5" w:rsidP="000739EB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С</w:t>
      </w:r>
      <w:r w:rsidRPr="005322F5">
        <w:rPr>
          <w:rFonts w:eastAsia="Helvetica-Bold"/>
          <w:sz w:val="28"/>
          <w:szCs w:val="28"/>
        </w:rPr>
        <w:t>ортировки вставками всегда делят массив на 2 части — отсортированную и неотсортированную. Из неотсортированной части извлекается любой элемент. Поскольку другая часть массива отсортирована, то в ней достаточно быстро можно найти своё место для этого извлечённого элемента. Элемент вставляется куда нужно, в результате чего отсортированная часть массива увеличивается, а неотсортированная уменьшается.</w:t>
      </w:r>
      <w:r w:rsidR="003305CB">
        <w:rPr>
          <w:rFonts w:eastAsia="Helvetica-Bold"/>
          <w:sz w:val="28"/>
          <w:szCs w:val="28"/>
        </w:rPr>
        <w:t xml:space="preserve"> </w:t>
      </w:r>
      <w:r w:rsidRPr="005322F5">
        <w:rPr>
          <w:rFonts w:eastAsia="Helvetica-Bold"/>
          <w:sz w:val="28"/>
          <w:szCs w:val="28"/>
        </w:rPr>
        <w:t>По такому принципу работают все сортировки вставками.</w:t>
      </w:r>
      <w:r w:rsidR="003305CB">
        <w:rPr>
          <w:rFonts w:eastAsia="Helvetica-Bold"/>
          <w:sz w:val="28"/>
          <w:szCs w:val="28"/>
        </w:rPr>
        <w:t xml:space="preserve"> </w:t>
      </w:r>
      <w:r w:rsidRPr="005322F5">
        <w:rPr>
          <w:rFonts w:eastAsia="Helvetica-Bold"/>
          <w:sz w:val="28"/>
          <w:szCs w:val="28"/>
        </w:rPr>
        <w:t>Самое слабое место в этом подходе — вставка элемента в отсортированную часть массива.</w:t>
      </w:r>
    </w:p>
    <w:p w14:paraId="1ABC23F3" w14:textId="77777777" w:rsidR="00B24F7E" w:rsidRPr="00B24F7E" w:rsidRDefault="00B24F7E" w:rsidP="00B24F7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24F7E">
        <w:rPr>
          <w:rFonts w:ascii="Consolas" w:hAnsi="Consolas"/>
          <w:color w:val="CC7832"/>
          <w:lang w:val="en-US"/>
        </w:rPr>
        <w:t xml:space="preserve">from </w:t>
      </w:r>
      <w:r w:rsidRPr="00B24F7E">
        <w:rPr>
          <w:rFonts w:ascii="Consolas" w:hAnsi="Consolas"/>
          <w:color w:val="A9B7C6"/>
          <w:lang w:val="en-US"/>
        </w:rPr>
        <w:t xml:space="preserve">random2 </w:t>
      </w:r>
      <w:r w:rsidRPr="00B24F7E">
        <w:rPr>
          <w:rFonts w:ascii="Consolas" w:hAnsi="Consolas"/>
          <w:color w:val="CC7832"/>
          <w:lang w:val="en-US"/>
        </w:rPr>
        <w:t xml:space="preserve">import </w:t>
      </w:r>
      <w:r w:rsidRPr="00B24F7E">
        <w:rPr>
          <w:rFonts w:ascii="Consolas" w:hAnsi="Consolas"/>
          <w:color w:val="A9B7C6"/>
          <w:lang w:val="en-US"/>
        </w:rPr>
        <w:t>randint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def </w:t>
      </w:r>
      <w:r w:rsidRPr="00B24F7E">
        <w:rPr>
          <w:rFonts w:ascii="Consolas" w:hAnsi="Consolas"/>
          <w:color w:val="FFC66D"/>
          <w:lang w:val="en-US"/>
        </w:rPr>
        <w:t>insertion_sort</w:t>
      </w:r>
      <w:r w:rsidRPr="00B24F7E">
        <w:rPr>
          <w:rFonts w:ascii="Consolas" w:hAnsi="Consolas"/>
          <w:color w:val="A9B7C6"/>
          <w:lang w:val="en-US"/>
        </w:rPr>
        <w:t>(arr):</w:t>
      </w:r>
      <w:r w:rsidRPr="00B24F7E">
        <w:rPr>
          <w:rFonts w:ascii="Consolas" w:hAnsi="Consolas"/>
          <w:color w:val="A9B7C6"/>
          <w:lang w:val="en-US"/>
        </w:rPr>
        <w:br/>
        <w:t xml:space="preserve">    </w:t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len(arr)):</w:t>
      </w:r>
      <w:r w:rsidRPr="00B24F7E">
        <w:rPr>
          <w:rFonts w:ascii="Consolas" w:hAnsi="Consolas"/>
          <w:color w:val="A9B7C6"/>
          <w:lang w:val="en-US"/>
        </w:rPr>
        <w:br/>
        <w:t xml:space="preserve">        key = arr[i]</w:t>
      </w:r>
      <w:r w:rsidRPr="00B24F7E">
        <w:rPr>
          <w:rFonts w:ascii="Consolas" w:hAnsi="Consolas"/>
          <w:color w:val="A9B7C6"/>
          <w:lang w:val="en-US"/>
        </w:rPr>
        <w:br/>
        <w:t xml:space="preserve">        j = i-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  <w:t xml:space="preserve">        </w:t>
      </w:r>
      <w:r w:rsidRPr="00B24F7E">
        <w:rPr>
          <w:rFonts w:ascii="Consolas" w:hAnsi="Consolas"/>
          <w:color w:val="CC7832"/>
          <w:lang w:val="en-US"/>
        </w:rPr>
        <w:t xml:space="preserve">while </w:t>
      </w:r>
      <w:r w:rsidRPr="00B24F7E">
        <w:rPr>
          <w:rFonts w:ascii="Consolas" w:hAnsi="Consolas"/>
          <w:color w:val="A9B7C6"/>
          <w:lang w:val="en-US"/>
        </w:rPr>
        <w:t>j &gt;=</w:t>
      </w:r>
      <w:r w:rsidRPr="00B24F7E">
        <w:rPr>
          <w:rFonts w:ascii="Consolas" w:hAnsi="Consolas"/>
          <w:color w:val="6897BB"/>
          <w:lang w:val="en-US"/>
        </w:rPr>
        <w:t xml:space="preserve">0 </w:t>
      </w:r>
      <w:r w:rsidRPr="00B24F7E">
        <w:rPr>
          <w:rFonts w:ascii="Consolas" w:hAnsi="Consolas"/>
          <w:color w:val="CC7832"/>
          <w:lang w:val="en-US"/>
        </w:rPr>
        <w:t xml:space="preserve">and </w:t>
      </w:r>
      <w:r w:rsidRPr="00B24F7E">
        <w:rPr>
          <w:rFonts w:ascii="Consolas" w:hAnsi="Consolas"/>
          <w:color w:val="A9B7C6"/>
          <w:lang w:val="en-US"/>
        </w:rPr>
        <w:t>key &lt; arr[j] :</w:t>
      </w:r>
      <w:r w:rsidRPr="00B24F7E">
        <w:rPr>
          <w:rFonts w:ascii="Consolas" w:hAnsi="Consolas"/>
          <w:color w:val="A9B7C6"/>
          <w:lang w:val="en-US"/>
        </w:rPr>
        <w:br/>
        <w:t xml:space="preserve">            arr[j+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 = arr[j]</w:t>
      </w:r>
      <w:r w:rsidRPr="00B24F7E">
        <w:rPr>
          <w:rFonts w:ascii="Consolas" w:hAnsi="Consolas"/>
          <w:color w:val="A9B7C6"/>
          <w:lang w:val="en-US"/>
        </w:rPr>
        <w:br/>
        <w:t xml:space="preserve">            j -=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  <w:t xml:space="preserve">        </w:t>
      </w:r>
      <w:r w:rsidRPr="00B24F7E">
        <w:rPr>
          <w:rFonts w:ascii="Consolas" w:hAnsi="Consolas"/>
          <w:color w:val="A9B7C6"/>
          <w:lang w:val="en-US"/>
        </w:rPr>
        <w:t>arr[j+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 xml:space="preserve">] = key 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  <w:t xml:space="preserve">N = </w:t>
      </w:r>
      <w:r w:rsidRPr="00B24F7E">
        <w:rPr>
          <w:rFonts w:ascii="Consolas" w:hAnsi="Consolas"/>
          <w:color w:val="6897BB"/>
          <w:lang w:val="en-US"/>
        </w:rPr>
        <w:t>10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t>arr = []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range(N):</w:t>
      </w:r>
      <w:r w:rsidRPr="00B24F7E">
        <w:rPr>
          <w:rFonts w:ascii="Consolas" w:hAnsi="Consolas"/>
          <w:color w:val="A9B7C6"/>
          <w:lang w:val="en-US"/>
        </w:rPr>
        <w:br/>
        <w:t xml:space="preserve">    arr.append(randint(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6897BB"/>
          <w:lang w:val="en-US"/>
        </w:rPr>
        <w:t>99</w:t>
      </w:r>
      <w:r w:rsidRPr="00B24F7E">
        <w:rPr>
          <w:rFonts w:ascii="Consolas" w:hAnsi="Consolas"/>
          <w:color w:val="A9B7C6"/>
          <w:lang w:val="en-US"/>
        </w:rPr>
        <w:t>))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  <w:t>print (arr)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  <w:t>insertion_sort(arr)</w:t>
      </w:r>
      <w:r w:rsidRPr="00B24F7E">
        <w:rPr>
          <w:rFonts w:ascii="Consolas" w:hAnsi="Consolas"/>
          <w:color w:val="A9B7C6"/>
          <w:lang w:val="en-US"/>
        </w:rPr>
        <w:br/>
        <w:t>print (</w:t>
      </w:r>
      <w:r w:rsidRPr="00B24F7E">
        <w:rPr>
          <w:rFonts w:ascii="Consolas" w:hAnsi="Consolas"/>
          <w:color w:val="6A8759"/>
          <w:lang w:val="en-US"/>
        </w:rPr>
        <w:t>"Sorted array is:"</w:t>
      </w:r>
      <w:r w:rsidRPr="00B24F7E">
        <w:rPr>
          <w:rFonts w:ascii="Consolas" w:hAnsi="Consolas"/>
          <w:color w:val="A9B7C6"/>
          <w:lang w:val="en-US"/>
        </w:rPr>
        <w:t>)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range(len(arr)):</w:t>
      </w:r>
      <w:r w:rsidRPr="00B24F7E">
        <w:rPr>
          <w:rFonts w:ascii="Consolas" w:hAnsi="Consolas"/>
          <w:color w:val="A9B7C6"/>
          <w:lang w:val="en-US"/>
        </w:rPr>
        <w:br/>
        <w:t xml:space="preserve">    print (arr[i])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  <w:t>input()</w:t>
      </w:r>
    </w:p>
    <w:p w14:paraId="42F2F1C6" w14:textId="6054321D" w:rsidR="002B3760" w:rsidRPr="00B24F7E" w:rsidRDefault="002B3760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9136A2A" w14:textId="2909FA5E" w:rsidR="003305CB" w:rsidRDefault="003305CB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</w:t>
      </w:r>
      <w:r w:rsidR="00093C30">
        <w:rPr>
          <w:rFonts w:eastAsia="Helvetica-Bold"/>
          <w:sz w:val="28"/>
          <w:szCs w:val="28"/>
        </w:rPr>
        <w:t>4</w:t>
      </w:r>
      <w:r>
        <w:rPr>
          <w:rFonts w:eastAsia="Helvetica-Bold"/>
          <w:sz w:val="28"/>
          <w:szCs w:val="28"/>
        </w:rPr>
        <w:t xml:space="preserve"> Сортировка вставками</w:t>
      </w:r>
    </w:p>
    <w:p w14:paraId="7AA15B7A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3A11E071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A3F0E54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697880B5" w14:textId="59CD7E3B" w:rsidR="00A34B22" w:rsidRDefault="00A34B22" w:rsidP="00B24F7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0795F" wp14:editId="3EFA0693">
            <wp:extent cx="3519577" cy="2638308"/>
            <wp:effectExtent l="0" t="0" r="508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02" cy="265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C9C0" w14:textId="6BDD6E5C" w:rsidR="00B24F7E" w:rsidRDefault="00B24F7E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5 График сортировки вставками</w:t>
      </w:r>
    </w:p>
    <w:p w14:paraId="2522E596" w14:textId="055E492C" w:rsidR="00093C30" w:rsidRDefault="00093C30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162527F0" wp14:editId="6713CAE8">
            <wp:extent cx="4050331" cy="535705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26" cy="537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A9C6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84076E0" w14:textId="53E89276" w:rsidR="00B24F7E" w:rsidRPr="00A34B22" w:rsidRDefault="00093C30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6 Диаграмма деятельности сортировки вставками</w:t>
      </w:r>
    </w:p>
    <w:p w14:paraId="6D68FF93" w14:textId="0F10F2D4" w:rsidR="003305CB" w:rsidRDefault="003305CB" w:rsidP="003305CB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lastRenderedPageBreak/>
        <w:t>Шейкерная сортировка</w:t>
      </w:r>
      <w:r w:rsidRPr="005322F5">
        <w:rPr>
          <w:rFonts w:eastAsia="Helvetica-Bold"/>
          <w:sz w:val="28"/>
          <w:szCs w:val="28"/>
        </w:rPr>
        <w:t> </w:t>
      </w:r>
    </w:p>
    <w:p w14:paraId="512650A4" w14:textId="46A33CF5" w:rsidR="00CD3B20" w:rsidRPr="00CD3B20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CD3B20">
        <w:rPr>
          <w:rFonts w:eastAsia="Helvetica-Bold"/>
          <w:sz w:val="28"/>
          <w:szCs w:val="28"/>
        </w:rPr>
        <w:t>Сортировка перемешиванием, или Шейкерная сортировка</w:t>
      </w:r>
      <w:r w:rsidR="00AC4A89">
        <w:rPr>
          <w:rFonts w:eastAsia="Helvetica-Bold"/>
          <w:sz w:val="28"/>
          <w:szCs w:val="28"/>
        </w:rPr>
        <w:t xml:space="preserve"> - </w:t>
      </w:r>
      <w:r w:rsidRPr="00CD3B20">
        <w:rPr>
          <w:rFonts w:eastAsia="Helvetica-Bold"/>
          <w:sz w:val="28"/>
          <w:szCs w:val="28"/>
        </w:rPr>
        <w:t>разновидность пузырьковой сортировки. Анализируя метод пузырьковой сортировки, можно отметить два обстоятельства.</w:t>
      </w:r>
    </w:p>
    <w:p w14:paraId="45F0776C" w14:textId="77777777" w:rsidR="00CD3B20" w:rsidRPr="00CD3B20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CD3B20">
        <w:rPr>
          <w:rFonts w:eastAsia="Helvetica-Bold"/>
          <w:sz w:val="28"/>
          <w:szCs w:val="28"/>
        </w:rPr>
        <w:t>Во-первых, если при движении по части массива перестановки не происходят, то эта часть массива уже отсортирована и, следовательно, её можно исключить из рассмотрения.</w:t>
      </w:r>
    </w:p>
    <w:p w14:paraId="35224DE4" w14:textId="77777777" w:rsidR="00CD3B20" w:rsidRPr="00CD3B20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CD3B20">
        <w:rPr>
          <w:rFonts w:eastAsia="Helvetica-Bold"/>
          <w:sz w:val="28"/>
          <w:szCs w:val="28"/>
        </w:rPr>
        <w:t>Во-вторых, 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 w14:paraId="0012EDA3" w14:textId="4A8572E9" w:rsidR="00CD3B20" w:rsidRPr="00C85DCB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  <w:r w:rsidRPr="00CD3B20">
        <w:rPr>
          <w:rFonts w:eastAsia="Helvetica-Bold"/>
          <w:sz w:val="28"/>
          <w:szCs w:val="28"/>
        </w:rPr>
        <w:t>Эти две идеи приводят к следующим модификациям в методе пузырьковой сортировки. Границы рабочей части массива (то есть части массива, где происходит движение) устанавливаются в месте последнего обмена на каждой итерации. Массив</w:t>
      </w:r>
      <w:r w:rsidRPr="00C85DCB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просматривается</w:t>
      </w:r>
      <w:r w:rsidRPr="00C85DCB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поочередно</w:t>
      </w:r>
      <w:r w:rsidRPr="00C85DCB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справа</w:t>
      </w:r>
      <w:r w:rsidRPr="00C85DCB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налево</w:t>
      </w:r>
      <w:r w:rsidRPr="00C85DCB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и</w:t>
      </w:r>
      <w:r w:rsidRPr="00C85DCB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слева</w:t>
      </w:r>
      <w:r w:rsidRPr="00C85DCB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направо</w:t>
      </w:r>
      <w:r w:rsidRPr="00C85DCB">
        <w:rPr>
          <w:rFonts w:eastAsia="Helvetica-Bold"/>
          <w:sz w:val="28"/>
          <w:szCs w:val="28"/>
          <w:lang w:val="en-US"/>
        </w:rPr>
        <w:t>.</w:t>
      </w:r>
    </w:p>
    <w:p w14:paraId="7C963393" w14:textId="77777777" w:rsidR="00B24F7E" w:rsidRPr="00C85DCB" w:rsidRDefault="00B24F7E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</w:p>
    <w:p w14:paraId="27CD381B" w14:textId="77777777" w:rsidR="00B24F7E" w:rsidRPr="00B24F7E" w:rsidRDefault="00B24F7E" w:rsidP="00B24F7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24F7E">
        <w:rPr>
          <w:rFonts w:ascii="Consolas" w:hAnsi="Consolas"/>
          <w:color w:val="CC7832"/>
          <w:lang w:val="en-US"/>
        </w:rPr>
        <w:t xml:space="preserve">from </w:t>
      </w:r>
      <w:r w:rsidRPr="00B24F7E">
        <w:rPr>
          <w:rFonts w:ascii="Consolas" w:hAnsi="Consolas"/>
          <w:color w:val="A9B7C6"/>
          <w:lang w:val="en-US"/>
        </w:rPr>
        <w:t xml:space="preserve">random2 </w:t>
      </w:r>
      <w:r w:rsidRPr="00B24F7E">
        <w:rPr>
          <w:rFonts w:ascii="Consolas" w:hAnsi="Consolas"/>
          <w:color w:val="CC7832"/>
          <w:lang w:val="en-US"/>
        </w:rPr>
        <w:t xml:space="preserve">import </w:t>
      </w:r>
      <w:r w:rsidRPr="00B24F7E">
        <w:rPr>
          <w:rFonts w:ascii="Consolas" w:hAnsi="Consolas"/>
          <w:color w:val="A9B7C6"/>
          <w:lang w:val="en-US"/>
        </w:rPr>
        <w:t>randint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  <w:t xml:space="preserve">N = </w:t>
      </w:r>
      <w:r w:rsidRPr="00B24F7E">
        <w:rPr>
          <w:rFonts w:ascii="Consolas" w:hAnsi="Consolas"/>
          <w:color w:val="6897BB"/>
          <w:lang w:val="en-US"/>
        </w:rPr>
        <w:t>10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t>arr = []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range(N):</w:t>
      </w:r>
      <w:r w:rsidRPr="00B24F7E">
        <w:rPr>
          <w:rFonts w:ascii="Consolas" w:hAnsi="Consolas"/>
          <w:color w:val="A9B7C6"/>
          <w:lang w:val="en-US"/>
        </w:rPr>
        <w:br/>
        <w:t xml:space="preserve">    arr.append(randint(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6897BB"/>
          <w:lang w:val="en-US"/>
        </w:rPr>
        <w:t>99</w:t>
      </w:r>
      <w:r w:rsidRPr="00B24F7E">
        <w:rPr>
          <w:rFonts w:ascii="Consolas" w:hAnsi="Consolas"/>
          <w:color w:val="A9B7C6"/>
          <w:lang w:val="en-US"/>
        </w:rPr>
        <w:t>))</w:t>
      </w:r>
      <w:r w:rsidRPr="00B24F7E">
        <w:rPr>
          <w:rFonts w:ascii="Consolas" w:hAnsi="Consolas"/>
          <w:color w:val="A9B7C6"/>
          <w:lang w:val="en-US"/>
        </w:rPr>
        <w:br/>
        <w:t>print(arr)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  <w:t xml:space="preserve">left = </w:t>
      </w:r>
      <w:r w:rsidRPr="00B24F7E">
        <w:rPr>
          <w:rFonts w:ascii="Consolas" w:hAnsi="Consolas"/>
          <w:color w:val="6897BB"/>
          <w:lang w:val="en-US"/>
        </w:rPr>
        <w:t>0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t xml:space="preserve">right = len(arr) -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while </w:t>
      </w:r>
      <w:r w:rsidRPr="00B24F7E">
        <w:rPr>
          <w:rFonts w:ascii="Consolas" w:hAnsi="Consolas"/>
          <w:color w:val="A9B7C6"/>
          <w:lang w:val="en-US"/>
        </w:rPr>
        <w:t>left &lt;= right:</w:t>
      </w:r>
      <w:r w:rsidRPr="00B24F7E">
        <w:rPr>
          <w:rFonts w:ascii="Consolas" w:hAnsi="Consolas"/>
          <w:color w:val="A9B7C6"/>
          <w:lang w:val="en-US"/>
        </w:rPr>
        <w:br/>
        <w:t xml:space="preserve">    </w:t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range(left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right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+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):</w:t>
      </w:r>
      <w:r w:rsidRPr="00B24F7E">
        <w:rPr>
          <w:rFonts w:ascii="Consolas" w:hAnsi="Consolas"/>
          <w:color w:val="A9B7C6"/>
          <w:lang w:val="en-US"/>
        </w:rPr>
        <w:br/>
        <w:t xml:space="preserve">        </w:t>
      </w:r>
      <w:r w:rsidRPr="00B24F7E">
        <w:rPr>
          <w:rFonts w:ascii="Consolas" w:hAnsi="Consolas"/>
          <w:color w:val="CC7832"/>
          <w:lang w:val="en-US"/>
        </w:rPr>
        <w:t xml:space="preserve">if </w:t>
      </w:r>
      <w:r w:rsidRPr="00B24F7E">
        <w:rPr>
          <w:rFonts w:ascii="Consolas" w:hAnsi="Consolas"/>
          <w:color w:val="A9B7C6"/>
          <w:lang w:val="en-US"/>
        </w:rPr>
        <w:t xml:space="preserve">arr[i] &gt; arr[i +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]:</w:t>
      </w:r>
      <w:r w:rsidRPr="00B24F7E">
        <w:rPr>
          <w:rFonts w:ascii="Consolas" w:hAnsi="Consolas"/>
          <w:color w:val="A9B7C6"/>
          <w:lang w:val="en-US"/>
        </w:rPr>
        <w:br/>
        <w:t xml:space="preserve">            arr[i]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 xml:space="preserve">arr[i +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 xml:space="preserve">] = arr[i +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arr[i]</w:t>
      </w:r>
      <w:r w:rsidRPr="00B24F7E">
        <w:rPr>
          <w:rFonts w:ascii="Consolas" w:hAnsi="Consolas"/>
          <w:color w:val="A9B7C6"/>
          <w:lang w:val="en-US"/>
        </w:rPr>
        <w:br/>
        <w:t xml:space="preserve">    right -=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6897BB"/>
          <w:lang w:val="en-US"/>
        </w:rPr>
        <w:br/>
        <w:t xml:space="preserve">    </w:t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range(right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left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-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):</w:t>
      </w:r>
      <w:r w:rsidRPr="00B24F7E">
        <w:rPr>
          <w:rFonts w:ascii="Consolas" w:hAnsi="Consolas"/>
          <w:color w:val="A9B7C6"/>
          <w:lang w:val="en-US"/>
        </w:rPr>
        <w:br/>
        <w:t xml:space="preserve">        </w:t>
      </w:r>
      <w:r w:rsidRPr="00B24F7E">
        <w:rPr>
          <w:rFonts w:ascii="Consolas" w:hAnsi="Consolas"/>
          <w:color w:val="CC7832"/>
          <w:lang w:val="en-US"/>
        </w:rPr>
        <w:t xml:space="preserve">if </w:t>
      </w:r>
      <w:r w:rsidRPr="00B24F7E">
        <w:rPr>
          <w:rFonts w:ascii="Consolas" w:hAnsi="Consolas"/>
          <w:color w:val="A9B7C6"/>
          <w:lang w:val="en-US"/>
        </w:rPr>
        <w:t xml:space="preserve">arr[i -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 &gt; arr[i]:</w:t>
      </w:r>
      <w:r w:rsidRPr="00B24F7E">
        <w:rPr>
          <w:rFonts w:ascii="Consolas" w:hAnsi="Consolas"/>
          <w:color w:val="A9B7C6"/>
          <w:lang w:val="en-US"/>
        </w:rPr>
        <w:br/>
        <w:t xml:space="preserve">            arr[i]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 xml:space="preserve">arr[i -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 xml:space="preserve">] = arr[i -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arr[i]</w:t>
      </w:r>
      <w:r w:rsidRPr="00B24F7E">
        <w:rPr>
          <w:rFonts w:ascii="Consolas" w:hAnsi="Consolas"/>
          <w:color w:val="A9B7C6"/>
          <w:lang w:val="en-US"/>
        </w:rPr>
        <w:br/>
        <w:t xml:space="preserve">    left +=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t>print(arr)</w:t>
      </w:r>
    </w:p>
    <w:p w14:paraId="58E2DDF8" w14:textId="7C063603" w:rsidR="003305CB" w:rsidRPr="00B24F7E" w:rsidRDefault="003305CB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553144B" w14:textId="658449B3" w:rsidR="00AC4A89" w:rsidRDefault="00AC4A89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5 Шейкерная сортировка</w:t>
      </w:r>
    </w:p>
    <w:p w14:paraId="6D48B8F2" w14:textId="77777777" w:rsidR="00B24F7E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06A2EF5" w14:textId="77777777" w:rsidR="00B24F7E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5937CAF8" w14:textId="7869F3D0" w:rsidR="00A34B22" w:rsidRDefault="00A34B22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002C62" wp14:editId="2EBA955F">
            <wp:simplePos x="0" y="0"/>
            <wp:positionH relativeFrom="margin">
              <wp:align>center</wp:align>
            </wp:positionH>
            <wp:positionV relativeFrom="paragraph">
              <wp:posOffset>-253976</wp:posOffset>
            </wp:positionV>
            <wp:extent cx="4209691" cy="3160353"/>
            <wp:effectExtent l="0" t="0" r="635" b="2540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91" cy="316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13F29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24BF8626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6A11D4C9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7C676430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E7DB96F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749DCD5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7D5DAF72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2EC4A03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F0C4EDE" w14:textId="1FCE877C" w:rsidR="00AC4A89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6 График шейкерной сортировки</w:t>
      </w:r>
    </w:p>
    <w:p w14:paraId="186618B5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7D5FC67" w14:textId="5672B14F" w:rsidR="00B24F7E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2CA01F5A" wp14:editId="240F8CB3">
            <wp:extent cx="4037163" cy="5310301"/>
            <wp:effectExtent l="0" t="0" r="1905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92" cy="53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EAD1" w14:textId="432DB55B" w:rsidR="00AC4A89" w:rsidRDefault="00B24F7E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7 Диаграмма деятельности Шейкерной сортировки</w:t>
      </w:r>
    </w:p>
    <w:p w14:paraId="684F6BFB" w14:textId="17BB3D74" w:rsidR="00AF6ADE" w:rsidRDefault="00AF6ADE" w:rsidP="00AF6ADE">
      <w:pPr>
        <w:spacing w:line="360" w:lineRule="auto"/>
        <w:ind w:firstLine="709"/>
        <w:jc w:val="both"/>
        <w:rPr>
          <w:rFonts w:eastAsia="Helvetica-Bold"/>
          <w:b/>
          <w:bCs/>
          <w:sz w:val="28"/>
          <w:szCs w:val="28"/>
        </w:rPr>
      </w:pPr>
      <w:r w:rsidRPr="00AF6ADE">
        <w:rPr>
          <w:rFonts w:eastAsia="Helvetica-Bold"/>
          <w:b/>
          <w:bCs/>
          <w:sz w:val="28"/>
          <w:szCs w:val="28"/>
        </w:rPr>
        <w:lastRenderedPageBreak/>
        <w:t>Сортировка</w:t>
      </w:r>
      <w:r w:rsidRPr="00C118BB">
        <w:rPr>
          <w:rFonts w:eastAsia="Helvetica-Bold"/>
          <w:b/>
          <w:bCs/>
          <w:sz w:val="28"/>
          <w:szCs w:val="28"/>
        </w:rPr>
        <w:t xml:space="preserve"> </w:t>
      </w:r>
      <w:r w:rsidRPr="00AF6ADE">
        <w:rPr>
          <w:rFonts w:eastAsia="Helvetica-Bold"/>
          <w:b/>
          <w:bCs/>
          <w:sz w:val="28"/>
          <w:szCs w:val="28"/>
        </w:rPr>
        <w:t>выбором</w:t>
      </w:r>
    </w:p>
    <w:p w14:paraId="05313C39" w14:textId="6CC42C46" w:rsidR="0093129C" w:rsidRDefault="0093129C" w:rsidP="00AF6ADE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93129C">
        <w:rPr>
          <w:rFonts w:eastAsia="Helvetica-Bold"/>
          <w:sz w:val="28"/>
          <w:szCs w:val="28"/>
        </w:rPr>
        <w:t>Этот алгоритм сегментирует список на две части: отсортированные и несортированные. Он постоянно удаляет наименьший элемент из несортированного сегмента списка и добавляет его в отсортированный сегмент.</w:t>
      </w:r>
    </w:p>
    <w:p w14:paraId="4DDA8B49" w14:textId="77777777" w:rsidR="0093129C" w:rsidRPr="0093129C" w:rsidRDefault="0093129C" w:rsidP="0093129C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93129C">
        <w:rPr>
          <w:rFonts w:eastAsia="Helvetica-Bold"/>
          <w:sz w:val="28"/>
          <w:szCs w:val="28"/>
        </w:rPr>
        <w:t>На практике нам не нужно создавать новый список для отсортированных элементов, мы будет обрабатывать крайнюю левую часть списка как отсортированный сегмент. Затем мы ищем во всем списке наименьший элемент и меняем его на первый элемент.</w:t>
      </w:r>
    </w:p>
    <w:p w14:paraId="18685808" w14:textId="5E98B6C5" w:rsidR="00AF6ADE" w:rsidRPr="0093129C" w:rsidRDefault="0093129C" w:rsidP="0093129C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93129C">
        <w:rPr>
          <w:rFonts w:eastAsia="Helvetica-Bold"/>
          <w:sz w:val="28"/>
          <w:szCs w:val="28"/>
        </w:rPr>
        <w:t>Теперь мы знаем, что первый элемент списка отсортирован, мы получаем наименьший элемент из оставшихся элементов и заменяем его вторым элементом. Это повторяется до тех пор, пока последний элемент списка не станет оставшимся элементом для изучения.</w:t>
      </w:r>
    </w:p>
    <w:p w14:paraId="0D756432" w14:textId="77777777" w:rsidR="00BE5672" w:rsidRPr="00BE5672" w:rsidRDefault="00BE5672" w:rsidP="00BE5672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E5672">
        <w:rPr>
          <w:rFonts w:ascii="Consolas" w:hAnsi="Consolas"/>
          <w:color w:val="CC7832"/>
          <w:lang w:val="en-US"/>
        </w:rPr>
        <w:t xml:space="preserve">from </w:t>
      </w:r>
      <w:r w:rsidRPr="00BE5672">
        <w:rPr>
          <w:rFonts w:ascii="Consolas" w:hAnsi="Consolas"/>
          <w:color w:val="A9B7C6"/>
          <w:lang w:val="en-US"/>
        </w:rPr>
        <w:t xml:space="preserve">random2 </w:t>
      </w:r>
      <w:r w:rsidRPr="00BE5672">
        <w:rPr>
          <w:rFonts w:ascii="Consolas" w:hAnsi="Consolas"/>
          <w:color w:val="CC7832"/>
          <w:lang w:val="en-US"/>
        </w:rPr>
        <w:t xml:space="preserve">import </w:t>
      </w:r>
      <w:r w:rsidRPr="00BE5672">
        <w:rPr>
          <w:rFonts w:ascii="Consolas" w:hAnsi="Consolas"/>
          <w:color w:val="A9B7C6"/>
          <w:lang w:val="en-US"/>
        </w:rPr>
        <w:t>randint</w:t>
      </w:r>
      <w:r w:rsidRPr="00BE5672">
        <w:rPr>
          <w:rFonts w:ascii="Consolas" w:hAnsi="Consolas"/>
          <w:color w:val="A9B7C6"/>
          <w:lang w:val="en-US"/>
        </w:rPr>
        <w:br/>
        <w:t xml:space="preserve">N = </w:t>
      </w:r>
      <w:r w:rsidRPr="00BE5672">
        <w:rPr>
          <w:rFonts w:ascii="Consolas" w:hAnsi="Consolas"/>
          <w:color w:val="6897BB"/>
          <w:lang w:val="en-US"/>
        </w:rPr>
        <w:t>10</w:t>
      </w:r>
      <w:r w:rsidRPr="00BE5672">
        <w:rPr>
          <w:rFonts w:ascii="Consolas" w:hAnsi="Consolas"/>
          <w:color w:val="6897BB"/>
          <w:lang w:val="en-US"/>
        </w:rPr>
        <w:br/>
      </w:r>
      <w:r w:rsidRPr="00BE5672">
        <w:rPr>
          <w:rFonts w:ascii="Consolas" w:hAnsi="Consolas"/>
          <w:color w:val="A9B7C6"/>
          <w:lang w:val="en-US"/>
        </w:rPr>
        <w:t>arr = []</w:t>
      </w:r>
      <w:r w:rsidRPr="00BE5672">
        <w:rPr>
          <w:rFonts w:ascii="Consolas" w:hAnsi="Consolas"/>
          <w:color w:val="A9B7C6"/>
          <w:lang w:val="en-US"/>
        </w:rPr>
        <w:br/>
      </w:r>
      <w:r w:rsidRPr="00BE5672">
        <w:rPr>
          <w:rFonts w:ascii="Consolas" w:hAnsi="Consolas"/>
          <w:color w:val="CC7832"/>
          <w:lang w:val="en-US"/>
        </w:rPr>
        <w:t xml:space="preserve">for </w:t>
      </w:r>
      <w:r w:rsidRPr="00BE5672">
        <w:rPr>
          <w:rFonts w:ascii="Consolas" w:hAnsi="Consolas"/>
          <w:color w:val="A9B7C6"/>
          <w:lang w:val="en-US"/>
        </w:rPr>
        <w:t xml:space="preserve">i </w:t>
      </w:r>
      <w:r w:rsidRPr="00BE5672">
        <w:rPr>
          <w:rFonts w:ascii="Consolas" w:hAnsi="Consolas"/>
          <w:color w:val="CC7832"/>
          <w:lang w:val="en-US"/>
        </w:rPr>
        <w:t xml:space="preserve">in </w:t>
      </w:r>
      <w:r w:rsidRPr="00BE5672">
        <w:rPr>
          <w:rFonts w:ascii="Consolas" w:hAnsi="Consolas"/>
          <w:color w:val="A9B7C6"/>
          <w:lang w:val="en-US"/>
        </w:rPr>
        <w:t>range(N):</w:t>
      </w:r>
      <w:r w:rsidRPr="00BE5672">
        <w:rPr>
          <w:rFonts w:ascii="Consolas" w:hAnsi="Consolas"/>
          <w:color w:val="A9B7C6"/>
          <w:lang w:val="en-US"/>
        </w:rPr>
        <w:br/>
        <w:t xml:space="preserve">    arr.append(randint(</w:t>
      </w:r>
      <w:r w:rsidRPr="00BE5672">
        <w:rPr>
          <w:rFonts w:ascii="Consolas" w:hAnsi="Consolas"/>
          <w:color w:val="6897BB"/>
          <w:lang w:val="en-US"/>
        </w:rPr>
        <w:t>1</w:t>
      </w:r>
      <w:r w:rsidRPr="00BE5672">
        <w:rPr>
          <w:rFonts w:ascii="Consolas" w:hAnsi="Consolas"/>
          <w:color w:val="CC7832"/>
          <w:lang w:val="en-US"/>
        </w:rPr>
        <w:t xml:space="preserve">, </w:t>
      </w:r>
      <w:r w:rsidRPr="00BE5672">
        <w:rPr>
          <w:rFonts w:ascii="Consolas" w:hAnsi="Consolas"/>
          <w:color w:val="6897BB"/>
          <w:lang w:val="en-US"/>
        </w:rPr>
        <w:t>99</w:t>
      </w:r>
      <w:r w:rsidRPr="00BE5672">
        <w:rPr>
          <w:rFonts w:ascii="Consolas" w:hAnsi="Consolas"/>
          <w:color w:val="A9B7C6"/>
          <w:lang w:val="en-US"/>
        </w:rPr>
        <w:t>))</w:t>
      </w:r>
      <w:r w:rsidRPr="00BE5672">
        <w:rPr>
          <w:rFonts w:ascii="Consolas" w:hAnsi="Consolas"/>
          <w:color w:val="A9B7C6"/>
          <w:lang w:val="en-US"/>
        </w:rPr>
        <w:br/>
        <w:t>print(arr)</w:t>
      </w:r>
      <w:r w:rsidRPr="00BE5672">
        <w:rPr>
          <w:rFonts w:ascii="Consolas" w:hAnsi="Consolas"/>
          <w:color w:val="A9B7C6"/>
          <w:lang w:val="en-US"/>
        </w:rPr>
        <w:br/>
        <w:t xml:space="preserve">i = </w:t>
      </w:r>
      <w:r w:rsidRPr="00BE5672">
        <w:rPr>
          <w:rFonts w:ascii="Consolas" w:hAnsi="Consolas"/>
          <w:color w:val="6897BB"/>
          <w:lang w:val="en-US"/>
        </w:rPr>
        <w:t>0</w:t>
      </w:r>
      <w:r w:rsidRPr="00BE5672">
        <w:rPr>
          <w:rFonts w:ascii="Consolas" w:hAnsi="Consolas"/>
          <w:color w:val="6897BB"/>
          <w:lang w:val="en-US"/>
        </w:rPr>
        <w:br/>
      </w:r>
      <w:r w:rsidRPr="00BE5672">
        <w:rPr>
          <w:rFonts w:ascii="Consolas" w:hAnsi="Consolas"/>
          <w:color w:val="CC7832"/>
          <w:lang w:val="en-US"/>
        </w:rPr>
        <w:t xml:space="preserve">while </w:t>
      </w:r>
      <w:r w:rsidRPr="00BE5672">
        <w:rPr>
          <w:rFonts w:ascii="Consolas" w:hAnsi="Consolas"/>
          <w:color w:val="A9B7C6"/>
          <w:lang w:val="en-US"/>
        </w:rPr>
        <w:t xml:space="preserve">i &lt; N - </w:t>
      </w:r>
      <w:r w:rsidRPr="00BE5672">
        <w:rPr>
          <w:rFonts w:ascii="Consolas" w:hAnsi="Consolas"/>
          <w:color w:val="6897BB"/>
          <w:lang w:val="en-US"/>
        </w:rPr>
        <w:t>1</w:t>
      </w:r>
      <w:r w:rsidRPr="00BE5672">
        <w:rPr>
          <w:rFonts w:ascii="Consolas" w:hAnsi="Consolas"/>
          <w:color w:val="A9B7C6"/>
          <w:lang w:val="en-US"/>
        </w:rPr>
        <w:t>:</w:t>
      </w:r>
      <w:r w:rsidRPr="00BE5672">
        <w:rPr>
          <w:rFonts w:ascii="Consolas" w:hAnsi="Consolas"/>
          <w:color w:val="A9B7C6"/>
          <w:lang w:val="en-US"/>
        </w:rPr>
        <w:br/>
        <w:t xml:space="preserve">    m = i</w:t>
      </w:r>
      <w:r w:rsidRPr="00BE5672">
        <w:rPr>
          <w:rFonts w:ascii="Consolas" w:hAnsi="Consolas"/>
          <w:color w:val="A9B7C6"/>
          <w:lang w:val="en-US"/>
        </w:rPr>
        <w:br/>
        <w:t xml:space="preserve">    j = i + </w:t>
      </w:r>
      <w:r w:rsidRPr="00BE5672">
        <w:rPr>
          <w:rFonts w:ascii="Consolas" w:hAnsi="Consolas"/>
          <w:color w:val="6897BB"/>
          <w:lang w:val="en-US"/>
        </w:rPr>
        <w:t>1</w:t>
      </w:r>
      <w:r w:rsidRPr="00BE5672">
        <w:rPr>
          <w:rFonts w:ascii="Consolas" w:hAnsi="Consolas"/>
          <w:color w:val="6897BB"/>
          <w:lang w:val="en-US"/>
        </w:rPr>
        <w:br/>
        <w:t xml:space="preserve">    </w:t>
      </w:r>
      <w:r w:rsidRPr="00BE5672">
        <w:rPr>
          <w:rFonts w:ascii="Consolas" w:hAnsi="Consolas"/>
          <w:color w:val="CC7832"/>
          <w:lang w:val="en-US"/>
        </w:rPr>
        <w:t xml:space="preserve">while </w:t>
      </w:r>
      <w:r w:rsidRPr="00BE5672">
        <w:rPr>
          <w:rFonts w:ascii="Consolas" w:hAnsi="Consolas"/>
          <w:color w:val="A9B7C6"/>
          <w:lang w:val="en-US"/>
        </w:rPr>
        <w:t>j &lt; N:</w:t>
      </w:r>
      <w:r w:rsidRPr="00BE5672">
        <w:rPr>
          <w:rFonts w:ascii="Consolas" w:hAnsi="Consolas"/>
          <w:color w:val="A9B7C6"/>
          <w:lang w:val="en-US"/>
        </w:rPr>
        <w:br/>
        <w:t xml:space="preserve">        </w:t>
      </w:r>
      <w:r w:rsidRPr="00BE5672">
        <w:rPr>
          <w:rFonts w:ascii="Consolas" w:hAnsi="Consolas"/>
          <w:color w:val="CC7832"/>
          <w:lang w:val="en-US"/>
        </w:rPr>
        <w:t xml:space="preserve">if </w:t>
      </w:r>
      <w:r w:rsidRPr="00BE5672">
        <w:rPr>
          <w:rFonts w:ascii="Consolas" w:hAnsi="Consolas"/>
          <w:color w:val="A9B7C6"/>
          <w:lang w:val="en-US"/>
        </w:rPr>
        <w:t>arr[j] &lt; arr[m]:</w:t>
      </w:r>
      <w:r w:rsidRPr="00BE5672">
        <w:rPr>
          <w:rFonts w:ascii="Consolas" w:hAnsi="Consolas"/>
          <w:color w:val="A9B7C6"/>
          <w:lang w:val="en-US"/>
        </w:rPr>
        <w:br/>
        <w:t xml:space="preserve">            m = j</w:t>
      </w:r>
      <w:r w:rsidRPr="00BE5672">
        <w:rPr>
          <w:rFonts w:ascii="Consolas" w:hAnsi="Consolas"/>
          <w:color w:val="A9B7C6"/>
          <w:lang w:val="en-US"/>
        </w:rPr>
        <w:br/>
        <w:t xml:space="preserve">        j += </w:t>
      </w:r>
      <w:r w:rsidRPr="00BE5672">
        <w:rPr>
          <w:rFonts w:ascii="Consolas" w:hAnsi="Consolas"/>
          <w:color w:val="6897BB"/>
          <w:lang w:val="en-US"/>
        </w:rPr>
        <w:t>1</w:t>
      </w:r>
      <w:r w:rsidRPr="00BE5672">
        <w:rPr>
          <w:rFonts w:ascii="Consolas" w:hAnsi="Consolas"/>
          <w:color w:val="6897BB"/>
          <w:lang w:val="en-US"/>
        </w:rPr>
        <w:br/>
        <w:t xml:space="preserve">    </w:t>
      </w:r>
      <w:r w:rsidRPr="00BE5672">
        <w:rPr>
          <w:rFonts w:ascii="Consolas" w:hAnsi="Consolas"/>
          <w:color w:val="A9B7C6"/>
          <w:lang w:val="en-US"/>
        </w:rPr>
        <w:t>arr[i]</w:t>
      </w:r>
      <w:r w:rsidRPr="00BE5672">
        <w:rPr>
          <w:rFonts w:ascii="Consolas" w:hAnsi="Consolas"/>
          <w:color w:val="CC7832"/>
          <w:lang w:val="en-US"/>
        </w:rPr>
        <w:t xml:space="preserve">, </w:t>
      </w:r>
      <w:r w:rsidRPr="00BE5672">
        <w:rPr>
          <w:rFonts w:ascii="Consolas" w:hAnsi="Consolas"/>
          <w:color w:val="A9B7C6"/>
          <w:lang w:val="en-US"/>
        </w:rPr>
        <w:t>arr[m] = arr[m]</w:t>
      </w:r>
      <w:r w:rsidRPr="00BE5672">
        <w:rPr>
          <w:rFonts w:ascii="Consolas" w:hAnsi="Consolas"/>
          <w:color w:val="CC7832"/>
          <w:lang w:val="en-US"/>
        </w:rPr>
        <w:t xml:space="preserve">, </w:t>
      </w:r>
      <w:r w:rsidRPr="00BE5672">
        <w:rPr>
          <w:rFonts w:ascii="Consolas" w:hAnsi="Consolas"/>
          <w:color w:val="A9B7C6"/>
          <w:lang w:val="en-US"/>
        </w:rPr>
        <w:t>arr[i]</w:t>
      </w:r>
      <w:r w:rsidRPr="00BE5672">
        <w:rPr>
          <w:rFonts w:ascii="Consolas" w:hAnsi="Consolas"/>
          <w:color w:val="A9B7C6"/>
          <w:lang w:val="en-US"/>
        </w:rPr>
        <w:br/>
        <w:t xml:space="preserve">    i += </w:t>
      </w:r>
      <w:r w:rsidRPr="00BE5672">
        <w:rPr>
          <w:rFonts w:ascii="Consolas" w:hAnsi="Consolas"/>
          <w:color w:val="6897BB"/>
          <w:lang w:val="en-US"/>
        </w:rPr>
        <w:t>1</w:t>
      </w:r>
      <w:r w:rsidRPr="00BE5672">
        <w:rPr>
          <w:rFonts w:ascii="Consolas" w:hAnsi="Consolas"/>
          <w:color w:val="6897BB"/>
          <w:lang w:val="en-US"/>
        </w:rPr>
        <w:br/>
      </w:r>
      <w:r w:rsidRPr="00BE5672">
        <w:rPr>
          <w:rFonts w:ascii="Consolas" w:hAnsi="Consolas"/>
          <w:color w:val="A9B7C6"/>
          <w:lang w:val="en-US"/>
        </w:rPr>
        <w:t>print(arr)</w:t>
      </w:r>
    </w:p>
    <w:p w14:paraId="6B860C76" w14:textId="49EE714C" w:rsidR="00AC4A89" w:rsidRPr="00BE5672" w:rsidRDefault="00AC4A89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5B7D46C7" w14:textId="1B266ABA" w:rsidR="00AF6ADE" w:rsidRDefault="00AF6ADE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</w:t>
      </w:r>
      <w:r w:rsidR="00B24F7E">
        <w:rPr>
          <w:rFonts w:eastAsia="Helvetica-Bold"/>
          <w:sz w:val="28"/>
          <w:szCs w:val="28"/>
        </w:rPr>
        <w:t>8</w:t>
      </w:r>
      <w:r>
        <w:rPr>
          <w:rFonts w:eastAsia="Helvetica-Bold"/>
          <w:sz w:val="28"/>
          <w:szCs w:val="28"/>
        </w:rPr>
        <w:t xml:space="preserve"> Сортировка выбором</w:t>
      </w:r>
    </w:p>
    <w:p w14:paraId="35712F80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DA028BA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AEA7EBC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04E4B6D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8365FA0" w14:textId="52C75319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CBC145" wp14:editId="0438BA52">
            <wp:extent cx="5391509" cy="404152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61" cy="408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1BA4" w14:textId="16B06599" w:rsidR="00BE5672" w:rsidRDefault="00BE5672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9 График сортировки выбором</w:t>
      </w:r>
    </w:p>
    <w:p w14:paraId="48A35D77" w14:textId="3DDF43DC" w:rsidR="00BE5672" w:rsidRDefault="00BE5672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C9E788" wp14:editId="17AE9FFC">
            <wp:extent cx="4563373" cy="7887543"/>
            <wp:effectExtent l="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58" cy="797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35A5" w14:textId="4D68CD93" w:rsidR="00BE5672" w:rsidRPr="00AF6ADE" w:rsidRDefault="00BE5672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10 Диаграмма деятельности сортировки выбором</w:t>
      </w:r>
    </w:p>
    <w:sectPr w:rsidR="00BE5672" w:rsidRPr="00AF6ADE" w:rsidSect="00207F1E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73A34" w14:textId="77777777" w:rsidR="002A6CBD" w:rsidRDefault="002A6CBD">
      <w:r>
        <w:separator/>
      </w:r>
    </w:p>
  </w:endnote>
  <w:endnote w:type="continuationSeparator" w:id="0">
    <w:p w14:paraId="6C638B00" w14:textId="77777777" w:rsidR="002A6CBD" w:rsidRDefault="002A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28FBA58E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C85DCB">
                            <w:rPr>
                              <w:sz w:val="36"/>
                            </w:rPr>
                            <w:t>АиСД.09.03.02.03</w:t>
                          </w:r>
                          <w:r w:rsidR="00EF2AEE">
                            <w:rPr>
                              <w:sz w:val="36"/>
                            </w:rPr>
                            <w:t>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11uAIAALs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" filled="f" stroked="f">
              <v:textbox>
                <w:txbxContent>
                  <w:p w14:paraId="0B3DD251" w14:textId="28FBA58E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C85DCB">
                      <w:rPr>
                        <w:sz w:val="36"/>
                      </w:rPr>
                      <w:t>АиСД.09.03.02.03</w:t>
                    </w:r>
                    <w:r w:rsidR="00EF2AEE">
                      <w:rPr>
                        <w:sz w:val="36"/>
                      </w:rPr>
                      <w:t>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7A009800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C85DCB">
                            <w:rPr>
                              <w:noProof/>
                              <w:szCs w:val="28"/>
                            </w:rPr>
                            <w:t>2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5EBB0"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    <v:textbox inset="0,0,0,0">
                <w:txbxContent>
                  <w:p w14:paraId="6821F500" w14:textId="7A009800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C85DCB">
                      <w:rPr>
                        <w:noProof/>
                        <w:szCs w:val="28"/>
                      </w:rPr>
                      <w:t>2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4F061904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.09.03.02.0</w:t>
                          </w:r>
                          <w:r w:rsidR="00C85DCB">
                            <w:rPr>
                              <w:sz w:val="36"/>
                            </w:rPr>
                            <w:t>3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" stroked="f">
              <v:textbox>
                <w:txbxContent>
                  <w:p w14:paraId="15BEA9E2" w14:textId="4F061904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.09.03.02.0</w:t>
                    </w:r>
                    <w:r w:rsidR="00C85DCB">
                      <w:rPr>
                        <w:sz w:val="36"/>
                      </w:rPr>
                      <w:t>3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7531EDA9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E40E4D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2</w:t>
                          </w:r>
                        </w:p>
                        <w:p w14:paraId="24782FE5" w14:textId="0CAE8A64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0739EB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 xml:space="preserve">Алгоритмы </w:t>
                          </w:r>
                          <w:r w:rsidR="00E40E4D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сортировки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7531EDA9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E40E4D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2</w:t>
                    </w:r>
                  </w:p>
                  <w:p w14:paraId="24782FE5" w14:textId="0CAE8A64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0739EB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 xml:space="preserve">Алгоритмы </w:t>
                    </w:r>
                    <w:r w:rsidR="00E40E4D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сортировки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Провер.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01D98135" w:rsidR="00000C25" w:rsidRPr="00C85DCB" w:rsidRDefault="00C85DCB" w:rsidP="00850E2A">
                          <w:pPr>
                            <w:rPr>
                              <w:szCs w:val="18"/>
                            </w:rPr>
                          </w:pPr>
                          <w:r w:rsidRPr="00C85DCB">
                            <w:rPr>
                              <w:szCs w:val="18"/>
                            </w:rPr>
                            <w:t>Воликов И.Д.</w:t>
                          </w:r>
                        </w:p>
                        <w:p w14:paraId="3CBE4318" w14:textId="77777777" w:rsidR="00000C25" w:rsidRPr="00C85DCB" w:rsidRDefault="00000C25" w:rsidP="00460486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    <v:textbox>
                <w:txbxContent>
                  <w:p w14:paraId="36A03FD9" w14:textId="01D98135" w:rsidR="00000C25" w:rsidRPr="00C85DCB" w:rsidRDefault="00C85DCB" w:rsidP="00850E2A">
                    <w:pPr>
                      <w:rPr>
                        <w:szCs w:val="18"/>
                      </w:rPr>
                    </w:pPr>
                    <w:r w:rsidRPr="00C85DCB">
                      <w:rPr>
                        <w:szCs w:val="18"/>
                      </w:rPr>
                      <w:t>Воликов И.Д.</w:t>
                    </w:r>
                  </w:p>
                  <w:p w14:paraId="3CBE4318" w14:textId="77777777" w:rsidR="00000C25" w:rsidRPr="00C85DCB" w:rsidRDefault="00000C25" w:rsidP="00460486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Провер.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Разраб.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C1850" w14:textId="77777777" w:rsidR="002A6CBD" w:rsidRDefault="002A6CBD">
      <w:r>
        <w:separator/>
      </w:r>
    </w:p>
  </w:footnote>
  <w:footnote w:type="continuationSeparator" w:id="0">
    <w:p w14:paraId="7782DF4E" w14:textId="77777777" w:rsidR="002A6CBD" w:rsidRDefault="002A6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4DFB5E05"/>
    <w:multiLevelType w:val="multilevel"/>
    <w:tmpl w:val="5CA6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2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3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7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1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2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4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1"/>
  </w:num>
  <w:num w:numId="2">
    <w:abstractNumId w:val="18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9"/>
  </w:num>
  <w:num w:numId="8">
    <w:abstractNumId w:val="25"/>
  </w:num>
  <w:num w:numId="9">
    <w:abstractNumId w:val="20"/>
  </w:num>
  <w:num w:numId="10">
    <w:abstractNumId w:val="30"/>
  </w:num>
  <w:num w:numId="11">
    <w:abstractNumId w:val="21"/>
  </w:num>
  <w:num w:numId="12">
    <w:abstractNumId w:val="29"/>
  </w:num>
  <w:num w:numId="13">
    <w:abstractNumId w:val="29"/>
  </w:num>
  <w:num w:numId="14">
    <w:abstractNumId w:val="29"/>
  </w:num>
  <w:num w:numId="15">
    <w:abstractNumId w:val="29"/>
  </w:num>
  <w:num w:numId="16">
    <w:abstractNumId w:val="29"/>
  </w:num>
  <w:num w:numId="17">
    <w:abstractNumId w:val="16"/>
  </w:num>
  <w:num w:numId="18">
    <w:abstractNumId w:val="29"/>
  </w:num>
  <w:num w:numId="19">
    <w:abstractNumId w:val="31"/>
  </w:num>
  <w:num w:numId="20">
    <w:abstractNumId w:val="31"/>
  </w:num>
  <w:num w:numId="21">
    <w:abstractNumId w:val="31"/>
  </w:num>
  <w:num w:numId="22">
    <w:abstractNumId w:val="7"/>
  </w:num>
  <w:num w:numId="23">
    <w:abstractNumId w:val="31"/>
  </w:num>
  <w:num w:numId="24">
    <w:abstractNumId w:val="15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9"/>
  </w:num>
  <w:num w:numId="28">
    <w:abstractNumId w:val="29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27"/>
  </w:num>
  <w:num w:numId="37">
    <w:abstractNumId w:val="19"/>
  </w:num>
  <w:num w:numId="38">
    <w:abstractNumId w:val="32"/>
  </w:num>
  <w:num w:numId="39">
    <w:abstractNumId w:val="4"/>
  </w:num>
  <w:num w:numId="40">
    <w:abstractNumId w:val="34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4"/>
  </w:num>
  <w:num w:numId="45">
    <w:abstractNumId w:val="14"/>
  </w:num>
  <w:num w:numId="46">
    <w:abstractNumId w:val="22"/>
  </w:num>
  <w:num w:numId="47">
    <w:abstractNumId w:val="28"/>
  </w:num>
  <w:num w:numId="4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6"/>
    <w:rsid w:val="00000C25"/>
    <w:rsid w:val="00001D40"/>
    <w:rsid w:val="00002DF5"/>
    <w:rsid w:val="000038A0"/>
    <w:rsid w:val="0000400F"/>
    <w:rsid w:val="00005F9B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70E3A"/>
    <w:rsid w:val="000739EB"/>
    <w:rsid w:val="000848B3"/>
    <w:rsid w:val="000907F3"/>
    <w:rsid w:val="00093C30"/>
    <w:rsid w:val="00094778"/>
    <w:rsid w:val="00097DF6"/>
    <w:rsid w:val="000A16F8"/>
    <w:rsid w:val="000A70AB"/>
    <w:rsid w:val="000A7A1B"/>
    <w:rsid w:val="000C2D0E"/>
    <w:rsid w:val="000C354C"/>
    <w:rsid w:val="000C5900"/>
    <w:rsid w:val="000D2B8A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50A8A"/>
    <w:rsid w:val="0026005B"/>
    <w:rsid w:val="00273B2B"/>
    <w:rsid w:val="00276D91"/>
    <w:rsid w:val="00285BEF"/>
    <w:rsid w:val="00287C44"/>
    <w:rsid w:val="002A2E24"/>
    <w:rsid w:val="002A384E"/>
    <w:rsid w:val="002A6CBD"/>
    <w:rsid w:val="002B3760"/>
    <w:rsid w:val="002C0EA1"/>
    <w:rsid w:val="002C298D"/>
    <w:rsid w:val="002D2F0E"/>
    <w:rsid w:val="002D46DB"/>
    <w:rsid w:val="002E2B91"/>
    <w:rsid w:val="002E6437"/>
    <w:rsid w:val="002F1EFC"/>
    <w:rsid w:val="0030438B"/>
    <w:rsid w:val="003048D9"/>
    <w:rsid w:val="00307FC6"/>
    <w:rsid w:val="0031026E"/>
    <w:rsid w:val="00311243"/>
    <w:rsid w:val="00314677"/>
    <w:rsid w:val="00323B65"/>
    <w:rsid w:val="00325220"/>
    <w:rsid w:val="003305CB"/>
    <w:rsid w:val="00334096"/>
    <w:rsid w:val="00335734"/>
    <w:rsid w:val="00341434"/>
    <w:rsid w:val="00342953"/>
    <w:rsid w:val="00362CC4"/>
    <w:rsid w:val="00363740"/>
    <w:rsid w:val="00371CE7"/>
    <w:rsid w:val="00372C30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6212"/>
    <w:rsid w:val="004177D6"/>
    <w:rsid w:val="0042513E"/>
    <w:rsid w:val="00426A7A"/>
    <w:rsid w:val="00430B36"/>
    <w:rsid w:val="00436CA7"/>
    <w:rsid w:val="00446A32"/>
    <w:rsid w:val="00447B64"/>
    <w:rsid w:val="00451F6E"/>
    <w:rsid w:val="0045358E"/>
    <w:rsid w:val="00460486"/>
    <w:rsid w:val="004632D8"/>
    <w:rsid w:val="004657E7"/>
    <w:rsid w:val="0047194C"/>
    <w:rsid w:val="004726C5"/>
    <w:rsid w:val="00473A98"/>
    <w:rsid w:val="00484C75"/>
    <w:rsid w:val="00485A36"/>
    <w:rsid w:val="004C0F82"/>
    <w:rsid w:val="004C3E8E"/>
    <w:rsid w:val="004C5521"/>
    <w:rsid w:val="004C76F9"/>
    <w:rsid w:val="004E3344"/>
    <w:rsid w:val="004E533F"/>
    <w:rsid w:val="004F185C"/>
    <w:rsid w:val="004F3814"/>
    <w:rsid w:val="004F6555"/>
    <w:rsid w:val="004F6DB0"/>
    <w:rsid w:val="0050226B"/>
    <w:rsid w:val="00512828"/>
    <w:rsid w:val="00515DB7"/>
    <w:rsid w:val="00524892"/>
    <w:rsid w:val="00524D32"/>
    <w:rsid w:val="00530F8F"/>
    <w:rsid w:val="005313FE"/>
    <w:rsid w:val="005322F5"/>
    <w:rsid w:val="00540336"/>
    <w:rsid w:val="00544301"/>
    <w:rsid w:val="00553E0F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7920"/>
    <w:rsid w:val="006017FD"/>
    <w:rsid w:val="00602741"/>
    <w:rsid w:val="0061695B"/>
    <w:rsid w:val="0062186C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1C15"/>
    <w:rsid w:val="009025F6"/>
    <w:rsid w:val="00902FD2"/>
    <w:rsid w:val="009266EF"/>
    <w:rsid w:val="00926AA0"/>
    <w:rsid w:val="009305FC"/>
    <w:rsid w:val="0093129C"/>
    <w:rsid w:val="0093325A"/>
    <w:rsid w:val="009403B8"/>
    <w:rsid w:val="009435BE"/>
    <w:rsid w:val="009436DF"/>
    <w:rsid w:val="00947455"/>
    <w:rsid w:val="00954D00"/>
    <w:rsid w:val="00956424"/>
    <w:rsid w:val="009574EB"/>
    <w:rsid w:val="009738E4"/>
    <w:rsid w:val="00982FCE"/>
    <w:rsid w:val="009914EC"/>
    <w:rsid w:val="00992E1C"/>
    <w:rsid w:val="009A156D"/>
    <w:rsid w:val="009A2C87"/>
    <w:rsid w:val="009B110F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34B22"/>
    <w:rsid w:val="00A41C51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A89"/>
    <w:rsid w:val="00AC4EDC"/>
    <w:rsid w:val="00AD421F"/>
    <w:rsid w:val="00AD5A91"/>
    <w:rsid w:val="00AE1DCE"/>
    <w:rsid w:val="00AF270E"/>
    <w:rsid w:val="00AF6ADE"/>
    <w:rsid w:val="00B11E8C"/>
    <w:rsid w:val="00B140C6"/>
    <w:rsid w:val="00B153F9"/>
    <w:rsid w:val="00B237C0"/>
    <w:rsid w:val="00B24F7E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A6FE8"/>
    <w:rsid w:val="00BB087E"/>
    <w:rsid w:val="00BB3BDB"/>
    <w:rsid w:val="00BB4EFF"/>
    <w:rsid w:val="00BB66CE"/>
    <w:rsid w:val="00BC0FBB"/>
    <w:rsid w:val="00BD048B"/>
    <w:rsid w:val="00BD7D77"/>
    <w:rsid w:val="00BE5672"/>
    <w:rsid w:val="00BE7B7C"/>
    <w:rsid w:val="00BF68E0"/>
    <w:rsid w:val="00C03B2E"/>
    <w:rsid w:val="00C118BB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2DDF"/>
    <w:rsid w:val="00C43356"/>
    <w:rsid w:val="00C67EC8"/>
    <w:rsid w:val="00C71677"/>
    <w:rsid w:val="00C71A95"/>
    <w:rsid w:val="00C7252A"/>
    <w:rsid w:val="00C805E6"/>
    <w:rsid w:val="00C85DCB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3B20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40E4D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64B74"/>
    <w:rsid w:val="00F6728C"/>
    <w:rsid w:val="00F70E1E"/>
    <w:rsid w:val="00F7153E"/>
    <w:rsid w:val="00F73BD0"/>
    <w:rsid w:val="00F752E6"/>
    <w:rsid w:val="00F76526"/>
    <w:rsid w:val="00F80986"/>
    <w:rsid w:val="00F81339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  <w:style w:type="character" w:customStyle="1" w:styleId="UnresolvedMention">
    <w:name w:val="Unresolved Mention"/>
    <w:basedOn w:val="a0"/>
    <w:uiPriority w:val="99"/>
    <w:semiHidden/>
    <w:unhideWhenUsed/>
    <w:rsid w:val="00AD5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AF7D0-F7FD-4B10-9844-C5D65A17D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курсовой.dot</Template>
  <TotalTime>0</TotalTime>
  <Pages>10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днс</cp:lastModifiedBy>
  <cp:revision>2</cp:revision>
  <cp:lastPrinted>2011-10-16T06:50:00Z</cp:lastPrinted>
  <dcterms:created xsi:type="dcterms:W3CDTF">2020-04-16T14:00:00Z</dcterms:created>
  <dcterms:modified xsi:type="dcterms:W3CDTF">2020-04-16T14:00:00Z</dcterms:modified>
</cp:coreProperties>
</file>