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E7C" w:rsidRDefault="004576D4" w:rsidP="00C35789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Практическая работа № </w:t>
      </w:r>
      <w:r w:rsidR="00A711A4" w:rsidRPr="00A711A4">
        <w:rPr>
          <w:b/>
          <w:sz w:val="28"/>
          <w:szCs w:val="28"/>
        </w:rPr>
        <w:t>2</w:t>
      </w:r>
      <w:r w:rsidR="003B2E7C" w:rsidRPr="00F6244F">
        <w:rPr>
          <w:b/>
          <w:sz w:val="28"/>
          <w:szCs w:val="28"/>
        </w:rPr>
        <w:t>.</w:t>
      </w:r>
    </w:p>
    <w:p w:rsidR="00A711A4" w:rsidRPr="00F6244F" w:rsidRDefault="00A711A4" w:rsidP="00C35789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:rsidR="00BC4AE3" w:rsidRPr="00397CE8" w:rsidRDefault="003B2E7C" w:rsidP="00C3578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F6244F">
        <w:rPr>
          <w:b/>
          <w:sz w:val="28"/>
          <w:szCs w:val="28"/>
        </w:rPr>
        <w:t>Тема:</w:t>
      </w:r>
      <w:r w:rsidRPr="00F6244F">
        <w:rPr>
          <w:sz w:val="28"/>
          <w:szCs w:val="28"/>
        </w:rPr>
        <w:t xml:space="preserve"> «</w:t>
      </w:r>
      <w:r w:rsidR="00A711A4">
        <w:rPr>
          <w:b/>
          <w:sz w:val="28"/>
          <w:szCs w:val="28"/>
        </w:rPr>
        <w:t xml:space="preserve">Настройка </w:t>
      </w:r>
      <w:r w:rsidR="00A711A4">
        <w:rPr>
          <w:b/>
          <w:sz w:val="28"/>
          <w:szCs w:val="28"/>
          <w:lang w:val="en-US"/>
        </w:rPr>
        <w:t>VLAN</w:t>
      </w:r>
      <w:r w:rsidR="00A711A4" w:rsidRPr="00A711A4">
        <w:rPr>
          <w:b/>
          <w:sz w:val="28"/>
          <w:szCs w:val="28"/>
        </w:rPr>
        <w:t xml:space="preserve"> </w:t>
      </w:r>
      <w:r w:rsidR="00A711A4">
        <w:rPr>
          <w:b/>
          <w:sz w:val="28"/>
          <w:szCs w:val="28"/>
        </w:rPr>
        <w:t xml:space="preserve">на устройствах </w:t>
      </w:r>
      <w:r w:rsidR="00A711A4">
        <w:rPr>
          <w:b/>
          <w:sz w:val="28"/>
          <w:szCs w:val="28"/>
          <w:lang w:val="en-US"/>
        </w:rPr>
        <w:t>CISCO</w:t>
      </w:r>
      <w:r w:rsidRPr="00F6244F">
        <w:rPr>
          <w:sz w:val="28"/>
          <w:szCs w:val="28"/>
        </w:rPr>
        <w:t>»</w:t>
      </w:r>
    </w:p>
    <w:p w:rsidR="00C35789" w:rsidRDefault="00C35789" w:rsidP="00C35789">
      <w:pPr>
        <w:tabs>
          <w:tab w:val="left" w:pos="5580"/>
        </w:tabs>
        <w:spacing w:line="276" w:lineRule="auto"/>
        <w:ind w:firstLine="709"/>
        <w:jc w:val="both"/>
        <w:rPr>
          <w:sz w:val="28"/>
        </w:rPr>
      </w:pPr>
      <w:r w:rsidRPr="00C35789">
        <w:rPr>
          <w:b/>
          <w:sz w:val="28"/>
        </w:rPr>
        <w:t>Цель работы:</w:t>
      </w:r>
      <w:r w:rsidRPr="00C35789">
        <w:rPr>
          <w:sz w:val="28"/>
        </w:rPr>
        <w:t xml:space="preserve"> </w:t>
      </w:r>
      <w:r w:rsidR="00A711A4" w:rsidRPr="00FB7580">
        <w:rPr>
          <w:sz w:val="28"/>
          <w:szCs w:val="28"/>
        </w:rPr>
        <w:t>научиться использовать технологию VLAN.</w:t>
      </w:r>
    </w:p>
    <w:p w:rsidR="00397CE8" w:rsidRPr="00C35789" w:rsidRDefault="00C35789" w:rsidP="00C35789">
      <w:pPr>
        <w:tabs>
          <w:tab w:val="left" w:pos="5580"/>
        </w:tabs>
        <w:spacing w:line="276" w:lineRule="auto"/>
        <w:ind w:firstLine="709"/>
        <w:jc w:val="both"/>
        <w:rPr>
          <w:sz w:val="40"/>
          <w:szCs w:val="28"/>
        </w:rPr>
      </w:pPr>
      <w:r w:rsidRPr="00C35789">
        <w:rPr>
          <w:b/>
          <w:sz w:val="28"/>
        </w:rPr>
        <w:t>Используемые средства и оборудование:</w:t>
      </w:r>
      <w:r w:rsidRPr="00C35789">
        <w:rPr>
          <w:sz w:val="28"/>
        </w:rPr>
        <w:t xml:space="preserve"> IBM/PC совместимый компьютер с пакетом Cisco Packet Tracer; лабораторный стенд Cisco.</w:t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 w:rsidRPr="00FB7580">
        <w:rPr>
          <w:rFonts w:eastAsia="Calibri"/>
          <w:b/>
          <w:sz w:val="28"/>
          <w:szCs w:val="28"/>
        </w:rPr>
        <w:t>Ход работы</w:t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i/>
          <w:spacing w:val="0"/>
          <w:sz w:val="28"/>
          <w:szCs w:val="28"/>
        </w:rPr>
      </w:pPr>
      <w:r w:rsidRPr="00FB7580">
        <w:rPr>
          <w:b w:val="0"/>
          <w:i/>
          <w:spacing w:val="0"/>
          <w:sz w:val="28"/>
          <w:szCs w:val="28"/>
        </w:rPr>
        <w:t>Схема с одним коммутатором: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i/>
          <w:spacing w:val="0"/>
          <w:sz w:val="28"/>
          <w:szCs w:val="28"/>
        </w:rPr>
      </w:pPr>
    </w:p>
    <w:p w:rsidR="00A711A4" w:rsidRPr="00FB7580" w:rsidRDefault="00A711A4" w:rsidP="00A711A4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FB7580">
        <w:rPr>
          <w:sz w:val="28"/>
          <w:szCs w:val="28"/>
        </w:rPr>
        <w:t xml:space="preserve">1. Открываем Cisco Packet Tracer и перетаскиваем в рабочую область коммутатор 2960 и 4 компьютера Generic. Переходим во вкладку Connections и выбираем тип кабеля: </w:t>
      </w:r>
      <w:r w:rsidRPr="00FB7580">
        <w:rPr>
          <w:sz w:val="28"/>
          <w:szCs w:val="28"/>
          <w:lang w:val="en-US"/>
        </w:rPr>
        <w:t>Copper</w:t>
      </w:r>
      <w:r w:rsidRPr="00FB7580">
        <w:rPr>
          <w:sz w:val="28"/>
          <w:szCs w:val="28"/>
        </w:rPr>
        <w:t xml:space="preserve"> </w:t>
      </w:r>
      <w:r w:rsidRPr="00FB7580">
        <w:rPr>
          <w:sz w:val="28"/>
          <w:szCs w:val="28"/>
          <w:lang w:val="en-US"/>
        </w:rPr>
        <w:t>Straight</w:t>
      </w:r>
      <w:r w:rsidRPr="00FB7580">
        <w:rPr>
          <w:sz w:val="28"/>
          <w:szCs w:val="28"/>
        </w:rPr>
        <w:t>-</w:t>
      </w:r>
      <w:r w:rsidRPr="00FB7580">
        <w:rPr>
          <w:sz w:val="28"/>
          <w:szCs w:val="28"/>
          <w:lang w:val="en-US"/>
        </w:rPr>
        <w:t>Through</w:t>
      </w:r>
      <w:r w:rsidRPr="00FB7580">
        <w:rPr>
          <w:sz w:val="28"/>
          <w:szCs w:val="28"/>
        </w:rPr>
        <w:t>. Подключаем каждый компьютер к коммутатору</w:t>
      </w:r>
      <w:r w:rsidRPr="00FB758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</w:t>
      </w:r>
      <w:r w:rsidRPr="00FB7580">
        <w:rPr>
          <w:sz w:val="28"/>
          <w:szCs w:val="28"/>
        </w:rPr>
        <w:t>1).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2826BF6A" wp14:editId="3A8C4DEC">
            <wp:extent cx="3114675" cy="3105150"/>
            <wp:effectExtent l="0" t="0" r="952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0"/>
        <w:jc w:val="center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 xml:space="preserve">Рис. </w:t>
      </w:r>
      <w:r w:rsidRPr="00FB7580">
        <w:rPr>
          <w:spacing w:val="0"/>
          <w:sz w:val="28"/>
          <w:szCs w:val="28"/>
        </w:rPr>
        <w:t>1. Схема подключения к коммутатору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0"/>
        <w:jc w:val="center"/>
        <w:rPr>
          <w:spacing w:val="0"/>
          <w:sz w:val="28"/>
          <w:szCs w:val="28"/>
        </w:rPr>
      </w:pP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0"/>
        <w:jc w:val="center"/>
        <w:rPr>
          <w:spacing w:val="0"/>
          <w:sz w:val="28"/>
          <w:szCs w:val="28"/>
        </w:rPr>
      </w:pP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lastRenderedPageBreak/>
        <w:t>2. Предположим, что компьютера PC0 и PC1 принадлежат одному сегменту бухгалтеров. Выберем фигуру прямоугольник и определяем сегмент. Далее аналогично определяем сегмент обычных пользователей</w:t>
      </w:r>
      <w:r>
        <w:rPr>
          <w:b w:val="0"/>
          <w:spacing w:val="0"/>
          <w:sz w:val="28"/>
          <w:szCs w:val="28"/>
        </w:rPr>
        <w:t xml:space="preserve"> (рис. </w:t>
      </w:r>
      <w:r w:rsidRPr="00FB7580">
        <w:rPr>
          <w:b w:val="0"/>
          <w:spacing w:val="0"/>
          <w:sz w:val="28"/>
          <w:szCs w:val="28"/>
        </w:rPr>
        <w:t>2).</w:t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4397397A" wp14:editId="5CBCE083">
            <wp:extent cx="4705350" cy="3400425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0"/>
        <w:jc w:val="center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 xml:space="preserve">Рис. </w:t>
      </w:r>
      <w:r w:rsidRPr="00FB7580">
        <w:rPr>
          <w:spacing w:val="0"/>
          <w:sz w:val="28"/>
          <w:szCs w:val="28"/>
        </w:rPr>
        <w:t>2. Схема разбиения на сегменты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0"/>
        <w:jc w:val="center"/>
        <w:rPr>
          <w:spacing w:val="0"/>
          <w:sz w:val="28"/>
          <w:szCs w:val="28"/>
        </w:rPr>
      </w:pP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spacing w:line="276" w:lineRule="auto"/>
        <w:jc w:val="both"/>
        <w:rPr>
          <w:sz w:val="28"/>
          <w:szCs w:val="28"/>
        </w:rPr>
      </w:pPr>
      <w:r w:rsidRPr="00FB7580">
        <w:rPr>
          <w:sz w:val="28"/>
          <w:szCs w:val="28"/>
        </w:rPr>
        <w:t>3.Разделим трафик сегментов. Открываем настройки коммутатора, входим в Console. C помощью команды configure terminal задаем режим глобального конфигурирования. Определяем vlan, в котором будут находиться пользователи. Затем создаем vlan 2.Выходим.</w:t>
      </w:r>
      <w:bookmarkStart w:id="0" w:name="_GoBack"/>
      <w:bookmarkEnd w:id="0"/>
    </w:p>
    <w:p w:rsidR="00A711A4" w:rsidRPr="00FB7580" w:rsidRDefault="00141BF1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07B1E5" wp14:editId="7AAAB5C0">
            <wp:extent cx="4832155" cy="3848100"/>
            <wp:effectExtent l="0" t="0" r="698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721" cy="38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center"/>
        <w:rPr>
          <w:b w:val="0"/>
          <w:spacing w:val="0"/>
          <w:sz w:val="28"/>
          <w:szCs w:val="28"/>
        </w:rPr>
      </w:pP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t>4. Переходим к настройке интерфейса. Наводим мышку на соединение и видим, что 1 компьютер подключается через FastEthernet0/1, а 2 - через FastEthernet0/2. Данные порты определяем в vlan 2. Заходим в настройки FastEthernet0/1 и видим, что порт функционирует в режиме access и определяем его в vlan 2. Настройка окончена. Аналогично настраиваем FastEthernet0/2.</w:t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Cs/>
          <w:sz w:val="28"/>
          <w:szCs w:val="28"/>
        </w:rPr>
      </w:pPr>
    </w:p>
    <w:p w:rsidR="00A711A4" w:rsidRPr="00FB7580" w:rsidRDefault="00AD2F2C" w:rsidP="00AD2F2C">
      <w:pPr>
        <w:spacing w:line="276" w:lineRule="auto"/>
        <w:jc w:val="center"/>
        <w:rPr>
          <w:rFonts w:eastAsia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7F939E11" wp14:editId="3C9F921E">
            <wp:extent cx="4391025" cy="3487577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367" cy="348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lastRenderedPageBreak/>
        <w:t>При помощи команды show vlan проверяем работу.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</w:p>
    <w:p w:rsidR="00A711A4" w:rsidRPr="00FB7580" w:rsidRDefault="00AD2F2C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7986328B" wp14:editId="2F4235E8">
            <wp:extent cx="4629150" cy="3687866"/>
            <wp:effectExtent l="0" t="0" r="0" b="825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7245" cy="369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t>5. Аналогично настраиваем другой сегмент.</w:t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9E444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51355E67" wp14:editId="7B80BFEA">
            <wp:extent cx="4534903" cy="3609975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0198" cy="362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t>При помощи команды show vlan проверяем работу.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</w:p>
    <w:p w:rsidR="00A711A4" w:rsidRPr="00FB7580" w:rsidRDefault="009E444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91D340" wp14:editId="7C38819A">
            <wp:extent cx="4695825" cy="3736617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760" cy="374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t>6. Задаем IP-адреса 1 и 2 компьютерам (192.168.2.1 и 192.168.2.2), а 3 и 4 компьютерам (192.168.3.1 и 192.168.3.2). Проверяем командой ping соединение 1 компьютера со 2, а затем с 3.</w:t>
      </w:r>
    </w:p>
    <w:p w:rsidR="00A711A4" w:rsidRPr="00FB7580" w:rsidRDefault="009E444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33DCF486" wp14:editId="7239A690">
            <wp:extent cx="4824983" cy="410527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371" cy="410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t xml:space="preserve">7. Если посмотреть в коммутаторе таблицу mac-адресов, можно увидеть, что </w:t>
      </w:r>
      <w:r w:rsidRPr="00FB7580">
        <w:rPr>
          <w:b w:val="0"/>
          <w:spacing w:val="0"/>
          <w:sz w:val="28"/>
          <w:szCs w:val="28"/>
        </w:rPr>
        <w:lastRenderedPageBreak/>
        <w:t>в ней стал указываться и vlan - адрес, с которого приходит mac-адрес.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</w:p>
    <w:p w:rsidR="00A711A4" w:rsidRPr="00FB7580" w:rsidRDefault="00AA1978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3192D34E" wp14:editId="55111898">
            <wp:extent cx="5846445" cy="2120684"/>
            <wp:effectExtent l="0" t="0" r="190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9929" cy="21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i/>
          <w:spacing w:val="0"/>
          <w:sz w:val="28"/>
          <w:szCs w:val="28"/>
        </w:rPr>
      </w:pPr>
      <w:r w:rsidRPr="00FB7580">
        <w:rPr>
          <w:b w:val="0"/>
          <w:i/>
          <w:spacing w:val="0"/>
          <w:sz w:val="28"/>
          <w:szCs w:val="28"/>
        </w:rPr>
        <w:t>Схема с двумя коммутаторами: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i/>
          <w:spacing w:val="0"/>
          <w:sz w:val="28"/>
          <w:szCs w:val="28"/>
        </w:rPr>
      </w:pP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t>1. Рассмотрим пример с использованием 2 коммутаторов. Для этого удаляем сегменты и дублируем оборудование. Соединяем коммутаторы типом кабеля: Copper Cross-Over GigabitEthernet 1/1</w:t>
      </w:r>
      <w:r w:rsidR="00AA1978">
        <w:rPr>
          <w:b w:val="0"/>
          <w:spacing w:val="0"/>
          <w:sz w:val="28"/>
          <w:szCs w:val="28"/>
        </w:rPr>
        <w:t xml:space="preserve"> (рис. </w:t>
      </w:r>
      <w:r w:rsidRPr="00FB7580">
        <w:rPr>
          <w:b w:val="0"/>
          <w:spacing w:val="0"/>
          <w:sz w:val="28"/>
          <w:szCs w:val="28"/>
        </w:rPr>
        <w:t>3).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</w:p>
    <w:p w:rsidR="00A711A4" w:rsidRPr="00FB7580" w:rsidRDefault="00581840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124D692F" wp14:editId="3FAC2724">
            <wp:extent cx="6372225" cy="2827020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A1978" w:rsidP="00A711A4">
      <w:pPr>
        <w:pStyle w:val="18"/>
        <w:tabs>
          <w:tab w:val="left" w:pos="1134"/>
        </w:tabs>
        <w:spacing w:after="0" w:line="276" w:lineRule="auto"/>
        <w:ind w:firstLine="0"/>
        <w:jc w:val="center"/>
        <w:rPr>
          <w:b w:val="0"/>
          <w:spacing w:val="0"/>
          <w:sz w:val="28"/>
          <w:szCs w:val="28"/>
        </w:rPr>
      </w:pPr>
      <w:r>
        <w:rPr>
          <w:spacing w:val="0"/>
          <w:sz w:val="28"/>
          <w:szCs w:val="28"/>
        </w:rPr>
        <w:t xml:space="preserve">Рис. </w:t>
      </w:r>
      <w:r w:rsidR="00A711A4" w:rsidRPr="00FB7580">
        <w:rPr>
          <w:spacing w:val="0"/>
          <w:sz w:val="28"/>
          <w:szCs w:val="28"/>
        </w:rPr>
        <w:t>3. Схема с двумя коммутаторами</w:t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t>2. Задаем IP-адреса компьютеров и объединяем их в сегменты</w:t>
      </w:r>
      <w:r w:rsidR="00AA1978">
        <w:rPr>
          <w:b w:val="0"/>
          <w:spacing w:val="0"/>
          <w:sz w:val="28"/>
          <w:szCs w:val="28"/>
        </w:rPr>
        <w:t xml:space="preserve"> (рис. </w:t>
      </w:r>
      <w:r w:rsidRPr="00FB7580">
        <w:rPr>
          <w:b w:val="0"/>
          <w:spacing w:val="0"/>
          <w:sz w:val="28"/>
          <w:szCs w:val="28"/>
        </w:rPr>
        <w:t>4).</w:t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581840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03B56E" wp14:editId="4994D967">
            <wp:extent cx="6372225" cy="3068955"/>
            <wp:effectExtent l="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A1978" w:rsidP="00A711A4">
      <w:pPr>
        <w:pStyle w:val="18"/>
        <w:tabs>
          <w:tab w:val="left" w:pos="1134"/>
        </w:tabs>
        <w:spacing w:after="0" w:line="276" w:lineRule="auto"/>
        <w:ind w:firstLine="0"/>
        <w:jc w:val="center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 xml:space="preserve">Рис. </w:t>
      </w:r>
      <w:r w:rsidR="00A711A4" w:rsidRPr="00FB7580">
        <w:rPr>
          <w:spacing w:val="0"/>
          <w:sz w:val="28"/>
          <w:szCs w:val="28"/>
        </w:rPr>
        <w:t>4. Разбиение на сегменты схемы с двумя коммутаторами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0"/>
        <w:jc w:val="center"/>
        <w:rPr>
          <w:spacing w:val="0"/>
          <w:sz w:val="28"/>
          <w:szCs w:val="28"/>
        </w:rPr>
      </w:pP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0"/>
        <w:jc w:val="center"/>
        <w:rPr>
          <w:spacing w:val="0"/>
          <w:sz w:val="28"/>
          <w:szCs w:val="28"/>
        </w:rPr>
      </w:pP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t>3. Так, как коммутатор скопирован, он уже настроен. Проверяем с помощью команды show run.</w:t>
      </w:r>
    </w:p>
    <w:p w:rsidR="00A711A4" w:rsidRPr="00FB7580" w:rsidRDefault="006F41A5" w:rsidP="00A711A4">
      <w:pPr>
        <w:pStyle w:val="18"/>
        <w:tabs>
          <w:tab w:val="left" w:pos="1134"/>
        </w:tabs>
        <w:spacing w:after="0" w:line="276" w:lineRule="auto"/>
        <w:ind w:firstLine="0"/>
        <w:jc w:val="center"/>
        <w:rPr>
          <w:spacing w:val="0"/>
          <w:sz w:val="28"/>
          <w:szCs w:val="28"/>
        </w:rPr>
      </w:pPr>
      <w:r>
        <w:rPr>
          <w:noProof/>
        </w:rPr>
        <w:drawing>
          <wp:inline distT="0" distB="0" distL="0" distR="0" wp14:anchorId="286E82CD" wp14:editId="41F58627">
            <wp:extent cx="4876800" cy="3871884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3747" cy="387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t>4. Настраиваем trunk-port. Входим в режим конфигурирования, затем в interface GigabitEthernet 1/1 и указываем режим.</w:t>
      </w:r>
    </w:p>
    <w:p w:rsidR="00A711A4" w:rsidRPr="00FB7580" w:rsidRDefault="00F0446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777947" wp14:editId="581F7EFE">
            <wp:extent cx="5781675" cy="2805279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9566" cy="280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t>Задаем нужные vlan.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</w:p>
    <w:p w:rsidR="00A711A4" w:rsidRPr="00FB7580" w:rsidRDefault="00F0446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5AAE9BED" wp14:editId="05BBB3F9">
            <wp:extent cx="5724525" cy="453805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6962" cy="45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t>Аналогично настраиваем другой коммутатор.</w:t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F0446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3D0355" wp14:editId="0B280BCE">
            <wp:extent cx="5438775" cy="4314926"/>
            <wp:effectExtent l="0" t="0" r="0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2705" cy="431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F04464">
      <w:pPr>
        <w:spacing w:line="276" w:lineRule="auto"/>
        <w:jc w:val="center"/>
        <w:rPr>
          <w:sz w:val="28"/>
          <w:szCs w:val="28"/>
        </w:rPr>
      </w:pPr>
      <w:r w:rsidRPr="00FB7580">
        <w:rPr>
          <w:sz w:val="28"/>
          <w:szCs w:val="28"/>
        </w:rPr>
        <w:t>5. Проверяем взаимодействие компьютеров командой ping.</w:t>
      </w:r>
    </w:p>
    <w:p w:rsidR="00A711A4" w:rsidRPr="00FB7580" w:rsidRDefault="00F0446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0BE825AB" wp14:editId="02E351A2">
            <wp:extent cx="5089525" cy="436245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4665" cy="43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lastRenderedPageBreak/>
        <w:t>6. Исключаем из trunk-port vlan 3.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709"/>
        <w:jc w:val="both"/>
        <w:rPr>
          <w:b w:val="0"/>
          <w:spacing w:val="0"/>
          <w:sz w:val="28"/>
          <w:szCs w:val="28"/>
        </w:rPr>
      </w:pPr>
    </w:p>
    <w:p w:rsidR="00A711A4" w:rsidRPr="00FB7580" w:rsidRDefault="00515C43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0D40C202" wp14:editId="5609C78E">
            <wp:extent cx="6372225" cy="3317240"/>
            <wp:effectExtent l="0" t="0" r="952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spacing w:line="276" w:lineRule="auto"/>
        <w:jc w:val="center"/>
        <w:rPr>
          <w:rFonts w:eastAsia="Calibri"/>
          <w:b/>
          <w:sz w:val="28"/>
          <w:szCs w:val="28"/>
        </w:rPr>
      </w:pP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0"/>
        <w:jc w:val="center"/>
        <w:rPr>
          <w:spacing w:val="0"/>
          <w:sz w:val="28"/>
          <w:szCs w:val="28"/>
        </w:rPr>
      </w:pPr>
      <w:r w:rsidRPr="00FB7580">
        <w:rPr>
          <w:spacing w:val="0"/>
          <w:sz w:val="28"/>
          <w:szCs w:val="28"/>
        </w:rPr>
        <w:t>КОНТРОЛЬНЫЕ ВОПРОСЫ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0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t>1. Что собой представляет VLAN? Какими преимуществами и недостатками обладает VLAN?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0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t>2. Какие существуют способы организации VLAN?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0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t>3. Охарактеризуйте способы, позволяющие устанавливать членство в VLAN.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0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t>4. Охарактеризуйте протокол VTP. Какие преимущества и ограничения возникают при использовании протокола VTP?</w:t>
      </w:r>
    </w:p>
    <w:p w:rsidR="00A711A4" w:rsidRPr="00FB7580" w:rsidRDefault="00A711A4" w:rsidP="00A711A4">
      <w:pPr>
        <w:pStyle w:val="18"/>
        <w:tabs>
          <w:tab w:val="left" w:pos="1134"/>
        </w:tabs>
        <w:spacing w:after="0" w:line="276" w:lineRule="auto"/>
        <w:ind w:firstLine="0"/>
        <w:jc w:val="both"/>
        <w:rPr>
          <w:b w:val="0"/>
          <w:spacing w:val="0"/>
          <w:sz w:val="28"/>
          <w:szCs w:val="28"/>
        </w:rPr>
      </w:pPr>
      <w:r w:rsidRPr="00FB7580">
        <w:rPr>
          <w:b w:val="0"/>
          <w:spacing w:val="0"/>
          <w:sz w:val="28"/>
          <w:szCs w:val="28"/>
        </w:rPr>
        <w:t>5. Какие существуют режимы работы протокола VTP?</w:t>
      </w:r>
    </w:p>
    <w:p w:rsidR="0068108A" w:rsidRPr="006F2C29" w:rsidRDefault="0068108A" w:rsidP="006F2C29">
      <w:pPr>
        <w:spacing w:line="276" w:lineRule="auto"/>
        <w:ind w:firstLine="709"/>
        <w:jc w:val="center"/>
        <w:rPr>
          <w:sz w:val="28"/>
          <w:szCs w:val="28"/>
        </w:rPr>
      </w:pPr>
    </w:p>
    <w:sectPr w:rsidR="0068108A" w:rsidRPr="006F2C29" w:rsidSect="00070AE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851" w:right="624" w:bottom="1418" w:left="124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08A" w:rsidRDefault="0016108A">
      <w:r>
        <w:separator/>
      </w:r>
    </w:p>
  </w:endnote>
  <w:endnote w:type="continuationSeparator" w:id="0">
    <w:p w:rsidR="0016108A" w:rsidRDefault="00161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9674A" w:rsidP="00E839A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9674A" w:rsidRDefault="00B9674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Pr="00FA7587" w:rsidRDefault="00B9674A" w:rsidP="00E839AF">
    <w:pPr>
      <w:pStyle w:val="a5"/>
      <w:framePr w:w="331" w:wrap="around" w:vAnchor="text" w:hAnchor="page" w:x="10966" w:y="103"/>
      <w:jc w:val="center"/>
      <w:rPr>
        <w:rStyle w:val="a4"/>
        <w:szCs w:val="28"/>
      </w:rPr>
    </w:pPr>
    <w:r w:rsidRPr="00FA7587">
      <w:rPr>
        <w:rStyle w:val="a4"/>
        <w:szCs w:val="28"/>
      </w:rPr>
      <w:fldChar w:fldCharType="begin"/>
    </w:r>
    <w:r w:rsidRPr="00FA7587">
      <w:rPr>
        <w:rStyle w:val="a4"/>
        <w:szCs w:val="28"/>
      </w:rPr>
      <w:instrText xml:space="preserve">PAGE  </w:instrText>
    </w:r>
    <w:r w:rsidRPr="00FA7587">
      <w:rPr>
        <w:rStyle w:val="a4"/>
        <w:szCs w:val="28"/>
      </w:rPr>
      <w:fldChar w:fldCharType="separate"/>
    </w:r>
    <w:r w:rsidR="00111D3C">
      <w:rPr>
        <w:rStyle w:val="a4"/>
        <w:noProof/>
        <w:szCs w:val="28"/>
      </w:rPr>
      <w:t>5</w:t>
    </w:r>
    <w:r w:rsidRPr="00FA7587">
      <w:rPr>
        <w:rStyle w:val="a4"/>
        <w:szCs w:val="28"/>
      </w:rPr>
      <w:fldChar w:fldCharType="end"/>
    </w:r>
  </w:p>
  <w:p w:rsidR="00B9674A" w:rsidRDefault="00B9674A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4576D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9D3D946" wp14:editId="0F432CDF">
              <wp:simplePos x="0" y="0"/>
              <wp:positionH relativeFrom="column">
                <wp:posOffset>2389505</wp:posOffset>
              </wp:positionH>
              <wp:positionV relativeFrom="paragraph">
                <wp:posOffset>-487680</wp:posOffset>
              </wp:positionV>
              <wp:extent cx="2400300" cy="895985"/>
              <wp:effectExtent l="0" t="0" r="0" b="0"/>
              <wp:wrapNone/>
              <wp:docPr id="39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95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5F54" w:rsidRPr="00BC4AE3" w:rsidRDefault="006D5F54" w:rsidP="00E336DC">
                          <w:pPr>
                            <w:spacing w:line="360" w:lineRule="auto"/>
                            <w:jc w:val="center"/>
                            <w:rPr>
                              <w:sz w:val="12"/>
                            </w:rPr>
                          </w:pPr>
                        </w:p>
                        <w:p w:rsidR="00BC4AE3" w:rsidRPr="00BC4AE3" w:rsidRDefault="00CF271F" w:rsidP="00BC4AE3">
                          <w:pPr>
                            <w:spacing w:line="360" w:lineRule="auto"/>
                            <w:jc w:val="center"/>
                          </w:pPr>
                          <w:r>
                            <w:t>Практическая</w:t>
                          </w:r>
                          <w:r w:rsidR="00BC4AE3" w:rsidRPr="00BC4AE3">
                            <w:t xml:space="preserve"> работа № </w:t>
                          </w:r>
                          <w:r w:rsidR="00A711A4">
                            <w:t>2</w:t>
                          </w:r>
                          <w:r w:rsidR="00BC4AE3" w:rsidRPr="00BC4AE3">
                            <w:t>.</w:t>
                          </w:r>
                        </w:p>
                        <w:p w:rsidR="00BC4AE3" w:rsidRPr="003E4EEB" w:rsidRDefault="00BC4AE3" w:rsidP="00366710">
                          <w:pPr>
                            <w:spacing w:line="360" w:lineRule="auto"/>
                            <w:jc w:val="center"/>
                            <w:rPr>
                              <w:sz w:val="16"/>
                              <w:szCs w:val="15"/>
                            </w:rPr>
                          </w:pPr>
                          <w:r w:rsidRPr="003E4EEB">
                            <w:rPr>
                              <w:sz w:val="16"/>
                            </w:rPr>
                            <w:t>Тема: «</w:t>
                          </w:r>
                          <w:r w:rsidR="00A711A4" w:rsidRPr="00A711A4">
                            <w:t>Настройка VLAN на устройствах CISCO</w:t>
                          </w:r>
                          <w:r w:rsidRPr="003E4EEB">
                            <w:rPr>
                              <w:sz w:val="16"/>
                              <w:szCs w:val="15"/>
                            </w:rPr>
                            <w:t>»</w:t>
                          </w:r>
                        </w:p>
                        <w:p w:rsidR="00B9674A" w:rsidRPr="003E4EEB" w:rsidRDefault="00B9674A" w:rsidP="00B810C0">
                          <w:pPr>
                            <w:jc w:val="center"/>
                            <w:rPr>
                              <w:iCs/>
                              <w:sz w:val="16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3D946"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48" type="#_x0000_t202" style="position:absolute;margin-left:188.15pt;margin-top:-38.4pt;width:189pt;height:7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y7hwIAABkFAAAOAAAAZHJzL2Uyb0RvYy54bWysVNuO0zAQfUfiHyy/d5N0020TbbraC0VI&#10;y0Xa5QNc22ksHE+w3SYL4t8ZO20pC0gIkQfH9oyPz8yc8eXV0Gqyk9YpMBXNzlJKpOEglNlU9OPj&#10;arKgxHlmBNNgZEWfpKNXy5cvLvuulFNoQAtpCYIYV/ZdRRvvuzJJHG9ky9wZdNKgsQbbMo9Lu0mE&#10;ZT2itzqZpulF0oMVnQUuncPdu9FIlxG/riX37+vaSU90RZGbj6ON4zqMyfKSlRvLukbxPQ32Dyxa&#10;pgxeeoS6Y56RrVW/QLWKW3BQ+zMObQJ1rbiMMWA0WfosmoeGdTLGgslx3TFN7v/B8ne7D5YoUdHz&#10;ghLDWqzRoxw8uYGBZNksJKjvXIl+Dx16+gENWOgYrOvugX9yxMBtw8xGXlsLfSOZQIJZOJmcHB1x&#10;XABZ929B4EVs6yECDbVtQ/YwHwTRsVBPx+IEMhw3p3manqdo4mhbFLNiEcklrDyc7qzzryW0JEwq&#10;arH4EZ3t7p0PbFh5cAmXOdBKrJTWcWE361ttyY6hUFbxiwE8c9MmOBsIx0bEcQdJ4h3BFujGwn8t&#10;MqR8My0mq4vFfJKv8tmkmKeLSZoVN8VFmhf53epbIJjlZaOEkOZeGXkQYZb/XZH37TDKJ8qQ9BUt&#10;ZtPZWKI/BpnG73dBtspjT2rVYp6PTqwMhX1lBIbNSs+UHufJz/RjljEHh3/MSpRBqPyoAT+shyi5&#10;+UFdaxBPqAsLWDasML4nOGnAfqGkx96sqPu8ZVZSot8Y1FaR5Xlo5rjIZ/MpLuypZX1qYYYjVEU9&#10;JeP01o8PwLazatPgTaOaDVyjHmsVpRKEO7Laqxj7L8a0fytCg5+uo9ePF235HQAA//8DAFBLAwQU&#10;AAYACAAAACEAtN1WU94AAAAKAQAADwAAAGRycy9kb3ducmV2LnhtbEyPwU7DMBBE70j8g7VIXFDr&#10;QFsbQpwKkEBcW/oBm3ibRMR2FLtN+vcsJzitdmc0+6bYzq4XZxpjF7yB+2UGgnwdbOcbA4ev98Uj&#10;iJjQW+yDJwMXirAtr68KzG2Y/I7O+9QIDvExRwNtSkMuZaxbchiXYSDP2jGMDhOvYyPtiBOHu14+&#10;ZJmSDjvPH1oc6K2l+nt/cgaOn9Pd5mmqPtJB79bqFTtdhYsxtzfzyzOIRHP6M8MvPqNDyUxVOHkb&#10;RW9gpdWKrQYWWnEHdujNmi+VAcVTloX8X6H8AQAA//8DAFBLAQItABQABgAIAAAAIQC2gziS/gAA&#10;AOEBAAATAAAAAAAAAAAAAAAAAAAAAABbQ29udGVudF9UeXBlc10ueG1sUEsBAi0AFAAGAAgAAAAh&#10;ADj9If/WAAAAlAEAAAsAAAAAAAAAAAAAAAAALwEAAF9yZWxzLy5yZWxzUEsBAi0AFAAGAAgAAAAh&#10;AHLKrLuHAgAAGQUAAA4AAAAAAAAAAAAAAAAALgIAAGRycy9lMm9Eb2MueG1sUEsBAi0AFAAGAAgA&#10;AAAhALTdVlPeAAAACgEAAA8AAAAAAAAAAAAAAAAA4QQAAGRycy9kb3ducmV2LnhtbFBLBQYAAAAA&#10;BAAEAPMAAADsBQAAAAA=&#10;" stroked="f">
              <v:textbox>
                <w:txbxContent>
                  <w:p w:rsidR="006D5F54" w:rsidRPr="00BC4AE3" w:rsidRDefault="006D5F54" w:rsidP="00E336DC">
                    <w:pPr>
                      <w:spacing w:line="360" w:lineRule="auto"/>
                      <w:jc w:val="center"/>
                      <w:rPr>
                        <w:sz w:val="12"/>
                      </w:rPr>
                    </w:pPr>
                  </w:p>
                  <w:p w:rsidR="00BC4AE3" w:rsidRPr="00BC4AE3" w:rsidRDefault="00CF271F" w:rsidP="00BC4AE3">
                    <w:pPr>
                      <w:spacing w:line="360" w:lineRule="auto"/>
                      <w:jc w:val="center"/>
                    </w:pPr>
                    <w:r>
                      <w:t>Практическая</w:t>
                    </w:r>
                    <w:r w:rsidR="00BC4AE3" w:rsidRPr="00BC4AE3">
                      <w:t xml:space="preserve"> работа № </w:t>
                    </w:r>
                    <w:r w:rsidR="00A711A4">
                      <w:t>2</w:t>
                    </w:r>
                    <w:r w:rsidR="00BC4AE3" w:rsidRPr="00BC4AE3">
                      <w:t>.</w:t>
                    </w:r>
                  </w:p>
                  <w:p w:rsidR="00BC4AE3" w:rsidRPr="003E4EEB" w:rsidRDefault="00BC4AE3" w:rsidP="00366710">
                    <w:pPr>
                      <w:spacing w:line="360" w:lineRule="auto"/>
                      <w:jc w:val="center"/>
                      <w:rPr>
                        <w:sz w:val="16"/>
                        <w:szCs w:val="15"/>
                      </w:rPr>
                    </w:pPr>
                    <w:r w:rsidRPr="003E4EEB">
                      <w:rPr>
                        <w:sz w:val="16"/>
                      </w:rPr>
                      <w:t>Тема: «</w:t>
                    </w:r>
                    <w:r w:rsidR="00A711A4" w:rsidRPr="00A711A4">
                      <w:t>Настройка VLAN на устройствах CISCO</w:t>
                    </w:r>
                    <w:r w:rsidRPr="003E4EEB">
                      <w:rPr>
                        <w:sz w:val="16"/>
                        <w:szCs w:val="15"/>
                      </w:rPr>
                      <w:t>»</w:t>
                    </w:r>
                  </w:p>
                  <w:p w:rsidR="00B9674A" w:rsidRPr="003E4EEB" w:rsidRDefault="00B9674A" w:rsidP="00B810C0">
                    <w:pPr>
                      <w:jc w:val="center"/>
                      <w:rPr>
                        <w:iCs/>
                        <w:sz w:val="16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F2C7151" wp14:editId="1704216C">
              <wp:simplePos x="0" y="0"/>
              <wp:positionH relativeFrom="column">
                <wp:posOffset>4845685</wp:posOffset>
              </wp:positionH>
              <wp:positionV relativeFrom="paragraph">
                <wp:posOffset>-133985</wp:posOffset>
              </wp:positionV>
              <wp:extent cx="1557655" cy="515620"/>
              <wp:effectExtent l="0" t="0" r="0" b="0"/>
              <wp:wrapNone/>
              <wp:docPr id="42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7655" cy="515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 xml:space="preserve">ИСОиП(ф)ДГТУ </w:t>
                          </w:r>
                        </w:p>
                        <w:p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>ИСТ-</w:t>
                          </w:r>
                          <w:r w:rsidR="00134D4C" w:rsidRPr="004576D4">
                            <w:rPr>
                              <w:iCs/>
                            </w:rPr>
                            <w:t>Tb</w:t>
                          </w:r>
                          <w:r w:rsidR="008C735E" w:rsidRPr="004576D4">
                            <w:rPr>
                              <w:iCs/>
                            </w:rPr>
                            <w:t>2</w:t>
                          </w:r>
                          <w:r w:rsidRPr="004576D4">
                            <w:rPr>
                              <w:iCs/>
                            </w:rPr>
                            <w:t>1</w:t>
                          </w:r>
                        </w:p>
                        <w:p w:rsidR="00B9674A" w:rsidRPr="006F4560" w:rsidRDefault="00B9674A" w:rsidP="00BD3A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2C7151" id="Text Box 116" o:spid="_x0000_s1049" type="#_x0000_t202" style="position:absolute;margin-left:381.55pt;margin-top:-10.55pt;width:122.65pt;height:4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Y3hwIAABkFAAAOAAAAZHJzL2Uyb0RvYy54bWysVNuO0zAQfUfiHyy/d3NR0jbRpqu9UIS0&#10;XKRdPsC1ncbCsY3tNlkQ/87YaUtZQEKIPCR2Znzmcs748mrsJdpz64RWDc4uUoy4opoJtW3wx8f1&#10;bImR80QxIrXiDX7iDl+tXr64HEzNc91pybhFAKJcPZgGd96bOkkc7XhP3IU2XIGx1bYnHrZ2mzBL&#10;BkDvZZKn6TwZtGXGasqdg793kxGvIn7bcurft63jHskGQ24+vm18b8I7WV2SemuJ6QQ9pEH+IYue&#10;CAVBT1B3xBO0s+IXqF5Qq51u/QXVfaLbVlAea4BqsvRZNQ8dMTzWAs1x5tQm9/9g6bv9B4sEa3CR&#10;Y6RIDxw98tGjGz2iLJuHBg3G1eD3YMDTj2AAomOxztxr+skhpW87orb82lo9dJwwSDALJ5OzoxOO&#10;CyCb4a1mEIjsvI5AY2v70D3oBwJ0IOrpRE5IhoaQZbmYlyVGFGxlVs7zyF5C6uNpY51/zXWPwqLB&#10;FsiP6GR/73zIhtRHlxDMaSnYWkgZN3a7uZUW7QkIZR2fWMAzN6mCs9Lh2IQ4/YEkIUawhXQj8V+r&#10;LC/Sm7yarefLxaxYF+WsWqTLWZpVN9U8Laribv0tJJgVdScY4+peKH4UYVb8HcmHcZjkE2WIhgZX&#10;ZV5OFP2xyDQ+vyuyFx5mUoq+wcuTE6kDsa8Ug7JJ7YmQ0zr5Of3YZejB8Ru7EmUQmJ804MfNGCW3&#10;PKpro9kT6MJqoA3Ih/sEFp22XzAaYDYb7D7viOUYyTcKtFVlRRGGOW6KcgFKQPbcsjm3EEUBqsEe&#10;o2l566cLYGes2HYQaVKz0tegx1ZEqQThTlkdVAzzF2s63BVhwM/30evHjbb6DgAA//8DAFBLAwQU&#10;AAYACAAAACEArKxmf98AAAALAQAADwAAAGRycy9kb3ducmV2LnhtbEyPwU7DMAyG70i8Q2QkLmhL&#10;OkY7St0JkEBcN/YAbuO1FU1SNdnavT3ZCW62/On39xfb2fTizKPvnEVIlgoE29rpzjYIh++PxQaE&#10;D2Q19c4ywoU9bMvbm4Jy7Sa74/M+NCKGWJ8TQhvCkEvp65YN+aUb2Mbb0Y2GQlzHRuqRphhuerlS&#10;KpWGOhs/tDTwe8v1z/5kEI5f08PT81R9hkO2W6dv1GWVuyDe382vLyACz+EPhqt+VIcyOlXuZLUX&#10;PUKWPiYRRViskjhcCaU2axAVQqoSkGUh/3cofwEAAP//AwBQSwECLQAUAAYACAAAACEAtoM4kv4A&#10;AADhAQAAEwAAAAAAAAAAAAAAAAAAAAAAW0NvbnRlbnRfVHlwZXNdLnhtbFBLAQItABQABgAIAAAA&#10;IQA4/SH/1gAAAJQBAAALAAAAAAAAAAAAAAAAAC8BAABfcmVscy8ucmVsc1BLAQItABQABgAIAAAA&#10;IQBdVqY3hwIAABkFAAAOAAAAAAAAAAAAAAAAAC4CAABkcnMvZTJvRG9jLnhtbFBLAQItABQABgAI&#10;AAAAIQCsrGZ/3wAAAAsBAAAPAAAAAAAAAAAAAAAAAOEEAABkcnMvZG93bnJldi54bWxQSwUGAAAA&#10;AAQABADzAAAA7QUAAAAA&#10;" stroked="f">
              <v:textbox>
                <w:txbxContent>
                  <w:p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proofErr w:type="spellStart"/>
                    <w:r w:rsidRPr="004576D4">
                      <w:rPr>
                        <w:iCs/>
                      </w:rPr>
                      <w:t>ИСОиП</w:t>
                    </w:r>
                    <w:proofErr w:type="spellEnd"/>
                    <w:r w:rsidRPr="004576D4">
                      <w:rPr>
                        <w:iCs/>
                      </w:rPr>
                      <w:t xml:space="preserve">(ф)ДГТУ </w:t>
                    </w:r>
                  </w:p>
                  <w:p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>ИСТ-</w:t>
                    </w:r>
                    <w:r w:rsidR="00134D4C" w:rsidRPr="004576D4">
                      <w:rPr>
                        <w:iCs/>
                      </w:rPr>
                      <w:t>Tb</w:t>
                    </w:r>
                    <w:r w:rsidR="008C735E" w:rsidRPr="004576D4">
                      <w:rPr>
                        <w:iCs/>
                      </w:rPr>
                      <w:t>2</w:t>
                    </w:r>
                    <w:r w:rsidRPr="004576D4">
                      <w:rPr>
                        <w:iCs/>
                      </w:rPr>
                      <w:t>1</w:t>
                    </w:r>
                  </w:p>
                  <w:p w:rsidR="00B9674A" w:rsidRPr="006F4560" w:rsidRDefault="00B9674A" w:rsidP="00BD3A32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482DC6B" wp14:editId="7B4EA07A">
              <wp:simplePos x="0" y="0"/>
              <wp:positionH relativeFrom="column">
                <wp:posOffset>6086475</wp:posOffset>
              </wp:positionH>
              <wp:positionV relativeFrom="paragraph">
                <wp:posOffset>-328295</wp:posOffset>
              </wp:positionV>
              <wp:extent cx="274320" cy="274320"/>
              <wp:effectExtent l="0" t="0" r="0" b="0"/>
              <wp:wrapNone/>
              <wp:docPr id="4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D3A71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2DC6B" id="Text Box 75" o:spid="_x0000_s1050" type="#_x0000_t202" style="position:absolute;margin-left:479.25pt;margin-top:-25.85pt;width:21.6pt;height:21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9WjQIAACgFAAAOAAAAZHJzL2Uyb0RvYy54bWysVF1v2yAUfZ+0/4B4T/0xp4mtOFXTLtOk&#10;7kNq9wOIwTEaBgYkdjftv+8CcdpuL9M0P+ALXA733Hsuq6uxF+jIjOVK1ji7SDFislGUy32Nvzxs&#10;Z0uMrCOSEqEkq/Ejs/hq/frVatAVy1WnBGUGAYi01aBr3DmnqySxTcd6Yi+UZhI2W2V64mBq9gk1&#10;ZAD0XiR5ml4mgzJUG9Uwa2H1Nm7idcBvW9a4T21rmUOixhCbC6MJ486PyXpFqr0huuPNKQzyD1H0&#10;hEu49Ax1SxxBB8P/gOp5Y5RVrbtoVJ+otuUNCxyATZb+xua+I5oFLpAcq89psv8Ptvl4/GwQpzUu&#10;Mowk6aFGD2x0aKNGtJj7/AzaVuB2r8HRjbAOdQ5crb5TzVeLpLrpiNyza2PU0DFCIb7Mn0yeHY04&#10;1oPshg+Kwj3k4FQAGlvT++RBOhCgQ50ez7XxsTSwmC+KNznsNLB1sv0NpJoOa2PdO6Z65I0aGyh9&#10;ACfHO+ui6+Ti77JKcLrlQoSJ2e9uhEFHAjLZhi+eFbojcXWewhdIwdnoHq5/gSOkR5PK48Yr4wqQ&#10;gCD8nqcTdPGjzPIi3eTlbHu5XMyKbTGflYt0OUuzclNepkVZ3G5/+iiyouo4pUzecckmjWbF32ng&#10;1C1RXUGlaKhxOc/ngeCL6E+0Il9P94nw82T13EHLCt7XeHl2IpUv/FtJgTapHOEi2snL8EPKIAfT&#10;P2QlyMQrI2rEjbsxKLKc1LdT9BF0YxTUFSQAzw0YnTLfMRqgdWtsvx2IYRiJ9xK05/t8Msxk7CaD&#10;yAaO1thhFM0bF9+DgzZ83wFyVLdU16DPlgfteCHHKCByP4F2DBxOT4fv9+fz4PX0wK1/AQAA//8D&#10;AFBLAwQUAAYACAAAACEAR9dGfd4AAAALAQAADwAAAGRycy9kb3ducmV2LnhtbEyPQU/DMAyF70j8&#10;h8hI3LZk1QqjNJ3QEEckKGja0WtMW9Y4VZNu5d+TnuBm+z09fy/fTrYTZxp861jDaqlAEFfOtFxr&#10;+Px4WWxA+IBssHNMGn7Iw7a4vsoxM+7C73QuQy1iCPsMNTQh9JmUvmrIol+6njhqX26wGOI61NIM&#10;eInhtpOJUnfSYsvxQ4M97RqqTuVoNRwO4369/+byeUx3/vSKyZreEq1vb6anRxCBpvBnhhk/okMR&#10;mY5uZONFp+Eh3aTRqmGRru5BzA6l5ukYT1GSRS7/dyh+AQAA//8DAFBLAQItABQABgAIAAAAIQC2&#10;gziS/gAAAOEBAAATAAAAAAAAAAAAAAAAAAAAAABbQ29udGVudF9UeXBlc10ueG1sUEsBAi0AFAAG&#10;AAgAAAAhADj9If/WAAAAlAEAAAsAAAAAAAAAAAAAAAAALwEAAF9yZWxzLy5yZWxzUEsBAi0AFAAG&#10;AAgAAAAhAOf+b1aNAgAAKAUAAA4AAAAAAAAAAAAAAAAALgIAAGRycy9lMm9Eb2MueG1sUEsBAi0A&#10;FAAGAAgAAAAhAEfXRn3eAAAACwEAAA8AAAAAAAAAAAAAAAAA5wQAAGRycy9kb3ducmV2LnhtbFBL&#10;BQYAAAAABAAEAPMAAADyBQAAAAA=&#10;" stroked="f">
              <v:fill opacity="32896f"/>
              <v:textbox inset="0,0,0,0">
                <w:txbxContent>
                  <w:p w:rsidR="00B9674A" w:rsidRPr="008D3A71" w:rsidRDefault="00B9674A">
                    <w:pPr>
                      <w:rPr>
                        <w:iCs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26F5D96" wp14:editId="5566014F">
              <wp:simplePos x="0" y="0"/>
              <wp:positionH relativeFrom="column">
                <wp:posOffset>5386070</wp:posOffset>
              </wp:positionH>
              <wp:positionV relativeFrom="paragraph">
                <wp:posOffset>-328295</wp:posOffset>
              </wp:positionV>
              <wp:extent cx="274320" cy="172720"/>
              <wp:effectExtent l="0" t="0" r="0" b="0"/>
              <wp:wrapNone/>
              <wp:docPr id="4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   </w:t>
                          </w:r>
                          <w:r w:rsidRPr="008B6420">
                            <w:rPr>
                              <w:iCs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5D96" id="Text Box 74" o:spid="_x0000_s1051" type="#_x0000_t202" style="position:absolute;margin-left:424.1pt;margin-top:-25.85pt;width:21.6pt;height:13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4qjgIAACkFAAAOAAAAZHJzL2Uyb0RvYy54bWysVNuO2yAQfa/Uf0C8Z32ps4mtOKu9NFWl&#10;7UXa7QcQjGNUDBRI7G3Vf+8AcXbTvlRV/YAHGM7MmTmwuhp7gQ7MWK5kjbOLFCMmqWq43NX4y+Nm&#10;tsTIOiIbIpRkNX5iFl+tX79aDbpiueqUaJhBACJtNegad87pKkks7VhP7IXSTMJmq0xPHEzNLmkM&#10;GQC9F0meppfJoEyjjaLMWli9i5t4HfDbllH3qW0tc0jUGHJzYTRh3PoxWa9ItTNEd5we0yD/kEVP&#10;uISgJ6g74gjaG/4HVM+pUVa17oKqPlFtyykLHIBNlv7G5qEjmgUuUByrT2Wy/w+Wfjx8Nog3NS6g&#10;PJL00KNHNjp0o0a0KHx9Bm0rcHvQ4OhGWIc+B65W3yv61SKpbjsid+zaGDV0jDSQX+ZPJi+ORhzr&#10;QbbDB9VAHLJ3KgCNrel98aAcCNAhkadTb3wuFBbzRfEmhx0KW9kiX4DtI5BqOqyNde+Y6pE3amyg&#10;9QGcHO6ti66Ti49lleDNhgsRJma3vRUGHQjIZBO+eFbojsTVeQrfMaSN7iH8GY6QHk0qjxtDxhUg&#10;AUn4PU8n6OJHmeVFepOXs83lcjErNsV8Vi7S5SzNypvyMi3K4m7z02eRFVXHm4bJey7ZpNGs+DsN&#10;HG9LVFdQKRpqXM7zeSB4lv2RVuTr6T4Tflmsnju4soL3NV6enEjlG/9WNkCbVI5wEe3kPP1QMqjB&#10;9A9VCTLxyogaceN2DIrMQr29hraqeQLhGAWNBQ3AewNGp8x3jAa4uzW23/bEMIzEewniAxc3GWYy&#10;tpNBJIWjNXYYRfPWxQdhrw3fdYAc5S3VNQi05UE8z1lA6n4C9zGQOL4d/sK/nAev5xdu/QsAAP//&#10;AwBQSwMEFAAGAAgAAAAhAFsVPNjgAAAACwEAAA8AAABkcnMvZG93bnJldi54bWxMj8FOwzAMhu9I&#10;vENkJG5b2iiFUppOaIgjEhQ07Zg1pi1rnKpJt/L2hBM72v70+/vLzWIHdsLJ944UpOsEGFLjTE+t&#10;gs+Pl1UOzAdNRg+OUMEPethU11elLow70zue6tCyGEK+0Aq6EMaCc990aLVfuxEp3r7cZHWI49Ry&#10;M+lzDLcDF0lyx63uKX7o9IjbDptjPVsF+/28k7tvqp/nbOuPr1pIfBNK3d4sT4/AAi7hH4Y//agO&#10;VXQ6uJmMZ4OCXOYiogpWWXoPLBL5QyqBHeJGyAx4VfLLDtUvAAAA//8DAFBLAQItABQABgAIAAAA&#10;IQC2gziS/gAAAOEBAAATAAAAAAAAAAAAAAAAAAAAAABbQ29udGVudF9UeXBlc10ueG1sUEsBAi0A&#10;FAAGAAgAAAAhADj9If/WAAAAlAEAAAsAAAAAAAAAAAAAAAAALwEAAF9yZWxzLy5yZWxzUEsBAi0A&#10;FAAGAAgAAAAhAF14fiqOAgAAKQUAAA4AAAAAAAAAAAAAAAAALgIAAGRycy9lMm9Eb2MueG1sUEsB&#10;Ai0AFAAGAAgAAAAhAFsVPNjgAAAACwEAAA8AAAAAAAAAAAAAAAAA6AQAAGRycy9kb3ducmV2Lnht&#10;bFBLBQYAAAAABAAEAPMAAAD1BQAAAAA=&#10;" stroked="f">
              <v:fill opacity="32896f"/>
              <v:textbox inset="0,0,0,0">
                <w:txbxContent>
                  <w:p w:rsidR="00B9674A" w:rsidRPr="008B6420" w:rsidRDefault="00B9674A">
                    <w:pPr>
                      <w:rPr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 xml:space="preserve">    </w:t>
                    </w:r>
                    <w:r w:rsidRPr="008B6420">
                      <w:rPr>
                        <w:iCs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85FD931" wp14:editId="701C1B2B">
              <wp:simplePos x="0" y="0"/>
              <wp:positionH relativeFrom="column">
                <wp:posOffset>543560</wp:posOffset>
              </wp:positionH>
              <wp:positionV relativeFrom="paragraph">
                <wp:posOffset>-514985</wp:posOffset>
              </wp:positionV>
              <wp:extent cx="986790" cy="163830"/>
              <wp:effectExtent l="0" t="0" r="0" b="0"/>
              <wp:wrapNone/>
              <wp:docPr id="3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6790" cy="1638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663528" w:rsidRDefault="00E51E37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iCs/>
                            </w:rPr>
                            <w:t>Воликов И.Д.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5FD931" id="_x0000_t202" coordsize="21600,21600" o:spt="202" path="m,l,21600r21600,l21600,xe">
              <v:stroke joinstyle="miter"/>
              <v:path gradientshapeok="t" o:connecttype="rect"/>
            </v:shapetype>
            <v:shape id="Text Box 76" o:spid="_x0000_s1052" type="#_x0000_t202" style="position:absolute;margin-left:42.8pt;margin-top:-40.55pt;width:77.7pt;height:12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S/kgIAACkFAAAOAAAAZHJzL2Uyb0RvYy54bWysVNuO2yAQfa/Uf0C8Z21nnYutOKu9NFWl&#10;7UXa7QcQg2NUDBRI7O2q/94B4uymfamq+gEPMHOYM3NgdTV0Ah2YsVzJCmcXKUZM1opyuavw18fN&#10;ZImRdURSIpRkFX5iFl+t375Z9bpkU9UqQZlBACJt2esKt87pMkls3bKO2AulmYTNRpmOOJiaXUIN&#10;6QG9E8k0TedJrwzVRtXMWli9i5t4HfCbhtXuc9NY5pCoMOTmwmjCuPVjsl6RcmeIbnl9TIP8QxYd&#10;4RIOPUHdEUfQ3vA/oDpeG2VV4y5q1SWqaXjNAgdgk6W/sXloiWaBCxTH6lOZ7P+DrT8dvhjEaYUv&#10;oVOSdNCjRzY4dKMGtJj7+vTaluD2oMHRDbAOfQ5crb5X9TeLpLptidyxa2NU3zJCIb/MRyavQiOO&#10;9SDb/qOicA7ZOxWAhsZ0vnhQDgTo0KenU298LjUsFsv5ooCdGray+eXyMvQuIeUYrI1175nqkDcq&#10;bKD1AZwc7q3zyZBydPFnWSU43XAhwsTstrfCoAMBmWzCF2OFbklcnaXwBVIQG90D5hmOkB5NKo8b&#10;j4wrQAKS8HueTtDFc5FN8/RmWkw28+Vikm/y2aRYpMtJmhU3xTzNi/xu89NnkeVlyyll8p5LNmo0&#10;y/9OA8fbEtUVVIp6KOZsOgsEz7I/0op8Pd0Xwq+L1XEHV1bwrsLLkxMpfePfSQq0SekIF9FOztMP&#10;JYMajP9QlSATr4yoETdsh6DILIjIa2ir6BMIxyhoLGgA3hswWmV+YNTD3a2w/b4nhmEkPkgQn7/o&#10;o2FGYzsaRNYQWmGHUTRvXXwQ9trwXQvIUd5SXYNAGx7E85IFpO4ncB8DiePb4S/863nwennh1r8A&#10;AAD//wMAUEsDBBQABgAIAAAAIQDQtTwq3gAAAAoBAAAPAAAAZHJzL2Rvd25yZXYueG1sTI/BToNA&#10;EIbvJr7DZky8tQsIDUGWxtR4NFE0TY9bdgQsO0vYpcW3dzzZ48x8+ef7y+1iB3HGyfeOFMTrCARS&#10;40xPrYLPj5dVDsIHTUYPjlDBD3rYVrc3pS6Mu9A7nuvQCg4hX2gFXQhjIaVvOrTar92IxLcvN1kd&#10;eJxaaSZ94XA7yCSKNtLqnvhDp0fcddic6tkqOBzmfbr/pvp5znb+9KqTFN8Spe7vlqdHEAGX8A/D&#10;nz6rQ8VORzeT8WJQkGcbJhWs8jgGwUCSxlzuyJssewBZlfK6QvULAAD//wMAUEsBAi0AFAAGAAgA&#10;AAAhALaDOJL+AAAA4QEAABMAAAAAAAAAAAAAAAAAAAAAAFtDb250ZW50X1R5cGVzXS54bWxQSwEC&#10;LQAUAAYACAAAACEAOP0h/9YAAACUAQAACwAAAAAAAAAAAAAAAAAvAQAAX3JlbHMvLnJlbHNQSwEC&#10;LQAUAAYACAAAACEAJJakv5ICAAApBQAADgAAAAAAAAAAAAAAAAAuAgAAZHJzL2Uyb0RvYy54bWxQ&#10;SwECLQAUAAYACAAAACEA0LU8Kt4AAAAKAQAADwAAAAAAAAAAAAAAAADsBAAAZHJzL2Rvd25yZXYu&#10;eG1sUEsFBgAAAAAEAAQA8wAAAPcFAAAAAA==&#10;" stroked="f">
              <v:fill opacity="32896f"/>
              <v:textbox inset="0,0,0,0">
                <w:txbxContent>
                  <w:p w:rsidR="00B9674A" w:rsidRPr="00663528" w:rsidRDefault="00E51E37">
                    <w:pPr>
                      <w:rPr>
                        <w:iCs/>
                      </w:rPr>
                    </w:pPr>
                    <w:proofErr w:type="spellStart"/>
                    <w:r>
                      <w:rPr>
                        <w:iCs/>
                      </w:rPr>
                      <w:t>Воликов</w:t>
                    </w:r>
                    <w:proofErr w:type="spellEnd"/>
                    <w:r>
                      <w:rPr>
                        <w:iCs/>
                      </w:rPr>
                      <w:t xml:space="preserve"> И.Д.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14B2FD2" wp14:editId="3C762DAF">
              <wp:simplePos x="0" y="0"/>
              <wp:positionH relativeFrom="column">
                <wp:posOffset>2448560</wp:posOffset>
              </wp:positionH>
              <wp:positionV relativeFrom="paragraph">
                <wp:posOffset>-1017905</wp:posOffset>
              </wp:positionV>
              <wp:extent cx="3840480" cy="36576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3528" w:rsidRPr="00C86265" w:rsidRDefault="004576D4" w:rsidP="0066352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ИКСИС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663528" w:rsidRPr="00663528">
                            <w:rPr>
                              <w:sz w:val="28"/>
                              <w:szCs w:val="28"/>
                            </w:rPr>
                            <w:t>09.03.02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E51E37">
                            <w:rPr>
                              <w:sz w:val="28"/>
                              <w:szCs w:val="28"/>
                            </w:rPr>
                            <w:t>03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0000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8C735E"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6D5F54">
                            <w:rPr>
                              <w:sz w:val="28"/>
                              <w:szCs w:val="28"/>
                            </w:rPr>
                            <w:t>Р</w:t>
                          </w:r>
                        </w:p>
                        <w:p w:rsidR="00B9674A" w:rsidRPr="006A2B89" w:rsidRDefault="00B9674A" w:rsidP="00BD3A3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B2FD2" id="Text Box 114" o:spid="_x0000_s1053" type="#_x0000_t202" style="position:absolute;margin-left:192.8pt;margin-top:-80.15pt;width:302.4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GWiQIAABoFAAAOAAAAZHJzL2Uyb0RvYy54bWysVNuO2yAQfa/Uf0C8Z31ZcrEVZ7WXpqq0&#10;vUi7/QACOEa1gQKJva367x1wkqbbVqqq+gEDMxxm5pxheTV0LdoL66RWFc4uUoyEYppLta3wx8f1&#10;ZIGR81Rx2molKvwkHL5avXyx7E0pct3olguLAES5sjcVbrw3ZZI41oiOugtthAJjrW1HPSztNuGW&#10;9oDetUmeprOk15Ybq5lwDnbvRiNeRfy6Fsy/r2snPGorDLH5ONo4bsKYrJa03FpqGskOYdB/iKKj&#10;UsGlJ6g76inaWfkLVCeZ1U7X/oLpLtF1LZmIOUA2Wfosm4eGGhFzgeI4cyqT+3+w7N3+g0WSV/hy&#10;jpGiHXD0KAaPbvSAsoyEAvXGleD3YMDTD2AAomOyztxr9skhpW8bqrbi2lrdN4JyCDALJ5OzoyOO&#10;CyCb/q3mcBHdeR2Bhtp2oXpQDwToQNTTiZwQDIPNywVJyQJMDGyXs+l8FtlLaHk8bazzr4XuUJhU&#10;2AL5EZ3u750P0dDy6BIuc7qVfC3bNi7sdnPbWrSnIJR1/GICz9xaFZyVDsdGxHEHgoQ7gi2EG4n/&#10;WmQ5SW/yYrKeLeYTsibTSTFPF5M0K26KWUoKcrf+FgLMSNlIzoW6l0ocRZiRvyP50A6jfKIMUV/h&#10;YppPR4r+mGQav98l2UkPPdnKrsKLkxMtA7GvFIe0aempbMd58nP4scpQg+M/ViXKIDA/asAPmyFK&#10;LsuP8tpo/gTCsBp4A4rhQYFJo+0XjHpozgq7zztqBUbtGwXiKjJCQjfHBZnOc1jYc8vm3EIVA6gK&#10;e4zG6a0fX4CdsXLbwE2jnJW+BkHWMmolKHeM6iBjaMCY1OGxCB1+vo5eP5601XcAAAD//wMAUEsD&#10;BBQABgAIAAAAIQABCskZ4QAAAA0BAAAPAAAAZHJzL2Rvd25yZXYueG1sTI/LboMwEEX3lfoP1lTq&#10;pkrsvCBQTNRWatVt0nzAABNAxWOEnUD+vs6qWc7M0Z1zs91kOnGhwbWWNSzmCgRxaauWaw3Hn8/Z&#10;FoTzyBV2lknDlRzs8seHDNPKjryny8HXIoSwS1FD432fSunKhgy6ue2Jw+1kB4M+jEMtqwHHEG46&#10;uVQqkgZbDh8a7OmjofL3cDYaTt/jyyYZiy9/jPfr6B3buLBXrZ+fprdXEJ4m/w/DTT+oQx6cCnvm&#10;yolOw2q7iQKqYbaI1ApEQJJErUEUt5VaxiDzTN63yP8AAAD//wMAUEsBAi0AFAAGAAgAAAAhALaD&#10;OJL+AAAA4QEAABMAAAAAAAAAAAAAAAAAAAAAAFtDb250ZW50X1R5cGVzXS54bWxQSwECLQAUAAYA&#10;CAAAACEAOP0h/9YAAACUAQAACwAAAAAAAAAAAAAAAAAvAQAAX3JlbHMvLnJlbHNQSwECLQAUAAYA&#10;CAAAACEAFp4RlokCAAAaBQAADgAAAAAAAAAAAAAAAAAuAgAAZHJzL2Uyb0RvYy54bWxQSwECLQAU&#10;AAYACAAAACEAAQrJGeEAAAANAQAADwAAAAAAAAAAAAAAAADjBAAAZHJzL2Rvd25yZXYueG1sUEsF&#10;BgAAAAAEAAQA8wAAAPEFAAAAAA==&#10;" stroked="f">
              <v:textbox>
                <w:txbxContent>
                  <w:p w:rsidR="00663528" w:rsidRPr="00C86265" w:rsidRDefault="004576D4" w:rsidP="00663528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ИКСИС</w:t>
                    </w:r>
                    <w:r w:rsidR="00ED3BA5">
                      <w:rPr>
                        <w:sz w:val="28"/>
                        <w:szCs w:val="28"/>
                      </w:rPr>
                      <w:t>.</w:t>
                    </w:r>
                    <w:r w:rsidR="00663528" w:rsidRPr="00663528">
                      <w:rPr>
                        <w:sz w:val="28"/>
                        <w:szCs w:val="28"/>
                      </w:rPr>
                      <w:t>09.03.</w:t>
                    </w:r>
                    <w:proofErr w:type="gramStart"/>
                    <w:r w:rsidR="00663528" w:rsidRPr="00663528">
                      <w:rPr>
                        <w:sz w:val="28"/>
                        <w:szCs w:val="28"/>
                      </w:rPr>
                      <w:t>02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E51E37">
                      <w:rPr>
                        <w:sz w:val="28"/>
                        <w:szCs w:val="28"/>
                      </w:rPr>
                      <w:t>03</w:t>
                    </w:r>
                    <w:r w:rsidR="00ED3BA5">
                      <w:rPr>
                        <w:sz w:val="28"/>
                        <w:szCs w:val="28"/>
                      </w:rPr>
                      <w:t>0000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8C735E">
                      <w:rPr>
                        <w:sz w:val="28"/>
                        <w:szCs w:val="28"/>
                      </w:rPr>
                      <w:t>П</w:t>
                    </w:r>
                    <w:r w:rsidR="006D5F54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</w:p>
                  <w:p w:rsidR="00B9674A" w:rsidRPr="006A2B89" w:rsidRDefault="00B9674A" w:rsidP="00BD3A32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C3545D" wp14:editId="0C884529">
              <wp:simplePos x="0" y="0"/>
              <wp:positionH relativeFrom="column">
                <wp:posOffset>-104140</wp:posOffset>
              </wp:positionH>
              <wp:positionV relativeFrom="paragraph">
                <wp:posOffset>182245</wp:posOffset>
              </wp:positionV>
              <wp:extent cx="501650" cy="25527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У</w:t>
                          </w:r>
                          <w:r w:rsidRPr="00A01A64">
                            <w:rPr>
                              <w:iCs/>
                              <w:lang w:val="en-US"/>
                            </w:rPr>
                            <w:t>т</w:t>
                          </w:r>
                          <w:r w:rsidRPr="00A01A64">
                            <w:rPr>
                              <w:iCs/>
                            </w:rPr>
                            <w:t>в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3545D" id="Text Box 113" o:spid="_x0000_s1054" type="#_x0000_t202" style="position:absolute;margin-left:-8.2pt;margin-top:14.35pt;width:39.5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hHugIAAMM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XycYCdpDjR7Z3qA7uUdheG0TNA46A72HATTNHgRQaBesHu5l9U0jIZctFRt2q5QcW0ZrcDC0P/2L&#10;rxOOtiDr8aOswRDdGumA9o3qbfYgHwjQoVBPp+JYZyp4jIMwiUFSgSiK42jmiufT7Ph5UNq8Z7JH&#10;9pBjBbV34HR3r411hmZHFWtLyJJ3nat/J549gOL0Aqbhq5VZJ1w5f6ZBupqv5sQjUbLySFAU3m25&#10;JF5ShrO4uC6WyyL8Ze2GJGt5XTNhzRypFZI/K92B5BMpTuTSsuO1hbMuabVZLzuFdhSoXbrlUg6S&#10;s5r/3A2XBIjlRUhhRIK7KPXKZD7zSEliL50Fcy8I07s0CUhKivJ5SPdcsH8PCY05TuMonrh0dvpF&#10;bIFbr2OjWc8NDI+O9zmen5RoZhm4ErUrraG8m84XqbDun1MB5T4W2vHVUnQiq9mv9643zn2wlvUT&#10;MFhJYBiQESYfHFqpfmA0whTJsf6+pYph1H0Q0AVpSIgdO+5C4lkEF3UpWV9KqKgAKscGo+m4NNOo&#10;2g6Kb1qwNPWdkLfQOQ13rLYtNnl16DeYFC64w1Szo+jy7rTOs3fxGwAA//8DAFBLAwQUAAYACAAA&#10;ACEASwMB3t4AAAAIAQAADwAAAGRycy9kb3ducmV2LnhtbEyPwU7DMAyG70i8Q2QkbluyanRdaTpN&#10;Q1xBbIDELWu8tqJxqiZby9tjTuxkWf70+/uLzeQ6ccEhtJ40LOYKBFLlbUu1hvfD8ywDEaIhazpP&#10;qOEHA2zK25vC5NaP9IaXfawFh1DIjYYmxj6XMlQNOhPmvkfi28kPzkReh1rawYwc7jqZKJVKZ1ri&#10;D43pcddg9b0/Ow0fL6evz6V6rZ/cQz/6SUlya6n1/d20fQQRcYr/MPzpszqU7HT0Z7JBdBpmi3TJ&#10;qIYkW4FgIE1SEEee2RpkWcjrAuUvAAAA//8DAFBLAQItABQABgAIAAAAIQC2gziS/gAAAOEBAAAT&#10;AAAAAAAAAAAAAAAAAAAAAABbQ29udGVudF9UeXBlc10ueG1sUEsBAi0AFAAGAAgAAAAhADj9If/W&#10;AAAAlAEAAAsAAAAAAAAAAAAAAAAALwEAAF9yZWxzLy5yZWxzUEsBAi0AFAAGAAgAAAAhAOnRWEe6&#10;AgAAwwUAAA4AAAAAAAAAAAAAAAAALgIAAGRycy9lMm9Eb2MueG1sUEsBAi0AFAAGAAgAAAAhAEsD&#10;Ad7eAAAACAEAAA8AAAAAAAAAAAAAAAAAFAUAAGRycy9kb3ducmV2LnhtbFBLBQYAAAAABAAEAPMA&#10;AAAfBgAAAAA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У</w:t>
                    </w:r>
                    <w:r w:rsidRPr="00A01A64">
                      <w:rPr>
                        <w:iCs/>
                        <w:lang w:val="en-US"/>
                      </w:rPr>
                      <w:t>т</w:t>
                    </w:r>
                    <w:r w:rsidRPr="00A01A64">
                      <w:rPr>
                        <w:iCs/>
                      </w:rPr>
                      <w:t>в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D1F369" wp14:editId="2B73E1DB">
              <wp:simplePos x="0" y="0"/>
              <wp:positionH relativeFrom="column">
                <wp:posOffset>-176530</wp:posOffset>
              </wp:positionH>
              <wp:positionV relativeFrom="paragraph">
                <wp:posOffset>2540</wp:posOffset>
              </wp:positionV>
              <wp:extent cx="758825" cy="254635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Н.контр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D1F369" id="Text Box 112" o:spid="_x0000_s1055" type="#_x0000_t202" style="position:absolute;margin-left:-13.9pt;margin-top:.2pt;width:59.7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3z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MUaC9tCjB7Y36FbuURhGtkDjoDPwux/A0+zBAI12ZPVwJ6uvGgm5bKnYsBul5NgyWkOCob3p&#10;n12dcLQFWY8fZA2B6NZIB7RvVG+rB/VAgA6Nejw1xyZTweE8TpIIcqzAFMVkBvnaCDQ7Xh6UNu+Y&#10;7JFd5FhB7x043d1pM7keXWwsIUvedXBOs048OwDM6QRCw1Vrs0m4dv5Ig3SVrBLikWi28khQFN5N&#10;uSTerAzncXFZLJdF+NPGDUnW8rpmwoY5Siskf9a6g8gnUZzEpWXHawtnU9Jqs152Cu0oSLt036Eg&#10;Z27+8zRcvYDLC0phRILbKPXKWTL3SEliL50HiReE6W06C0hKivI5pTsu2L9TQmOO0xh66uj8llvg&#10;vtfcaNZzA8Oj432Ok5MTzawCV6J2rTWUd9P6rBQ2/adSQLuPjXZ6tRKdxGr26717GyGx4a2Y17J+&#10;BAUrCQoDmcLkg0Ur1XeMRpgiOdbftlQxjLr3Al5BGhJix47bkHgewUadW9bnFioqgMqxwWhaLs00&#10;qraD4psWIk3vTsgbeDkNd6p+yurw3mBSOHKHqWZH0fneeT3N3sUvAAAA//8DAFBLAwQUAAYACAAA&#10;ACEAEYfH29oAAAAGAQAADwAAAGRycy9kb3ducmV2LnhtbEzOQU/CQBAF4LuJ/2EzJt5gFgIitVti&#10;NF41opJwW7pD29idbboLrf/e8STHlzd58+Wb0bfqTH1sAhuYTTUo4jK4hisDnx8vk3tQMVl2tg1M&#10;Bn4owqa4vspt5sLA73TepkrJCMfMGqhT6jLEWNbkbZyGjli6Y+i9TRL7Cl1vBxn3Lc61vkNvG5YP&#10;te3oqabye3vyBr5ej/vdQr9Vz37ZDWHUyH6NxtzejI8PoBKN6f8Y/vhCh0JMh3BiF1VrYDJfCT0Z&#10;WICSej1bgTpI0kvAIsdLfvELAAD//wMAUEsBAi0AFAAGAAgAAAAhALaDOJL+AAAA4QEAABMAAAAA&#10;AAAAAAAAAAAAAAAAAFtDb250ZW50X1R5cGVzXS54bWxQSwECLQAUAAYACAAAACEAOP0h/9YAAACU&#10;AQAACwAAAAAAAAAAAAAAAAAvAQAAX3JlbHMvLnJlbHNQSwECLQAUAAYACAAAACEAEECN87oCAADD&#10;BQAADgAAAAAAAAAAAAAAAAAuAgAAZHJzL2Uyb0RvYy54bWxQSwECLQAUAAYACAAAACEAEYfH29oA&#10;AAAGAQAADwAAAAAAAAAAAAAAAAAUBQAAZHJzL2Rvd25yZXYueG1sUEsFBgAAAAAEAAQA8wAAABsG&#10;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proofErr w:type="spellStart"/>
                    <w:r w:rsidRPr="00A01A64">
                      <w:rPr>
                        <w:iCs/>
                      </w:rPr>
                      <w:t>Н.контр</w:t>
                    </w:r>
                    <w:proofErr w:type="spell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7AC58D1" wp14:editId="49D7FDA0">
              <wp:simplePos x="0" y="0"/>
              <wp:positionH relativeFrom="column">
                <wp:posOffset>-212725</wp:posOffset>
              </wp:positionH>
              <wp:positionV relativeFrom="paragraph">
                <wp:posOffset>-563880</wp:posOffset>
              </wp:positionV>
              <wp:extent cx="758825" cy="25527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Разраб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C58D1" id="Text Box 111" o:spid="_x0000_s1056" type="#_x0000_t202" style="position:absolute;margin-left:-16.75pt;margin-top:-44.4pt;width:59.7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/jvA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4vCUaC9tCjB7Y36FbuURiGtkDjoDPwux/A0+zBAI12ZPVwJ6uvGgm5bKnYsBul5NgyWkOC7qZ/&#10;cnXC0RZkPX6QNQSiWyMd0L5Rva0e1AMBOjTq8dgcm0wFh/M4SaIYowpMURxHc9c8n2aHy4PS5h2T&#10;PbKLHCvovQOnuzttgAa4HlxsLCFL3nWu/504OwDH6QRCw1Vrs0m4dv5Ig3SVrBLikWi28khQFN5N&#10;uSTerAzncXFZLJdF+NPGDUnW8rpmwoY5SCskf9a6J5FPojiKS8uO1xbOpqTVZr3sFNpRkHbpPtss&#10;SP7EzT9Pw5mBywtKYUSC2yj1ylky90hJYi+dB4kXhOltOgtISorynNIdF+zfKaExx2kMPXV0fsst&#10;cN9rbjTruYHh0fE+x8nRiWZWgStRu9YayrtpfVIKm/5zKaBih0Y7vVqJTmI1+/XevY0wPryDtawf&#10;QcFKgsJApjD5YNFK9R2jEaZIjvW3LVUMo+69gFeQhoTYseM2JJ5HsFGnlvWphYoKoHJsMJqWSzON&#10;qu2g+KaFSNO7E/IGXk7DnartE5uyAkp2A5PCkXuaanYUne6d1/PsXfwCAAD//wMAUEsDBBQABgAI&#10;AAAAIQBri7O53gAAAAoBAAAPAAAAZHJzL2Rvd25yZXYueG1sTI/NTsMwEITvSH0Haytxa21oG5kQ&#10;p0IgriDKj8TNjbdJRLyOYrcJb8/2VG67O6PZb4rt5DtxwiG2gQzcLBUIpCq4lmoDH+/PCw0iJkvO&#10;doHQwC9G2Jazq8LmLoz0hqddqgWHUMytgSalPpcyVg16G5ehR2LtEAZvE69DLd1gRw73nbxVKpPe&#10;tsQfGtvjY4PVz+7oDXy+HL6/1uq1fvKbfgyTkuTvpDHX8+nhHkTCKV3McMZndCiZaR+O5KLoDCxW&#10;qw1bedCaO7BDZ1xuz4e1zkCWhfxfofwDAAD//wMAUEsBAi0AFAAGAAgAAAAhALaDOJL+AAAA4QEA&#10;ABMAAAAAAAAAAAAAAAAAAAAAAFtDb250ZW50X1R5cGVzXS54bWxQSwECLQAUAAYACAAAACEAOP0h&#10;/9YAAACUAQAACwAAAAAAAAAAAAAAAAAvAQAAX3JlbHMvLnJlbHNQSwECLQAUAAYACAAAACEAwnF/&#10;47wCAADDBQAADgAAAAAAAAAAAAAAAAAuAgAAZHJzL2Uyb0RvYy54bWxQSwECLQAUAAYACAAAACEA&#10;a4uzud4AAAAKAQAADwAAAAAAAAAAAAAAAAAWBQAAZHJzL2Rvd25yZXYueG1sUEsFBgAAAAAEAAQA&#10;8wAAACEG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proofErr w:type="spellStart"/>
                    <w:r w:rsidRPr="00A01A64">
                      <w:rPr>
                        <w:iCs/>
                      </w:rPr>
                      <w:t>Разраб</w:t>
                    </w:r>
                    <w:proofErr w:type="spell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E29C9B3" wp14:editId="242BCB6B">
              <wp:simplePos x="0" y="0"/>
              <wp:positionH relativeFrom="column">
                <wp:posOffset>4990465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3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A2C8261" id="Line 1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95pt,-27.2pt" to="392.9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WhFAIAACoEAAAOAAAAZHJzL2Uyb0RvYy54bWysU82O2jAQvlfqO1i+QxIINESEVZVAL9sW&#10;abcPYGyHWHVsyzYEVPXdOzY/YttLVTUHZ+yZ+eabv+XTqZfoyK0TWlU4G6cYcUU1E2pf4W+vm1GB&#10;kfNEMSK14hU+c4efVu/fLQdT8onutGTcIgBRrhxMhTvvTZkkjna8J26sDVegbLXtiYer3SfMkgHQ&#10;e5lM0nSeDNoyYzXlzsFrc1HiVcRvW07917Z13CNZYeDm42njuQtnslqScm+J6QS90iD/wKInQkHQ&#10;O1RDPEEHK/6A6gW12unWj6nuE922gvKYA2STpb9l89IRw2MuUBxn7mVy/w+WfjluLRKswtMpRor0&#10;0KNnoTjKslicwbgSbGq1tSE9elIv5lnT7w4pXXdE7Xkk+Xo24JiFciZvXMLFGQixGz5rBjbk4HWs&#10;1Km1fYCEGqBTbMj53hB+8oheHim8ZsWkKCKdhJQ3P2Od/8R1j4JQYQmkIy45PjsfeJDyZhLCKL0R&#10;UsZ2S4WGCi9mk1l0cFoKFpTBzNn9rpYWHUkYmPjFpEDzaGb1QbEI1nHC1lfZEyEvMgSXKuBBJkDn&#10;Kl0m4sciXayLdZGP8sl8PcrTphl93NT5aL7JPsyaaVPXTfYzUMvyshOMcRXY3aYzy/+u+9c9uczV&#10;fT7vZUjeosd6AdnbP5KOrQzdC+vkyp1m5629tRgGMhpflydM/OMd5McVX/0CAAD//wMAUEsDBBQA&#10;BgAIAAAAIQC1jxvP3wAAAAsBAAAPAAAAZHJzL2Rvd25yZXYueG1sTI+xTsNADIZ3JN7hZCSWqr0Q&#10;mlJCLhWCZmOhgFjdxCQROV+au7YpT48RA4z+/en352w12k4daPCtYwNXswgUcemqlmsDry/FdAnK&#10;B+QKO8dk4EQeVvn5WYZp5Y78TIdNqJWUsE/RQBNCn2rty4Ys+pnriWX34QaLQcah1tWARym3nY6j&#10;aKEttiwXGuzpoaHyc7O3BnzxRrvia1JOovfr2lG8e3xaozGXF+P9HahAY/iD4Udf1CEXp63bc+VV&#10;Z+BmmdwKamCazOeghPhNtpLEyQJ0nun/P+TfAAAA//8DAFBLAQItABQABgAIAAAAIQC2gziS/gAA&#10;AOEBAAATAAAAAAAAAAAAAAAAAAAAAABbQ29udGVudF9UeXBlc10ueG1sUEsBAi0AFAAGAAgAAAAh&#10;ADj9If/WAAAAlAEAAAsAAAAAAAAAAAAAAAAALwEAAF9yZWxzLy5yZWxzUEsBAi0AFAAGAAgAAAAh&#10;AIZKpaEUAgAAKgQAAA4AAAAAAAAAAAAAAAAALgIAAGRycy9lMm9Eb2MueG1sUEsBAi0AFAAGAAgA&#10;AAAhALWPG8/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F279738" wp14:editId="6CE126E4">
              <wp:simplePos x="0" y="0"/>
              <wp:positionH relativeFrom="column">
                <wp:posOffset>5135245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2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BB13371" id="Line 1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35pt,-27.2pt" to="404.3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QzFAIAACo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fJhgp&#10;0oNGG6E4ytJ5aM5gXAk+tdraUB49qRez0fS7Q0rXHVF7Hkm+ng0EZiEieRMSNs5Ait3wWTPwIQev&#10;Y6dOre0DJPQAnaIg57sg/OQRvRxSOM2KSVFErRJS3uKMdf4T1z0KRoUlkI645LhxPvAg5c0lpFF6&#10;LaSMckuFhgrPp5NpDHBaChYug5uz+10tLTqSMDDxi0XBzaOb1QfFIljHCVtdbU+EvNiQXKqAB5UA&#10;nat1mYgf83S+KlZFPsons9UoT5tm9HFd56PZOvswbZ6aum6yn4FalpedYIyrwO42nVn+d+pf38ll&#10;ru7zeW9D8hY99gvI3v6RdJQyqHeZg51m5629SQwDGZ2vjydM/OMe7McnvvwFAAD//wMAUEsDBBQA&#10;BgAIAAAAIQCV4ZzO3wAAAAsBAAAPAAAAZHJzL2Rvd25yZXYueG1sTI/BTsMwDIbvSLxDZCQu05ZQ&#10;tlGVphMCeuOysYlr1pi2onG6JtsKT48RBzj696ffn/PV6DpxwiG0njTczBQIpMrblmoN29dymoII&#10;0ZA1nSfU8IkBVsXlRW4y68+0xtMm1oJLKGRGQxNjn0kZqgadCTPfI/Hu3Q/ORB6HWtrBnLncdTJR&#10;aimdaYkvNKbHxwarj83RaQjlDg/l16SaqLfb2mNyeHp5NlpfX40P9yAijvEPhh99VoeCnfb+SDaI&#10;TkOq0jtGNUwX8zkIJn6TPSfJYgmyyOX/H4pvAAAA//8DAFBLAQItABQABgAIAAAAIQC2gziS/gAA&#10;AOEBAAATAAAAAAAAAAAAAAAAAAAAAABbQ29udGVudF9UeXBlc10ueG1sUEsBAi0AFAAGAAgAAAAh&#10;ADj9If/WAAAAlAEAAAsAAAAAAAAAAAAAAAAALwEAAF9yZWxzLy5yZWxzUEsBAi0AFAAGAAgAAAAh&#10;AGpOtDMUAgAAKgQAAA4AAAAAAAAAAAAAAAAALgIAAGRycy9lMm9Eb2MueG1sUEsBAi0AFAAGAAgA&#10;AAAhAJXhnM7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49DFA15" wp14:editId="0B8FB7D9">
              <wp:simplePos x="0" y="0"/>
              <wp:positionH relativeFrom="column">
                <wp:posOffset>4665345</wp:posOffset>
              </wp:positionH>
              <wp:positionV relativeFrom="paragraph">
                <wp:posOffset>-563880</wp:posOffset>
              </wp:positionV>
              <wp:extent cx="577850" cy="218440"/>
              <wp:effectExtent l="0" t="0" r="0" b="0"/>
              <wp:wrapNone/>
              <wp:docPr id="31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DFA15" id="Text Box 108" o:spid="_x0000_s1057" type="#_x0000_t202" style="position:absolute;margin-left:367.35pt;margin-top:-44.4pt;width:45.5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/EuwIAAMMFAAAOAAAAZHJzL2Uyb0RvYy54bWysVNtunDAQfa/Uf7D8TsAUdgGFjZJlqSql&#10;FynpB3jBLFbBprZ32bTqv3ds9pbkpWrrB8v2jM/czsz1zb7v0I4pzaXIMbkKMGKikjUXmxx/fSy9&#10;BCNtqKhpJwXL8RPT+Gbx9s31OGQslK3saqYQgAidjUOOW2OGzPd11bKe6is5MAHCRqqeGriqjV8r&#10;OgJ63/lhEMz8Uap6ULJiWsNrMQnxwuE3DavM56bRzKAux+Cbcbty+9ru/uKaZhtFh5ZXBzfoX3jR&#10;Uy7A6AmqoIaireKvoHpeKallY64q2fuyaXjFXAwQDQleRPPQ0oG5WCA5ejilSf8/2OrT7otCvM7x&#10;O4KRoD3U6JHtDbqTe0SCxCZoHHQGeg8DaJo9CKDQLlg93Mvqm0ZCLlsqNuxWKTm2jNbgILE//Yuv&#10;E462IOvxo6zBEN0a6YD2jept9iAfCNChUE+n4lhnKniM5/MkBkkFopAkUeSK59Ps+HlQ2rxnskf2&#10;kGMFtXfgdHevjXWGZkcVa0vIknedq38nnj2A4vQCpuGrlVknXDl/pkG6SlZJ5EXhbOVFQVF4t+Uy&#10;8mYlmcfFu2K5LMgva5dEWcvrmglr5kgtEv1Z6Q4kn0hxIpeWHa8tnHVJq8162Sm0o0Dt0i2XcpCc&#10;1fznbrgkQCwvQiJhFNyFqVfOkrkXlVHspfMg8QKS3qWzIEqjonwe0j0X7N9DQmOO0ziMJy6dnX4R&#10;W+DW69ho1nMDw6PjfY6TkxLNLANXonalNZR30/kiFdb9cyqg3MdCO75aik5kNfv13vUGmR37YC3r&#10;J2CwksAwICNMPji0Uv3AaIQpkmP9fUsVw6j7IKALUmJ5ioy7RPE8hIu6lKwvJVRUAJVjg9F0XJpp&#10;VG0HxTctWJr6Tshb6JyGO1bbFpu8OvQbTAoX3GGq2VF0eXda59m7+A0AAP//AwBQSwMEFAAGAAgA&#10;AAAhAGtlObbeAAAACwEAAA8AAABkcnMvZG93bnJldi54bWxMj8tOwzAQRfdI/IM1SOxam5K0IcSp&#10;EIgtqOUhsXPjaRIRj6PYbcLfd1i1y7lzdB/FenKdOOIQWk8a7uYKBFLlbUu1hs+P11kGIkRD1nSe&#10;UMMfBliX11eFya0faYPHbawFm1DIjYYmxj6XMlQNOhPmvkfi394PzkQ+h1rawYxs7jq5UGopnWmJ&#10;ExrT43OD1e/24DR8ve1/vhP1Xr+4tB/9pCS5B6n17c309Agi4hTPMPzX5+pQcqedP5ANotOwuk9W&#10;jGqYZRlvYCJbpKzsWEmTBGRZyMsN5QkAAP//AwBQSwECLQAUAAYACAAAACEAtoM4kv4AAADhAQAA&#10;EwAAAAAAAAAAAAAAAAAAAAAAW0NvbnRlbnRfVHlwZXNdLnhtbFBLAQItABQABgAIAAAAIQA4/SH/&#10;1gAAAJQBAAALAAAAAAAAAAAAAAAAAC8BAABfcmVscy8ucmVsc1BLAQItABQABgAIAAAAIQBIMt/E&#10;uwIAAMMFAAAOAAAAAAAAAAAAAAAAAC4CAABkcnMvZTJvRG9jLnhtbFBLAQItABQABgAIAAAAIQBr&#10;ZTm23gAAAAsBAAAPAAAAAAAAAAAAAAAAABUFAABkcnMvZG93bnJldi54bWxQSwUGAAAAAAQABADz&#10;AAAAIAYAAAAA&#10;" filled="f" stroked="f">
              <v:textbox>
                <w:txbxContent>
                  <w:p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8CA67F" wp14:editId="65DC257C">
              <wp:simplePos x="0" y="0"/>
              <wp:positionH relativeFrom="column">
                <wp:posOffset>5170805</wp:posOffset>
              </wp:positionH>
              <wp:positionV relativeFrom="paragraph">
                <wp:posOffset>-563880</wp:posOffset>
              </wp:positionV>
              <wp:extent cx="578485" cy="218440"/>
              <wp:effectExtent l="0" t="0" r="0" b="0"/>
              <wp:wrapNone/>
              <wp:docPr id="30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Лист</w:t>
                          </w:r>
                        </w:p>
                        <w:p w:rsidR="00B9674A" w:rsidRDefault="00B9674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A67F" id="Text Box 107" o:spid="_x0000_s1058" type="#_x0000_t202" style="position:absolute;margin-left:407.15pt;margin-top:-44.4pt;width:45.5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yvvAIAAMM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+8gPYL2UKNHtjfoTu5RGMxtgsZBZ3DvYYCbZg8GKLQLVg/3svqmkZDLlooNu1VKji2jNRAM7Uv/&#10;4umEoy3Ievwoa3BEt0Y6oH2jeps9yAcCdGDydCqOJVPBYTxPSBJjVIEpChNCXPF8mh0fD0qb90z2&#10;yC5yrKD2Dpzu7rWxZGh2vGJ9CVnyrnP178SzA7g4nYBreGptloQr5880SFfJKiEeiWYrjwRF4d2W&#10;S+LNynAeF++K5bIIf1m/IclaXtdMWDdHaYXkz0p3EPkkipO4tOx4beEsJa0262Wn0I6CtEv3uZSD&#10;5XzNf07DJQFieRFSGJHgLkq9cpbMPVKS2EvnQeIFYXqXzgKSkqJ8HtI9F+zfQ0JjjtM4iictnUm/&#10;iC1w3+vYaNZzA8Oj432Ok9MlmlkFrkTtSmso76b1RSos/XMqoNzHQju9WolOYjX79d71Rnjqg7Ws&#10;n0DBSoLCQKYw+WDRSvUDoxGmSI719y1VDKPug4AuSEOrU2TchsTzCDbq0rK+tFBRAVSODUbTcmmm&#10;UbUdFN+04GnqOyFvoXMa7lRtW2xideg3mBQuuMNUs6Pocu9unWfv4jcAAAD//wMAUEsDBBQABgAI&#10;AAAAIQDdUXgm3wAAAAsBAAAPAAAAZHJzL2Rvd25yZXYueG1sTI9NT8MwDIbvSPyHyEjctmSQoq5r&#10;OiEQVxDjQ9ota7y2onGqJlvLv8ec4Gj70evnLbez78UZx9gFMrBaKhBIdXAdNQbe354WOYiYLDnb&#10;B0ID3xhhW11elLZwYaJXPO9SIziEYmENtCkNhZSxbtHbuAwDEt+OYfQ28Tg20o124nDfyxul7qS3&#10;HfGH1g740GL9tTt5Ax/Px/2nVi/No8+GKcxKkl9LY66v5vsNiIRz+oPhV5/VoWKnQziRi6I3kK/0&#10;LaMGFnnOHZhYq0yDOPAm0xpkVcr/HaofAAAA//8DAFBLAQItABQABgAIAAAAIQC2gziS/gAAAOEB&#10;AAATAAAAAAAAAAAAAAAAAAAAAABbQ29udGVudF9UeXBlc10ueG1sUEsBAi0AFAAGAAgAAAAhADj9&#10;If/WAAAAlAEAAAsAAAAAAAAAAAAAAAAALwEAAF9yZWxzLy5yZWxzUEsBAi0AFAAGAAgAAAAhAAyy&#10;3K+8AgAAwwUAAA4AAAAAAAAAAAAAAAAALgIAAGRycy9lMm9Eb2MueG1sUEsBAi0AFAAGAAgAAAAh&#10;AN1ReCbfAAAACwEAAA8AAAAAAAAAAAAAAAAAFgUAAGRycy9kb3ducmV2LnhtbFBLBQYAAAAABAAE&#10;APMAAAAiBgAAAAA=&#10;" filled="f" stroked="f">
              <v:textbox>
                <w:txbxContent>
                  <w:p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Лист</w:t>
                    </w:r>
                  </w:p>
                  <w:p w:rsidR="00B9674A" w:rsidRDefault="00B9674A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996ED99" wp14:editId="3E25E178">
              <wp:simplePos x="0" y="0"/>
              <wp:positionH relativeFrom="page">
                <wp:posOffset>5637530</wp:posOffset>
              </wp:positionH>
              <wp:positionV relativeFrom="page">
                <wp:posOffset>9750425</wp:posOffset>
              </wp:positionV>
              <wp:extent cx="1626235" cy="0"/>
              <wp:effectExtent l="0" t="0" r="0" b="0"/>
              <wp:wrapNone/>
              <wp:docPr id="29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0922807" id="Line 10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67.75pt" to="571.9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MB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IoS2ehOb1xBcRUamdDefSsXsxW0+8OKV21RB14JPl6MZCYhYzkTUrYOANX7PvPmkEMOXod&#10;O3VubBcgoQfoHAW53AXhZ48oHGazfJY/TTGigy8hxZBorPOfuO5QMEosgXUEJqet84EIKYaQcI/S&#10;GyFl1Fsq1AP4Ip2mMcNpKVjwhjhnD/tKWnQiYWTiF8sCz2OY1UfFIlrLCVvfbE+EvNpwu1QBD2oB&#10;PjfrOhM/FuliPV/PJ6NJPluPJmldjz5uqslotsk+TOunuqrq7Geglk2KVjDGVWA3zGc2+Tv9by/l&#10;Oln3Cb33IXmLHhsGZId/JB3FDPpdJ2Gv2WVnB5FhJGPw7fmEmX/cg/34yFe/AAAA//8DAFBLAwQU&#10;AAYACAAAACEAju7fdd8AAAAOAQAADwAAAGRycy9kb3ducmV2LnhtbEyPwU7DMAyG70i8Q2Qkbiwd&#10;WyErTSeYxGU3ysR29JrQViRO1WRd+/ZkBzSO9v/r8+d8PVrDBt371pGE+SwBpqlyqqVawu7z/UEA&#10;8wFJoXGkJUzaw7q4vckxU+5MH3ooQ80ihHyGEpoQuoxzXzXaop+5TlPMvl1vMcSxr7nq8Rzh1vDH&#10;JHniFluKFxrs9KbR1U95spGS7sXbFsVumkx5WC03X9uBrJT3d+PrC7Cgx3Atw0U/qkMRnY7uRMoz&#10;I0GI56geYpAu0hTYpTJfLlbAjn87XuT8/xvFLwAAAP//AwBQSwECLQAUAAYACAAAACEAtoM4kv4A&#10;AADhAQAAEwAAAAAAAAAAAAAAAAAAAAAAW0NvbnRlbnRfVHlwZXNdLnhtbFBLAQItABQABgAIAAAA&#10;IQA4/SH/1gAAAJQBAAALAAAAAAAAAAAAAAAAAC8BAABfcmVscy8ucmVsc1BLAQItABQABgAIAAAA&#10;IQDNUUMBFQIAACwEAAAOAAAAAAAAAAAAAAAAAC4CAABkcnMvZTJvRG9jLnhtbFBLAQItABQABgAI&#10;AAAAIQCO7t913wAAAA4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479F18" wp14:editId="2CAF4824">
              <wp:simplePos x="0" y="0"/>
              <wp:positionH relativeFrom="page">
                <wp:posOffset>5637530</wp:posOffset>
              </wp:positionH>
              <wp:positionV relativeFrom="page">
                <wp:posOffset>9568815</wp:posOffset>
              </wp:positionV>
              <wp:extent cx="0" cy="911225"/>
              <wp:effectExtent l="0" t="0" r="0" b="0"/>
              <wp:wrapNone/>
              <wp:docPr id="28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005AD29" id="Line 10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53.45pt" to="443.9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J2FAIAACsEAAAOAAAAZHJzL2Uyb0RvYy54bWysU02P2jAQvVfqf7Byh3w0UIgIqyqBXmgX&#10;abc/wNgOserYlm0IqOp/79gJiG0vVdUcnLE98+bNvPHq6dIJdGbGciXLKJ0mEWKSKMrlsYy+vW4n&#10;iwhZhyXFQklWRldmo6f1+3erXhcsU60SlBkEINIWvS6j1jldxLElLeuwnSrNJFw2ynTYwdYcY2pw&#10;D+idiLMkmce9MlQbRZi1cFoPl9E64DcNI+65aSxzSJQRcHNhNWE9+DVer3BxNFi3nIw08D+w6DCX&#10;kPQOVWOH0cnwP6A6ToyyqnFTorpYNQ0nLNQA1aTJb9W8tFizUAs0x+p7m+z/gyVfz3uDOC2jDJSS&#10;uAONdlwylCYz35xe2wJ8Krk3vjxykS96p8h3i6SqWiyPLJB8vWoITH1E/CbEb6yGFIf+i6Lgg09O&#10;hU5dGtN5SOgBugRBrndB2MUhMhwSOF2maZYFOjEubnHaWPeZqQ55o4wEkA64+LyzzvPAxc3Fp5Fq&#10;y4UIcguJeiC7TGZJiLBKcOpvvZ81x0MlDDpjPzHhC1XBzaObUSdJA1rLMN2MtsNcDDZkF9LjQSnA&#10;Z7SGkfixTJabxWaRT/JsvpnkSV1PPm2rfDLfph9n9Ye6qur0p6eW5kXLKWXSs7uNZ5r/nfzjQxkG&#10;6z6g9z7Eb9FDw4Ds7R9IBy29fMMgHBS97s1NY5jI4Dy+Hj/yj3uwH9/4+hcAAAD//wMAUEsDBBQA&#10;BgAIAAAAIQAj9itn3gAAAA0BAAAPAAAAZHJzL2Rvd25yZXYueG1sTI/BTsMwEETvSPyDtUjcqA1q&#10;ghviVFCJS2+ECji6sUki7HUUu2ny9yziAMedGc2+Kbezd2yyY+wDKrhdCWAWm2B6bBUcXp9vJLCY&#10;NBrtAloFi42wrS4vSl2YcMYXO9WpZVSCsdAKupSGgvPYdNbruAqDRfI+w+h1onNsuRn1mcq943dC&#10;5NzrHulDpwe762zzVZ88tWTv8mmv5WFZXP2xWe/e9hN6pa6v5scHYMnO6S8MP/iEDhUxHcMJTWRO&#10;gZT3hJ7IyES+AUaRX+lIUp6JNfCq5P9XVN8AAAD//wMAUEsBAi0AFAAGAAgAAAAhALaDOJL+AAAA&#10;4QEAABMAAAAAAAAAAAAAAAAAAAAAAFtDb250ZW50X1R5cGVzXS54bWxQSwECLQAUAAYACAAAACEA&#10;OP0h/9YAAACUAQAACwAAAAAAAAAAAAAAAAAvAQAAX3JlbHMvLnJlbHNQSwECLQAUAAYACAAAACEA&#10;mkBidhQCAAArBAAADgAAAAAAAAAAAAAAAAAuAgAAZHJzL2Uyb0RvYy54bWxQSwECLQAUAAYACAAA&#10;ACEAI/YrZ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6F608C" wp14:editId="5AD7C209">
              <wp:simplePos x="0" y="0"/>
              <wp:positionH relativeFrom="page">
                <wp:posOffset>6071235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27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094A996" id="Line 10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8.05pt,753.45pt" to="478.0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y+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STJ4wU&#10;6UCjjVAcZWkemtMbV4BPpbY2lEdP6tVsNP3ukNJVS9SeR5JvZwOBWYhI3oWEjTOQYtd/0Qx8yMHr&#10;2KlTY7sACT1ApyjI+SYIP3lEh0MKpw/TPJ9HrRJSXOOMdf4z1x0KRoklkI645LhxPvAgxdUlpFF6&#10;LaSMckuFeiA7Tx/TGOG0FCzcBj9n97tKWnQkYWLiF6uCm3s3qw+KRbSWE7a62J4IOdiQXaqAB6UA&#10;n4s1jMSPeTpfzVazfJRPpqtRntb16NO6ykfTdfb0WD/UVVVnPwO1LC9awRhXgd11PLP87+S/PJRh&#10;sG4DeutD8h49NgzIXv+RdNQyyDcMwk6z89ZeNYaJjM6X1xNG/n4P9v0bX/4CAAD//wMAUEsDBBQA&#10;BgAIAAAAIQCusFku3gAAAA0BAAAPAAAAZHJzL2Rvd25yZXYueG1sTI9BT4NAEIXvJv6HzZh4s0u1&#10;EECWRpt46U1s1OOWHYHIzhJ2S+HfO40HPc57X968V2xn24sJR985UrBeRSCQamc6ahQc3l7uUhA+&#10;aDK6d4QKFvSwLa+vCp0bd6ZXnKrQCA4hn2sFbQhDLqWvW7Tar9yAxN6XG60OfI6NNKM+c7jt5X0U&#10;JdLqjvhDqwfctVh/VyfLKfFH+rzX6WFZ+uoz2+ze9xNZpW5v5qdHEAHn8AfDpT5Xh5I7Hd2JjBe9&#10;gixO1oyyEUdJBoKRX+l4kZLNA8iykP9XlD8AAAD//wMAUEsBAi0AFAAGAAgAAAAhALaDOJL+AAAA&#10;4QEAABMAAAAAAAAAAAAAAAAAAAAAAFtDb250ZW50X1R5cGVzXS54bWxQSwECLQAUAAYACAAAACEA&#10;OP0h/9YAAACUAQAACwAAAAAAAAAAAAAAAAAvAQAAX3JlbHMvLnJlbHNQSwECLQAUAAYACAAAACEA&#10;srPsvhQCAAArBAAADgAAAAAAAAAAAAAAAAAuAgAAZHJzL2Uyb0RvYy54bWxQSwECLQAUAAYACAAA&#10;ACEArrBZL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B863810" wp14:editId="6721B938">
              <wp:simplePos x="0" y="0"/>
              <wp:positionH relativeFrom="column">
                <wp:posOffset>-104140</wp:posOffset>
              </wp:positionH>
              <wp:positionV relativeFrom="paragraph">
                <wp:posOffset>-1073785</wp:posOffset>
              </wp:positionV>
              <wp:extent cx="6576060" cy="0"/>
              <wp:effectExtent l="0" t="0" r="0" b="0"/>
              <wp:wrapNone/>
              <wp:docPr id="2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E6BFCDA" id="Line 10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84.55pt" to="509.6pt,-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dbFQ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pPCowU&#10;6UGjZ6E4ytKH0JzBuBJiarWxoTx6VK/mWdPvDildd0TteCT5djKQmIWM5F1K2DgDV2yHL5pBDNl7&#10;HTt1bG0fIKEH6BgFOd0E4UePKBwW08ciLUA3evUlpLwmGuv8Z657FIwKS2Adgcnh2flAhJTXkHCP&#10;0mshZdRbKjQA23k6TWOG01Kw4A1xzu62tbToQMLIxC+WBZ77MKv3ikW0jhO2utieCHm24XapAh7U&#10;Anwu1nkmfszT+Wq2muWjfFKsRnnaNKNP6zofFevscdo8NHXdZD8DtSwvO8EYV4HddT6z/O/0v7yU&#10;82TdJvTWh+Q9emwYkL3+I+koZtDvPAlbzU4bexUZRjIGX55PmPn7Pdj3j3z5CwAA//8DAFBLAwQU&#10;AAYACAAAACEA4caqE90AAAAOAQAADwAAAGRycy9kb3ducmV2LnhtbEyPTU+DQBCG7yb+h82YeGsX&#10;mtoAsjTaxEtvYqMep+wIRHaWsFsK/96tibG3+XjyzjP5djKdGGlwrWUF8TICQVxZ3XKt4PD2skhA&#10;OI+ssbNMCmZysC1ub3LMtD3zK42lr0UIYZehgsb7PpPSVQ0ZdEvbE4fdlx0M+tAOtdQDnkO46eQq&#10;ijbSYMvhQoM97RqqvsuTCSkPH8nzHpPDPHflZ7reve9HNkrd301PjyA8Tf4fhot+UIciOB3tibUT&#10;nYJFvFkH9LdIYxAXJIrTFYjj30wWubx+o/gBAAD//wMAUEsBAi0AFAAGAAgAAAAhALaDOJL+AAAA&#10;4QEAABMAAAAAAAAAAAAAAAAAAAAAAFtDb250ZW50X1R5cGVzXS54bWxQSwECLQAUAAYACAAAACEA&#10;OP0h/9YAAACUAQAACwAAAAAAAAAAAAAAAAAvAQAAX3JlbHMvLnJlbHNQSwECLQAUAAYACAAAACEA&#10;PvKHWxUCAAAsBAAADgAAAAAAAAAAAAAAAAAuAgAAZHJzL2Uyb0RvYy54bWxQSwECLQAUAAYACAAA&#10;ACEA4caqE90AAAAOAQAADwAAAAAAAAAAAAAAAABvBAAAZHJzL2Rvd25yZXYueG1sUEsFBgAAAAAE&#10;AAQA8wAAAHkFAAAAAA=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-891540</wp:posOffset>
              </wp:positionV>
              <wp:extent cx="2456815" cy="0"/>
              <wp:effectExtent l="0" t="0" r="0" b="0"/>
              <wp:wrapNone/>
              <wp:docPr id="25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221416" id="Line 10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70.2pt" to="185.25pt,-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LGEgIAACsEAAAOAAAAZHJzL2Uyb0RvYy54bWysU82O2jAQvlfqO1i+Q34aKESEVZVAL9sW&#10;abcPYGyHWHVsyzYEVPXdOzYE7W4vVdUcnBnPzDff/Hj1cO4lOnHrhFYVzqYpRlxRzYQ6VPj783ay&#10;wMh5ohiRWvEKX7jDD+v371aDKXmuOy0ZtwhAlCsHU+HOe1MmiaMd74mbasMVGFtte+JBtYeEWTIA&#10;ei+TPE3nyaAtM1ZT7hzcNlcjXkf8tuXUf2tbxz2SFQZuPp42nvtwJusVKQ+WmE7QGw3yDyx6IhQk&#10;vUM1xBN0tOIPqF5Qq51u/ZTqPtFtKyiPNUA1WfqmmqeOGB5rgeY4c2+T+3+w9OtpZ5FgFc5nGCnS&#10;w4weheIoS/PQnMG4EnxqtbOhPHpWT+ZR0x8OKV13RB14JPl8MRCYhYjkVUhQnIEU++GLZuBDjl7H&#10;Tp1b2wdI6AE6x4Fc7gPhZ48oXObFbL7IgBgdbQkpx0Bjnf/MdY+CUGEJrCMwOT06H4iQcnQJeZTe&#10;CinjvKVCQ4WXMyg5WJyWggVjVOxhX0uLTiRsTPxiVW/crD4qFsE6TtjmJnsi5FWG5FIFPCgF6Nyk&#10;60r8XKbLzWKzKCZFPt9MirRpJp+2dTGZb7OPs+ZDU9dN9itQy4qyE4xxFdiN65kVfzf+20O5LtZ9&#10;Qe9tSF6jx34B2fEfScdZhvFdF2Gv2WVnxxnDRkbn2+sJK/9SB/nlG1//BgAA//8DAFBLAwQUAAYA&#10;CAAAACEA72uJMN4AAAANAQAADwAAAGRycy9kb3ducmV2LnhtbEyPzU7DQAyE70i8w8pIXKp2tz8U&#10;FLKpEJAbF9oirm5ikoisN81u28DT4x4Q3Mae0fhzuhpcq47Uh8azhenEgCIufNlwZWG7ycd3oEJE&#10;LrH1TBa+KMAqu7xIMSn9iV/puI6VkhIOCVqoY+wSrUNRk8Mw8R2xeB++dxhl7Ctd9niSctfqmTFL&#10;7bBhuVBjR481FZ/rg7MQ8jfa59+jYmTe55Wn2f7p5Rmtvb4aHu5BRRriXxjO+IIOmTDt/IHLoFoL&#10;4+lyIdGzWBhREpnfmhtQu9+VzlL9/4vsBwAA//8DAFBLAQItABQABgAIAAAAIQC2gziS/gAAAOEB&#10;AAATAAAAAAAAAAAAAAAAAAAAAABbQ29udGVudF9UeXBlc10ueG1sUEsBAi0AFAAGAAgAAAAhADj9&#10;If/WAAAAlAEAAAsAAAAAAAAAAAAAAAAALwEAAF9yZWxzLy5yZWxzUEsBAi0AFAAGAAgAAAAhAJCx&#10;ksYSAgAAKwQAAA4AAAAAAAAAAAAAAAAALgIAAGRycy9lMm9Eb2MueG1sUEsBAi0AFAAGAAgAAAAh&#10;AO9riTDeAAAADQEAAA8AAAAAAAAAAAAAAAAAbAQAAGRycy9kb3ducmV2LnhtbFBLBQYAAAAABAAE&#10;APMAAAB3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-709295</wp:posOffset>
              </wp:positionV>
              <wp:extent cx="2456815" cy="0"/>
              <wp:effectExtent l="0" t="0" r="0" b="0"/>
              <wp:wrapNone/>
              <wp:docPr id="24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40C23E7" id="Line 10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55.85pt" to="185.25pt,-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8g8FQIAACw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JMcI0U6&#10;6NFWKI6yNAvF6Y0rAFOpnQ3p0bN6MVtNvzqkdNUSdeBR5OvFQGCMSB5CwsYZuGLff9IMMOTodazU&#10;ubFdoIQaoHNsyGVoCD97ROFwkk9n82yKEb37ElLcA411/iPXHQpGiSWojsTktHUepAP0Dgn3KL0R&#10;UsZ+S4V6ULtIp2mMcFoKFrwB5+xhX0mLTiSMTPxCIYDtAWb1UbHI1nLC1jfbEyGvNuClCnyQC+i5&#10;WdeZ+LZIF+v5ep6P8slsPcrTuh592FT5aLbJ3k/rd3VV1dn3IC3Li1YwxlVQd5/PLP+7/t9eynWy&#10;hgkd6pA8sscUQez9H0XHZob+XSdhr9llZ0M1Ql9hJCP49nzCzP+6j6ifj3z1AwAA//8DAFBLAwQU&#10;AAYACAAAACEAy3vLqd4AAAANAQAADwAAAGRycy9kb3ducmV2LnhtbEyPTU+DQBCG7yb+h82YeGsX&#10;tB+ILI028dKb2Nget+wIRHaWsFsK/97pwehtPp6880y2GW0rBux940hBPI9AIJXONFQp2H+8zRIQ&#10;PmgyunWECib0sMlvbzKdGnehdxyKUAkOIZ9qBXUIXSqlL2u02s9dh8S7L9dbHbjtK2l6feFw28qH&#10;KFpJqxviC7XucFtj+V2cLacsD8nrTif7aWqL49Ni+7kbyCp1fze+PIMIOIY/GK76rA45O53cmYwX&#10;rYJZvFowei3ieA2Ckcd1tARx+h3JPJP/v8h/AAAA//8DAFBLAQItABQABgAIAAAAIQC2gziS/gAA&#10;AOEBAAATAAAAAAAAAAAAAAAAAAAAAABbQ29udGVudF9UeXBlc10ueG1sUEsBAi0AFAAGAAgAAAAh&#10;ADj9If/WAAAAlAEAAAsAAAAAAAAAAAAAAAAALwEAAF9yZWxzLy5yZWxzUEsBAi0AFAAGAAgAAAAh&#10;AC4ryDwVAgAALAQAAA4AAAAAAAAAAAAAAAAALgIAAGRycy9lMm9Eb2MueG1sUEsBAi0AFAAGAAgA&#10;AAAhAMt7y6neAAAADQEAAA8AAAAAAAAAAAAAAAAAbwQAAGRycy9kb3ducmV2LnhtbFBLBQYAAAAA&#10;BAAEAPMAAAB6BQAAAAA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3144520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3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440FDE8" id="Line 10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7.6pt,710.4pt" to="247.6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88GwIAADYEAAAOAAAAZHJzL2Uyb0RvYy54bWysU8GO2jAQvVfqP1i+QxIILESEVUWgPdAt&#10;0m4/wNgOserYlm0IqOq/d2yydGkvVdUcnLE98+bNzPPi8dxKdOLWCa1KnA1TjLiimgl1KPHXl81g&#10;hpHzRDEiteIlvnCHH5fv3y06U/CRbrRk3CIAUa7oTIkb702RJI42vCVuqA1XcFlr2xIPW3tImCUd&#10;oLcyGaXpNOm0ZcZqyp2D0+p6iZcRv6459V/q2nGPZImBm4+rjes+rMlyQYqDJaYRtKdB/oFFS4SC&#10;pDeoiniCjlb8AdUKarXTtR9S3Sa6rgXlsQaoJkt/q+a5IYbHWqA5ztza5P4fLH067SwSrMSjMUaK&#10;tDCjrVAcZWlsTmdcAT4rtbOhPHpWz2ar6TeHlF41RB14JPlyMRCYhXYmdyFh4wyk2HefNQMfcvQ6&#10;dupc2xbVUphPITCAQzfQOY7mchsNP3tEr4cUTrP8YTwbT2IeUgSIEGis8x+5blEwSiyBfwQkp63z&#10;gdIvl+Cu9EZIGScvFeoAdZ5O0hjhtBQs3AY/Zw/7lbToRIJ44tcnvnOz+qhYRGs4Yeve9kTIqw3Z&#10;pQp4UAvw6a2rOr7P0/l6tp7lg3w0XQ/ytKoGHzarfDDdZA+TalytVlX2I1DL8qIRjHEV2L0qNcv/&#10;Tgn9m7lq7KbVWx+Se/TYMCD7+o+k41jDJMPTcsVes8vOvo4bxBmd+4cU1P92D/bb5778CQAA//8D&#10;AFBLAwQUAAYACAAAACEAAr8QLdwAAAANAQAADwAAAGRycy9kb3ducmV2LnhtbExPzUrDQBC+C77D&#10;MoKXYncNbbExmyKCBaEe2voA0+w0iWZnQ3bbxrd3xIMevx++n2I1+k6daYhtYAv3UwOKuAqu5drC&#10;+/7l7gFUTMgOu8Bk4YsirMrrqwJzFy68pfMu1UpCOOZooUmpz7WOVUMe4zT0xKIdw+AxCRxq7Qa8&#10;SLjvdGbMQntsWRoa7Om5oepzd/IW4oQ3b9uNlO6JjuZj0q/X/tXa25vx6RFUojH9meFnvkyHUjYd&#10;woldVJ2F2XKeiVWEWWbkhFh+qYNQi3m2BF0W+v+L8hsAAP//AwBQSwECLQAUAAYACAAAACEAtoM4&#10;kv4AAADhAQAAEwAAAAAAAAAAAAAAAAAAAAAAW0NvbnRlbnRfVHlwZXNdLnhtbFBLAQItABQABgAI&#10;AAAAIQA4/SH/1gAAAJQBAAALAAAAAAAAAAAAAAAAAC8BAABfcmVscy8ucmVsc1BLAQItABQABgAI&#10;AAAAIQBKj388GwIAADYEAAAOAAAAAAAAAAAAAAAAAC4CAABkcnMvZTJvRG9jLnhtbFBLAQItABQA&#10;BgAIAAAAIQACvxAt3AAAAA0BAAAPAAAAAAAAAAAAAAAAAHU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2783205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2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6EA353F" id="Line 9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9.15pt,710.4pt" to="219.1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dQ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kwi&#10;JHELM9pxydBy6XvTaZuDSyn3xldHLvJZ7xT5ZpFUZYPlkQWOL1cNcamPiO9C/MZqyHDoPisKPvjk&#10;VGjUpTYtqgXXn3ygB4dmoEuYzPU2GXZxiPSHBE7T7GG6mM5CHpx7CB+ojXUfmWqRN4pIAP0AiM87&#10;6zylXy7eXaotFyIMXkjUAeoymSUhwirBqb/1ftYcD6Uw6Iy9dsI3JL5zM+okaUBrGKabwXaYi96G&#10;7EJ6PKgF+AxWL47vy2S5WWwW2SibzDejLKmq0YdtmY3m2/RhVk2rsqzSH55amuUNp5RJz+5VqGn2&#10;d0IYnkwvsZtUb32I79FDw4Ds6z+QDmP1k+w1cVD0ujev4wZtBufhHXnxv92D/fa1r38CAAD//wMA&#10;UEsDBBQABgAIAAAAIQDWdzK73QAAAA0BAAAPAAAAZHJzL2Rvd25yZXYueG1sTE/LasJAFN0X+g/D&#10;LXQjdcb4QGMmIoUKBV2o/YAxc03SZu6EzKjp3/eWLuryPDiPbNW7RlyxC7UnDaOhAoFUeFtTqeHj&#10;+PYyBxGiIWsaT6jhGwOs8seHzKTW32iP10MsBYdQSI2GKsY2lTIUFToThr5FYu3sO2ciw66UtjM3&#10;DneNTJSaSWdq4obKtPhaYfF1uDgNYUDb3X7LpUfEs/octJuNe9f6+alfL0FE7OO/GX7n83TIedPJ&#10;X8gG0WiYjOdjtrIwSRSfYMsfdWJqNk0WIPNM3r/IfwAAAP//AwBQSwECLQAUAAYACAAAACEAtoM4&#10;kv4AAADhAQAAEwAAAAAAAAAAAAAAAAAAAAAAW0NvbnRlbnRfVHlwZXNdLnhtbFBLAQItABQABgAI&#10;AAAAIQA4/SH/1gAAAJQBAAALAAAAAAAAAAAAAAAAAC8BAABfcmVscy8ucmVsc1BLAQItABQABgAI&#10;AAAAIQA3KJdQGgIAADUEAAAOAAAAAAAAAAAAAAAAAC4CAABkcnMvZTJvRG9jLnhtbFBLAQItABQA&#10;BgAIAAAAIQDWdzK73QAAAA0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1301750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1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35A1603" id="Line 9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2.5pt,710.4pt" to="102.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5x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qQR&#10;kriFGe24ZGi58L3ptM3BpZR746sjF/msd4p8s0iqssHyyALHl6uGuNRHxHchfmM1ZDh0nxUFH3xy&#10;KjTqUpsW1YLrTz7Qg0Mz0CVM5nqbDLs4RPpDAqdp9jBdTGchD849hA/UxrqPTLXIG0UkgH4AxOed&#10;dZ7SLxfvLtWWCxEGLyTqAHWZzJIQYZXg1N96P2uOh1IYdMZeO+EbEt+5GXWSNKA1DNPNYDvMRW9D&#10;diE9HtQCfAarF8f3ZbLcLDaLbJRN5ptRllTV6MO2zEbzbfowq6ZVWVbpD08tzfKGU8qkZ/cq1DT7&#10;OyEMT6aX2E2qtz7E9+ihYUD29R9Ih7H6SfaaOCh63ZvXcYM2g/Pwjrz43+7Bfvva1z8BAAD//wMA&#10;UEsDBBQABgAIAAAAIQDCjWEP3AAAAA0BAAAPAAAAZHJzL2Rvd25yZXYueG1sTE/NSsNAEL4LvsMy&#10;gpfS7hpssTGbIoIFoR7a+gDT7DSJZmdDdtvGt3fEgx6/H76fYjX6Tp1piG1gC3czA4q4Cq7l2sL7&#10;/mX6AComZIddYLLwRRFW5fVVgbkLF97SeZdqJSEcc7TQpNTnWseqIY9xFnpi0Y5h8JgEDrV2A14k&#10;3Hc6M2ahPbYsDQ329NxQ9bk7eQtxwpu37UZK90RH8zHp12v/au3tzfj0CCrRmP7M8DNfpkMpmw7h&#10;xC6qzkJm5vIliXCfGTkhll/qINRini1Bl4X+/6L8BgAA//8DAFBLAQItABQABgAIAAAAIQC2gziS&#10;/gAAAOEBAAATAAAAAAAAAAAAAAAAAAAAAABbQ29udGVudF9UeXBlc10ueG1sUEsBAi0AFAAGAAgA&#10;AAAhADj9If/WAAAAlAEAAAsAAAAAAAAAAAAAAAAALwEAAF9yZWxzLy5yZWxzUEsBAi0AFAAGAAgA&#10;AAAhABukPnEaAgAANQQAAA4AAAAAAAAAAAAAAAAALgIAAGRycy9lMm9Eb2MueG1sUEsBAi0AFAAG&#10;AAgAAAAhAMKNYQ/cAAAADQEAAA8AAAAAAAAAAAAAAAAAdA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-162560</wp:posOffset>
              </wp:positionV>
              <wp:extent cx="2456815" cy="0"/>
              <wp:effectExtent l="0" t="0" r="0" b="0"/>
              <wp:wrapNone/>
              <wp:docPr id="20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EEF9A75" id="Line 9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12.8pt" to="185.2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Ua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H9ijS&#10;gUZboTiaP4Xe9MaVELJSOxuqo2f1YraafndI6VVL1IFHjq8XA3lZyEjepISNM3DDvv+sGcSQo9ex&#10;UefGdgESWoDOUY/LXQ9+9ojCYV5MprNsghEdfAkph0Rjnf/EdYeCUWEJpCMwOW2dD0RIOYSEe5Te&#10;CCmj3FKhvsLzST6JCU5LwYIzhDl72K+kRScSBiZ+sSrwPIZZfVQsgrWcsPXN9kTIqw2XSxXwoBSg&#10;c7OuE/Fjns7Xs/WsGBX5dD0q0roefdysitF0kz1N6g/1alVnPwO1rChbwRhXgd0wnVnxd+rf3sl1&#10;ru7zeW9D8hY99gvIDv9IOmoZ5LsOwl6zy84OGsNAxuDb4wkT/7gH+/GJL38BAAD//wMAUEsDBBQA&#10;BgAIAAAAIQBwhnt83wAAAAsBAAAPAAAAZHJzL2Rvd25yZXYueG1sTI9NT8MwDIbvSPyHyEhcpi1Z&#10;xwoqTScE9MZlYxNXrzFtRZN0TbYVfj1GQoKbPx69fpyvRtuJEw2h9U7DfKZAkKu8aV2tYftaTu9A&#10;hIjOYOcdafikAKvi8iLHzPizW9NpE2vBIS5kqKGJsc+kDFVDFsPM9+R49+4Hi5HboZZmwDOH204m&#10;SqXSYuv4QoM9PTZUfWyOVkMod3QovybVRL0tak/J4enlGbW+vhof7kFEGuMfDD/6rA4FO+390Zkg&#10;Og3TeXrDKBfJMgXBxOJWLUHsfyeyyOX/H4pvAAAA//8DAFBLAQItABQABgAIAAAAIQC2gziS/gAA&#10;AOEBAAATAAAAAAAAAAAAAAAAAAAAAABbQ29udGVudF9UeXBlc10ueG1sUEsBAi0AFAAGAAgAAAAh&#10;ADj9If/WAAAAlAEAAAsAAAAAAAAAAAAAAAAALwEAAF9yZWxzLy5yZWxzUEsBAi0AFAAGAAgAAAAh&#10;AKYodRoUAgAAKgQAAA4AAAAAAAAAAAAAAAAALgIAAGRycy9lMm9Eb2MueG1sUEsBAi0AFAAGAAgA&#10;AAAhAHCGe3z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-345440</wp:posOffset>
              </wp:positionV>
              <wp:extent cx="2456815" cy="0"/>
              <wp:effectExtent l="0" t="0" r="0" b="0"/>
              <wp:wrapNone/>
              <wp:docPr id="19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D6A2539" id="Line 9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27.2pt" to="185.25pt,-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pG1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4Ws9Cb3rgCQiq1s6E6elYvZqvpd4eUrlqiDjxyfL0YyMtCRvImJWycgRv2/RfNIIYcvY6N&#10;Oje2C5DQAnSOelzuevCzRxQOJ/l0Ns+mGNHBl5BiSDTW+c9cdygYJZZAOgKT09b5QIQUQ0i4R+mN&#10;kDLKLRXqS7yYTqYxwWkpWHCGMGcP+0padCJhYOIXqwLPY5jVR8UiWMsJW99sT4S82nC5VAEPSgE6&#10;N+s6ET8W6WI9X8/zUT6ZrUd5WtejT5sqH8022cdp/aGuqjr7GahledEKxrgK7IbpzPK/U//2Tq5z&#10;dZ/PexuSt+ixX0B2+EfSUcsg33UQ9ppddnbQGAYyBt8eT5j4xz3Yj0989QsAAP//AwBQSwMEFAAG&#10;AAgAAAAhABzcmGHeAAAACwEAAA8AAABkcnMvZG93bnJldi54bWxMj81Ow0AMhO9IvMPKSFyqdre/&#10;oJBNhYDcuNAWcXUTk0RkvWl22waeHiMhwW3sGY0/p+vBtepEfWg8W5hODCjiwpcNVxZ223x8CypE&#10;5BJbz2ThkwKss8uLFJPSn/mFTptYKSnhkKCFOsYu0ToUNTkME98Ri/fue4dRxr7SZY9nKXetnhmz&#10;0g4blgs1dvRQU/GxOToLIX+lQ/41KkbmbV55mh0en5/Q2uur4f4OVKQh/oXhB1/QIROmvT9yGVRr&#10;YTxdLSQqYrkQIYn5jVmC2v9udJbq/z9k3wAAAP//AwBQSwECLQAUAAYACAAAACEAtoM4kv4AAADh&#10;AQAAEwAAAAAAAAAAAAAAAAAAAAAAW0NvbnRlbnRfVHlwZXNdLnhtbFBLAQItABQABgAIAAAAIQA4&#10;/SH/1gAAAJQBAAALAAAAAAAAAAAAAAAAAC8BAABfcmVscy8ucmVsc1BLAQItABQABgAIAAAAIQDl&#10;3pG1EwIAACoEAAAOAAAAAAAAAAAAAAAAAC4CAABkcnMvZTJvRG9jLnhtbFBLAQItABQABgAIAAAA&#10;IQAc3Jhh3gAAAAsBAAAPAAAAAAAAAAAAAAAAAG0EAABkcnMvZG93bnJldi54bWxQSwUGAAAAAAQA&#10;BADzAAAAeAUAAAAA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-222250</wp:posOffset>
              </wp:positionH>
              <wp:positionV relativeFrom="paragraph">
                <wp:posOffset>-747395</wp:posOffset>
              </wp:positionV>
              <wp:extent cx="456565" cy="218440"/>
              <wp:effectExtent l="0" t="0" r="0" b="0"/>
              <wp:wrapNone/>
              <wp:docPr id="18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</w:t>
                          </w:r>
                          <w:r w:rsidRPr="00A01A64">
                            <w:rPr>
                              <w:iCs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5" o:spid="_x0000_s1059" type="#_x0000_t202" style="position:absolute;margin-left:-17.5pt;margin-top:-58.85pt;width:35.95pt;height:1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A8twIAAMIFAAAOAAAAZHJzL2Uyb0RvYy54bWysVFtvmzAUfp+0/2D5nXKZSQCVVG0I06Tu&#10;IrX7AQ6YYA1sZjsh3bT/vmOTW9uXaVsiIdvn+DuX7/O5vtn3HdoxpbkUOQ6vAoyYqGTNxSbHXx9L&#10;L8FIGypq2knBcvzENL5ZvH1zPQ4Zi2Qru5opBCBCZ+OQ49aYIfN9XbWsp/pKDkyAsZGqpwa2auPX&#10;io6A3nd+FAQzf5SqHpSsmNZwWkxGvHD4TcMq87lpNDOoyzHkZtxXue/afv3FNc02ig4trw5p0L/I&#10;oqdcQNATVEENRVvFX0H1vFJSy8ZcVbL3ZdPwirkaoJoweFHNQ0sH5mqB5ujh1Cb9/2CrT7svCvEa&#10;uAOmBO2Bo0e2N+hO7lEa2/6Mg87A7WEAR7OHc/B1terhXlbfNBJy2VKxYbdKybFltIb8QnvTv7g6&#10;4WgLsh4/yhri0K2RDmjfqN42D9qBAB14ejpxY3Op4JDEM/hjVIEpChNCHHc+zY6XB6XNeyZ7ZBc5&#10;VkC9A6e7e21sMjQ7uthYQpa86xz9nXh2AI7TCYSGq9Zmk3Bs/kyDdJWsEuKRaLbySFAU3m25JN6s&#10;DOdx8a5YLovwl40bkqzldc2EDXNUVkj+jLmDxidNnLSlZcdrC2dT0mqzXnYK7Sgou3Q/13KwnN38&#10;52m4JkAtL0oKIxLcRalXzpK5R0oSe+k8SLwgTO/SWUBSUpTPS7rngv17SWjMcRpH8aSlc9Ivagvc&#10;73VtNOu5gdnR8T7HycmJZlaBK1E7ag3l3bS+aIVN/9wKoPtItNOrlegkVrNf749PA9CsmNeyfgIF&#10;KwkKA5nC4INFK9UPjEYYIjnW37dUMYy6DwJeQRpanSLjNiSeR7BRl5b1pYWKCqBybDCalkszTart&#10;oPimhUjTuxPyFl5Ow52qz1kd3hsMClfcYajZSXS5d17n0bv4DQAA//8DAFBLAwQUAAYACAAAACEA&#10;mCjNneAAAAALAQAADwAAAGRycy9kb3ducmV2LnhtbEyPzU7DMBCE70h9B2uRuLV2CP0LcSoE4gpq&#10;C0jc3HibRI3XUew24e1ZTvS2uzOa/SbfjK4VF+xD40lDMlMgkEpvG6o0fOxfpysQIRqypvWEGn4w&#10;wKaY3OQms36gLV52sRIcQiEzGuoYu0zKUNboTJj5Dom1o++dibz2lbS9GTjctfJeqYV0piH+UJsO&#10;n2ssT7uz0/D5dvz+elDv1Yubd4MflSS3llrf3Y5PjyAijvHfDH/4jA4FMx38mWwQrYZpOucukYck&#10;WS5BsCVdrEEc+LJKU5BFLq87FL8AAAD//wMAUEsBAi0AFAAGAAgAAAAhALaDOJL+AAAA4QEAABMA&#10;AAAAAAAAAAAAAAAAAAAAAFtDb250ZW50X1R5cGVzXS54bWxQSwECLQAUAAYACAAAACEAOP0h/9YA&#10;AACUAQAACwAAAAAAAAAAAAAAAAAvAQAAX3JlbHMvLnJlbHNQSwECLQAUAAYACAAAACEAa/AwPLcC&#10;AADCBQAADgAAAAAAAAAAAAAAAAAuAgAAZHJzL2Uyb0RvYy54bWxQSwECLQAUAAYACAAAACEAmCjN&#10;neAAAAALAQAADwAAAAAAAAAAAAAAAAARBQAAZHJzL2Rvd25yZXYueG1sUEsFBgAAAAAEAAQA8wAA&#10;AB4GAAAAAA=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  <w:r>
                      <w:rPr>
                        <w:sz w:val="16"/>
                      </w:rPr>
                      <w:t xml:space="preserve">  </w:t>
                    </w:r>
                    <w:proofErr w:type="spellStart"/>
                    <w:r w:rsidRPr="00A01A64">
                      <w:rPr>
                        <w:iCs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59055</wp:posOffset>
              </wp:positionH>
              <wp:positionV relativeFrom="paragraph">
                <wp:posOffset>-738505</wp:posOffset>
              </wp:positionV>
              <wp:extent cx="506095" cy="214630"/>
              <wp:effectExtent l="0" t="0" r="0" b="0"/>
              <wp:wrapNone/>
              <wp:docPr id="17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pStyle w:val="9"/>
                            <w:rPr>
                              <w:i w:val="0"/>
                              <w:lang w:val="en-US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4" o:spid="_x0000_s1060" type="#_x0000_t202" style="position:absolute;margin-left:4.65pt;margin-top:-58.15pt;width:39.85pt;height:16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i1ug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N8NI0B5q9Mj2Bt3JPUqJzc846AzUHgZQNHt4B10Xqx7uZfVNIyGXLRUbdquUHFtGa/AvtD/9i68T&#10;jrYg6/GjrMEO3RrpgPaN6m3yIB0I0KFOT6faWF8qeIyDJEhjjCoQRSFJ3rna+TQ7fh6UNu+Z7JE9&#10;5FhB6R043d1rY52h2VHF2hKy5F3nyt+JZw+gOL2AafhqZdYJV82faZCu5qs58UiUrDwSFIV3Wy6J&#10;l5ThLC7eFctlEf6ydkOStbyumbBmjswKyZ9V7sDxiRMnbmnZ8drCWZe02qyXnUI7Cswu3XIpB8lZ&#10;zX/uhksCxPIipDAiwV2UemUyn3mkJLGXzoK5F4TpXZoEJCVF+Tykey7Yv4eExhyncRRPXDo7/SK2&#10;wK3XsdGs5wZmR8f7HM9PSjSzDFyJ2pXWUN5N54tUWPfPqYByHwvt+GopOpHV7Nf7qTXSYx+sZf0E&#10;DFYSGAY0hcEHh1aqHxiNMERyrL9vqWIYdR8EdEEaEmKnjruQeBbBRV1K1pcSKiqAyrHBaDouzTSp&#10;toPimxYsTX0n5C10TsMdq22LTV4d+g0GhQvuMNTsJLq8O63z6F38BgAA//8DAFBLAwQUAAYACAAA&#10;ACEAgHzU9N4AAAAJAQAADwAAAGRycy9kb3ducmV2LnhtbEyPQU/DMAyF70j8h8hI3Lakg01taToh&#10;EFcmtoHELWu8tqJxqiZby7+fObGb7ff0/L1iPblOnHEIrScNyVyBQKq8banWsN+9zVIQIRqypvOE&#10;Gn4xwLq8vSlMbv1IH3jexlpwCIXcaGhi7HMpQ9WgM2HueyTWjn5wJvI61NIOZuRw18mFUivpTEv8&#10;oTE9vjRY/WxPTsPn+/H761Ft6le37Ec/KUkuk1rf303PTyAiTvHfDH/4jA4lMx38iWwQnYbsgY0a&#10;Zkmy4okNacbdDnxJF0uQZSGvG5QXAAAA//8DAFBLAQItABQABgAIAAAAIQC2gziS/gAAAOEBAAAT&#10;AAAAAAAAAAAAAAAAAAAAAABbQ29udGVudF9UeXBlc10ueG1sUEsBAi0AFAAGAAgAAAAhADj9If/W&#10;AAAAlAEAAAsAAAAAAAAAAAAAAAAALwEAAF9yZWxzLy5yZWxzUEsBAi0AFAAGAAgAAAAhAG9+yLW6&#10;AgAAwgUAAA4AAAAAAAAAAAAAAAAALgIAAGRycy9lMm9Eb2MueG1sUEsBAi0AFAAGAAgAAAAhAIB8&#10;1PTeAAAACQEAAA8AAAAAAAAAAAAAAAAAFAUAAGRycy9kb3ducmV2LnhtbFBLBQYAAAAABAAEAPMA&#10;AAAfBgAAAAA=&#10;" filled="f" stroked="f">
              <v:textbox>
                <w:txbxContent>
                  <w:p w:rsidR="00B9674A" w:rsidRPr="00A01A64" w:rsidRDefault="00B9674A">
                    <w:pPr>
                      <w:pStyle w:val="9"/>
                      <w:rPr>
                        <w:i w:val="0"/>
                        <w:lang w:val="en-US"/>
                      </w:rPr>
                    </w:pPr>
                    <w:r w:rsidRPr="00A01A64">
                      <w:rPr>
                        <w:i w:val="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509905</wp:posOffset>
              </wp:positionH>
              <wp:positionV relativeFrom="paragraph">
                <wp:posOffset>-745490</wp:posOffset>
              </wp:positionV>
              <wp:extent cx="795020" cy="218440"/>
              <wp:effectExtent l="0" t="0" r="0" b="0"/>
              <wp:wrapNone/>
              <wp:docPr id="16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3" o:spid="_x0000_s1061" type="#_x0000_t202" style="position:absolute;margin-left:40.15pt;margin-top:-58.7pt;width:62.6pt;height:1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yeug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ZtjJGgHPXpko0F3ckTJO1ufodcpuD304GhGOAdfl6vu72X5TSMhVw0VW3arlBwaRivgF9qb/sXV&#10;CUdbkM3wUVYQh+6MdEBjrTpbPCgHAnTo09OpN5ZLCYeLZBZEYCnBFIUxIa53Pk2Pl3ulzXsmO2QX&#10;GVbQegdO9/faWDI0PbrYWEIWvG1d+1vx7AAcpxMIDVetzZJw3fyZBMk6XsfEI9F87ZEgz73bYkW8&#10;eREuZvm7fLXKw182bkjShlcVEzbMUVkh+bPOHTQ+aeKkLS1bXlk4S0mr7WbVKrSnoOzCfa7kYDm7&#10;+c9puCJALi9SCiMS3EWJV8zjhUcKMvOSRRB7QZjcJfOAJCQvnqd0zwX795TQkOFkFs0mLZ1Jv8gt&#10;cN/r3GjacQOzo+VdhuOTE02tAteicq01lLfT+qIUlv65FNDuY6OdXq1EJ7GacTO6pwG6AzQr5o2s&#10;nkDBSoLCQIww+GDRSPUDowGGSIb19x1VDKP2g4BXkIRWp8i4DZktrIDVpWVzaaGiBKgMG4ym5cpM&#10;k2rXK75tINL07oS8hZdTc6fqM6vDe4NB4ZI7DDU7iS73zus8epe/AQAA//8DAFBLAwQUAAYACAAA&#10;ACEAoXFdWt8AAAALAQAADwAAAGRycy9kb3ducmV2LnhtbEyPwU7DMAyG70i8Q+RJ3Lak2zpK13RC&#10;IK4gNkDiljVeW9E4VZOt5e0xJzja/vT7+4vd5DpxwSG0njQkCwUCqfK2pVrD2+FpnoEI0ZA1nSfU&#10;8I0BduX1VWFy60d6xcs+1oJDKORGQxNjn0sZqgadCQvfI/Ht5AdnIo9DLe1gRg53nVwqtZHOtMQf&#10;GtPjQ4PV1/7sNLw/nz4/1uqlfnRpP/pJSXJ3Uuub2XS/BRFxin8w/OqzOpTsdPRnskF0GjK1YlLD&#10;PElu1yCYWKo0BXHkVbZSIMtC/u9Q/gAAAP//AwBQSwECLQAUAAYACAAAACEAtoM4kv4AAADhAQAA&#10;EwAAAAAAAAAAAAAAAAAAAAAAW0NvbnRlbnRfVHlwZXNdLnhtbFBLAQItABQABgAIAAAAIQA4/SH/&#10;1gAAAJQBAAALAAAAAAAAAAAAAAAAAC8BAABfcmVscy8ucmVsc1BLAQItABQABgAIAAAAIQDWldye&#10;ugIAAMIFAAAOAAAAAAAAAAAAAAAAAC4CAABkcnMvZTJvRG9jLnhtbFBLAQItABQABgAIAAAAIQCh&#10;cV1a3wAAAAsBAAAPAAAAAAAAAAAAAAAAABQFAABkcnMvZG93bnJldi54bWxQSwUGAAAAAAQABADz&#10;AAAAIAYAAAAA&#10;" filled="f" stroked="f">
              <v:textbox>
                <w:txbxContent>
                  <w:p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1268730</wp:posOffset>
              </wp:positionH>
              <wp:positionV relativeFrom="paragraph">
                <wp:posOffset>-745490</wp:posOffset>
              </wp:positionV>
              <wp:extent cx="758825" cy="254635"/>
              <wp:effectExtent l="0" t="0" r="0" b="0"/>
              <wp:wrapNone/>
              <wp:docPr id="1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sz w:val="16"/>
                            </w:rPr>
                            <w:t xml:space="preserve">   </w:t>
                          </w:r>
                          <w:r w:rsidRPr="00A01A64">
                            <w:rPr>
                              <w:iCs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62" type="#_x0000_t202" style="position:absolute;margin-left:99.9pt;margin-top:-58.7pt;width:59.75pt;height: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9y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pZGtzzjoDNzuB3A0ezgHX8dVD3ey+qqRkMuWig27UUqOLaM15Bfam/7Z&#10;1QlHW5D1+EHWEIdujXRA+0b1tnhQDgTo0KfHU29sLhUczuMkiSDFCkxRTGaXsYtAs+PlQWnzjske&#10;2UWOFbTegdPdnTY2GZodXWwsIUveda79nXh2AI7TCYSGq9Zmk3Dd/JEG6SpZJcQj0WzlkaAovJty&#10;SbxZGc7j4rJYLovwp40bkqzldc2EDXNUVkj+rHMHjU+aOGlLy47XFs6mpNVmvewU2lFQdum+Q0HO&#10;3PznabgiAJcXlMKIBLdR6pWzZO6RksReOg8SLwjT23QWkJQU5XNKd1ywf6eExhynMfTU0fktt8B9&#10;r7nRrOcGZkfH+xwnJyeaWQWuRO1aayjvpvVZKWz6T6WAdh8b7fRqJTqJ1ezXe/c0IqdmK+a1rB9B&#10;wUqCwkCmMPhg0Ur1HaMRhkiO9bctVQyj7r2AV5CGhNip4zYknkewUeeW9bmFigqgcmwwmpZLM02q&#10;7aD4poVI07sT8gZeTsOdqp+yOrw3GBSO3GGo2Ul0vndeT6N38QsAAP//AwBQSwMEFAAGAAgAAAAh&#10;AO+Y9BnfAAAADAEAAA8AAABkcnMvZG93bnJldi54bWxMj8FOwzAQRO9I/IO1SNxaO6QQEuJUCMQV&#10;1EIrcXPjbRIRr6PYbcLfs5zgODujmbflena9OOMYOk8akqUCgVR721Gj4eP9ZXEPIkRD1vSeUMM3&#10;BlhXlxelKayfaIPnbWwEl1AojIY2xqGQMtQtOhOWfkBi7+hHZyLLsZF2NBOXu17eKHUnnemIF1oz&#10;4FOL9df25DTsXo+f+5V6a57d7TD5WUlyudT6+mp+fAARcY5/YfjFZ3SomOngT2SD6FnnOaNHDYsk&#10;yVYgOJImeQriwKcsS0FWpfz/RPUDAAD//wMAUEsBAi0AFAAGAAgAAAAhALaDOJL+AAAA4QEAABMA&#10;AAAAAAAAAAAAAAAAAAAAAFtDb250ZW50X1R5cGVzXS54bWxQSwECLQAUAAYACAAAACEAOP0h/9YA&#10;AACUAQAACwAAAAAAAAAAAAAAAAAvAQAAX3JlbHMvLnJlbHNQSwECLQAUAAYACAAAACEAjRiPcrgC&#10;AADCBQAADgAAAAAAAAAAAAAAAAAuAgAAZHJzL2Uyb0RvYy54bWxQSwECLQAUAAYACAAAACEA75j0&#10;Gd8AAAAMAQAADwAAAAAAAAAAAAAAAAASBQAAZHJzL2Rvd25yZXYueG1sUEsFBgAAAAAEAAQA8wAA&#10;AB4GAAAAAA==&#10;" filled="f" stroked="f">
              <v:textbox>
                <w:txbxContent>
                  <w:p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sz w:val="16"/>
                      </w:rPr>
                      <w:t xml:space="preserve">   </w:t>
                    </w:r>
                    <w:r w:rsidRPr="00A01A64">
                      <w:rPr>
                        <w:iCs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1882775</wp:posOffset>
              </wp:positionH>
              <wp:positionV relativeFrom="paragraph">
                <wp:posOffset>-745490</wp:posOffset>
              </wp:positionV>
              <wp:extent cx="506095" cy="218440"/>
              <wp:effectExtent l="0" t="0" r="0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63" type="#_x0000_t202" style="position:absolute;margin-left:148.25pt;margin-top:-58.7pt;width:39.85pt;height:1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Q0ugIAAMI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NfSOYCRoDz26Y5NB13JCaWjrMw46A7fbARzNBOfg67jq4UZWXzUSct1SsWNXSsmxZbSG/NxN/+zq&#10;jKMtyHb8IGuIQ/dGOqCpUb0tHpQDATr06f7UG5tLBYdxsAjSGKMKTFGYEOJ659PseHlQ2rxjskd2&#10;kWMFrXfg9HCjDdAA16OLjSVkybvOtb8TTw7AcT6B0HDV2mwSrps/0iDdJJuEeCRabDwSFIV3Va6J&#10;tyjDZVy8KdbrIvxp44Yka3ldM2HDHJUVkj/r3IPGZ02ctKVlx2sLZ1PSardddwodKCi7dJ9tFiR/&#10;5uY/TcOZgcszSmFEguso9cpFsvRISWIvXQaJF4TpdboISEqK8imlGy7Yv1NCY47TOIpnLf2WW+C+&#10;l9xo1nMDs6PjfY6TkxPNrAI3onatNZR38/qsFDb9x1JAxY6Ndnq1Ep3Faqbt5J5GFB3fwVbW96Bg&#10;JUFhIFMYfLBopfqO0QhDJMf6254qhlH3XsArSEOrU2TchsTLCDbq3LI9t1BRAVSODUbzcm3mSbUf&#10;FN+1EGl+d0JewctpuFO1fWJzVkDJbmBQOHIPQ81OovO983ocvatfAAAA//8DAFBLAwQUAAYACAAA&#10;ACEA/rwYV+EAAAAMAQAADwAAAGRycy9kb3ducmV2LnhtbEyPTU/DMAyG70j8h8hI3Lak3dZtpemE&#10;QFxBGx8St6zx2orGqZpsLf8ec4Kj7Uevn7fYTa4TFxxC60lDMlcgkCpvW6o1vL0+zTYgQjRkTecJ&#10;NXxjgF15fVWY3PqR9ng5xFpwCIXcaGhi7HMpQ9WgM2HueyS+nfzgTORxqKUdzMjhrpOpUpl0piX+&#10;0JgeHxqsvg5np+H9+fT5sVQv9aNb9aOflCS3lVrf3kz3dyAiTvEPhl99VoeSnY7+TDaITkO6zVaM&#10;apglyXoJgpHFOktBHHm1WSiQZSH/lyh/AAAA//8DAFBLAQItABQABgAIAAAAIQC2gziS/gAAAOEB&#10;AAATAAAAAAAAAAAAAAAAAAAAAABbQ29udGVudF9UeXBlc10ueG1sUEsBAi0AFAAGAAgAAAAhADj9&#10;If/WAAAAlAEAAAsAAAAAAAAAAAAAAAAALwEAAF9yZWxzLy5yZWxzUEsBAi0AFAAGAAgAAAAhALjk&#10;xDS6AgAAwgUAAA4AAAAAAAAAAAAAAAAALgIAAGRycy9lMm9Eb2MueG1sUEsBAi0AFAAGAAgAAAAh&#10;AP68GFfhAAAADAEAAA8AAAAAAAAAAAAAAAAAFAUAAGRycy9kb3ducmV2LnhtbFBLBQYAAAAABAAE&#10;APMAAAAiBgAAAAA=&#10;" filled="f" stroked="f">
              <v:textbox>
                <w:txbxContent>
                  <w:p w:rsidR="00B9674A" w:rsidRPr="00A01A64" w:rsidRDefault="00B9674A">
                    <w:pPr>
                      <w:pStyle w:val="9"/>
                      <w:rPr>
                        <w:i w:val="0"/>
                      </w:rPr>
                    </w:pPr>
                    <w:r w:rsidRPr="00A01A64">
                      <w:rPr>
                        <w:i w:val="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-563880</wp:posOffset>
              </wp:positionV>
              <wp:extent cx="623570" cy="218440"/>
              <wp:effectExtent l="0" t="0" r="0" b="0"/>
              <wp:wrapNone/>
              <wp:docPr id="13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5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jc w:val="right"/>
                            <w:rPr>
                              <w:iCs/>
                            </w:rPr>
                          </w:pPr>
                          <w:r w:rsidRPr="008B6420">
                            <w:rPr>
                              <w:iCs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64" type="#_x0000_t202" style="position:absolute;margin-left:458.4pt;margin-top:-44.4pt;width:49.1pt;height:1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2Euw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6CkaAd9OiR7Q26k3uUuPoMvU7B7aEHR7OHc/B1uer+XpbfNRJy2VCxYbdKyaFhtAJ+oa2sf3HV&#10;dkSn2oKsh0+ygjh0a6QD2teqs8WDciBAhz49nXpjuZRwOIsm0zlYSjBFYUyI4+bT9Hi5V9p8YLJD&#10;dpFhBa134HR3r40lQ9Oji40lZMHb1rW/FS8OwHE8gdBw1dosCdfN5yRIVvEqJh6JZiuPBHnu3RZL&#10;4s2KcD7NJ/lymYe/bNyQpA2vKiZsmKOyQvJnnTtofNTESVtatryycJaSVpv1slVoR0HZhftcycFy&#10;dvNf0nBFgFxepRRGJLiLEq+YxXOPFGTqJfMg9oIwuUtmAUlIXrxM6Z4L9u8poSHDyTSajlo6k36V&#10;W+C+t7nRtOMGZkfLuwzHJyeaWgWuROVaayhvx/VFKSz9cymg3cdGO71aiY5iNfv13j2NaGLDW/2u&#10;ZfUEClYSFAZihMEHi0aqnxgNMEQyrH9sqWIYtR8FvIIktDpFxm3IdB7BRl1a1pcWKkqAyrDBaFwu&#10;zTiptr3imwYije9OyFt4OTV3qj6zOrw3GBQuucNQs5Pocu+8zqN38RsAAP//AwBQSwMEFAAGAAgA&#10;AAAhAEtg3bHfAAAADAEAAA8AAABkcnMvZG93bnJldi54bWxMj0FPwzAMhe9I/IfISNy2pKiduq7p&#10;hEBcQWyAxC1rvLZa41RNtpZ/j3eCm+339Py9cju7XlxwDJ0nDclSgUCqve2o0fCxf1nkIEI0ZE3v&#10;CTX8YIBtdXtTmsL6id7xsouN4BAKhdHQxjgUUoa6RWfC0g9IrB396EzkdWykHc3E4a6XD0qtpDMd&#10;8YfWDPjUYn3anZ2Gz9fj91eq3ppnlw2Tn5Ukt5Za39/NjxsQEef4Z4YrPqNDxUwHfyYbRK9hnawY&#10;PWpY5DkPV4dKMq534FOWpiCrUv4vUf0CAAD//wMAUEsBAi0AFAAGAAgAAAAhALaDOJL+AAAA4QEA&#10;ABMAAAAAAAAAAAAAAAAAAAAAAFtDb250ZW50X1R5cGVzXS54bWxQSwECLQAUAAYACAAAACEAOP0h&#10;/9YAAACUAQAACwAAAAAAAAAAAAAAAAAvAQAAX3JlbHMvLnJlbHNQSwECLQAUAAYACAAAACEAk7Xd&#10;hLsCAADCBQAADgAAAAAAAAAAAAAAAAAuAgAAZHJzL2Uyb0RvYy54bWxQSwECLQAUAAYACAAAACEA&#10;S2Ddsd8AAAAMAQAADwAAAAAAAAAAAAAAAAAVBQAAZHJzL2Rvd25yZXYueG1sUEsFBgAAAAAEAAQA&#10;8wAAACEGAAAAAA==&#10;" filled="f" stroked="f">
              <v:textbox>
                <w:txbxContent>
                  <w:p w:rsidR="00B9674A" w:rsidRPr="008B6420" w:rsidRDefault="00B9674A">
                    <w:pPr>
                      <w:jc w:val="right"/>
                      <w:rPr>
                        <w:iCs/>
                      </w:rPr>
                    </w:pPr>
                    <w:r w:rsidRPr="008B6420">
                      <w:rPr>
                        <w:iCs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5637530</wp:posOffset>
              </wp:positionH>
              <wp:positionV relativeFrom="page">
                <wp:posOffset>9933305</wp:posOffset>
              </wp:positionV>
              <wp:extent cx="1626235" cy="0"/>
              <wp:effectExtent l="0" t="0" r="0" b="0"/>
              <wp:wrapNone/>
              <wp:docPr id="12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DC230F8" id="Line 8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82.15pt" to="571.9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NI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5Rop0&#10;oNFWKI7mi9Cb3rgCQiq1s6E6elYvZqvpd4eUrlqiDjxyfL0YyMtCRvImJWycgRv2/WfNIIYcvY6N&#10;Oje2C5DQAnSOelzuevCzRxQOs1k+y5+mGNHBl5BiSDTW+U9cdygYJZZAOgKT09b5QIQUQ0i4R+mN&#10;kDLKLRXqAXyRTtOY4bQULHhDnLOHfSUtOpEwMfGLZYHnMczqo2IRreWErW+2J0JebbhdqoAHtQCf&#10;m3UdiR+LdLGer+eT0SSfrUeTtK5HHzfVZDTbZB+m9VNdVXX2M1DLJkUrGOMqsBvGM5v8nfy3h3Id&#10;rPuA3vuQvEWPDQOywz+SjmIG/a6TsNfssrODyDCRMfj2esLIP+7Bfnzjq18AAAD//wMAUEsDBBQA&#10;BgAIAAAAIQCpKu8t3wAAAA4BAAAPAAAAZHJzL2Rvd25yZXYueG1sTI/BTsMwDIbvSLxDZCRuLB3r&#10;RlaaTjCJy26UCXbMmqytSJyqybr27fEOCI72/+vz53wzOssG04fWo4T5LAFmsPK6xVrC/uPtQQAL&#10;UaFW1qORMJkAm+L2JleZ9hd8N0MZa0YQDJmS0MTYZZyHqjFOhZnvDFJ28r1Tkca+5rpXF4I7yx+T&#10;ZMWdapEuNKoz28ZU3+XZEWX5JV53SuynyZaHdbr93A3opLy/G1+egUUzxr8yXPVJHQpyOvoz6sCs&#10;BCGeSD1SsFylC2DXyjxdrIEdf3e8yPn/N4ofAAAA//8DAFBLAQItABQABgAIAAAAIQC2gziS/gAA&#10;AOEBAAATAAAAAAAAAAAAAAAAAAAAAABbQ29udGVudF9UeXBlc10ueG1sUEsBAi0AFAAGAAgAAAAh&#10;ADj9If/WAAAAlAEAAAsAAAAAAAAAAAAAAAAALwEAAF9yZWxzLy5yZWxzUEsBAi0AFAAGAAgAAAAh&#10;ACxzM0gUAgAAKwQAAA4AAAAAAAAAAAAAAAAALgIAAGRycy9lMm9Eb2MueG1sUEsBAi0AFAAGAAgA&#10;AAAhAKkq7y3fAAAADg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10315575</wp:posOffset>
              </wp:positionV>
              <wp:extent cx="2443480" cy="0"/>
              <wp:effectExtent l="0" t="0" r="0" b="0"/>
              <wp:wrapNone/>
              <wp:docPr id="11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B1B9A40" id="Line 8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12.25pt" to="246.25pt,8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3zEwIAACo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LsMI0U6&#10;0GgrFEdFEXrTG1dCyErtbKiOntWL2Wr63SGlVy1RBx45vl4M5GUhI3mTEjbOwA37/rNmEEOOXsdG&#10;nRvbBUhoATpHPS53PfjZIwqHkzx/yguQjQ6+hJRDorHOf+K6Q8GosATSEZicts4HIqQcQsI9Sm+E&#10;lFFuqVBf4fl0Mo0JTkvBgjOEOXvYr6RFJxIGJn6xKvA8hll9VCyCtZyw9c32RMirDZdLFfCgFKBz&#10;s64T8WOeztfFushH+WS2HuVpXY8+blb5aLbJPkzrp3q1qrOfgVqWl61gjKvAbpjOLP879W/v5DpX&#10;9/m8tyF5ix77BWSHfyQdtQzyXQdhr9llZweNYSBj8O3xhIl/3IP9+MSXvwAAAP//AwBQSwMEFAAG&#10;AAgAAAAhAAX1U7TeAAAADQEAAA8AAABkcnMvZG93bnJldi54bWxMj0FPwzAMhe9I/IfISFwmllDG&#10;BqXphIDeuDA2cfVa01Y0TtdkW+HXYw4Ibu/ZT8+fs+XoOnWgIbSeLVxODSji0lct1xbWr8XFDagQ&#10;kSvsPJOFTwqwzE9PMkwrf+QXOqxiraSEQ4oWmhj7VOtQNuQwTH1PLLt3PziMYodaVwMepdx1OjFm&#10;rh22LBca7OmhofJjtXcWQrGhXfE1KSfm7ar2lOwen5/Q2vOz8f4OVKQx/oXhB1/QIRemrd9zFVQn&#10;3iwWEhUxT2bXoCQyu01EbH9HOs/0/y/ybwAAAP//AwBQSwECLQAUAAYACAAAACEAtoM4kv4AAADh&#10;AQAAEwAAAAAAAAAAAAAAAAAAAAAAW0NvbnRlbnRfVHlwZXNdLnhtbFBLAQItABQABgAIAAAAIQA4&#10;/SH/1gAAAJQBAAALAAAAAAAAAAAAAAAAAC8BAABfcmVscy8ucmVsc1BLAQItABQABgAIAAAAIQAB&#10;zI3zEwIAACoEAAAOAAAAAAAAAAAAAAAAAC4CAABkcnMvZTJvRG9jLnhtbFBLAQItABQABgAIAAAA&#10;IQAF9VO0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10134600</wp:posOffset>
              </wp:positionV>
              <wp:extent cx="2443480" cy="0"/>
              <wp:effectExtent l="0" t="0" r="0" b="0"/>
              <wp:wrapNone/>
              <wp:docPr id="10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CD11097" id="Line 8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798pt" to="246.25pt,7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oi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fwy96Y0rIKRSWxuqoyf1ap41/e6Q0lVL1J5Hjm9nA3lZyEjepYSNM3DDrv+iGcSQg9ex&#10;UafGdgESWoBOUY/zTQ9+8ojC4STPH/I58KK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Mi5L9/eAAAADQEAAA8AAABkcnMvZG93bnJldi54bWxMj0FPwzAMhe9I/IfISFwmllDY&#10;xkrTCQG97cIAcfVa01Y0TtdkW+HXYw4Ibn720/P3stXoOnWgIbSeLVxODSji0lct1xZenouLG1Ah&#10;IlfYeSYLnxRglZ+eZJhW/shPdNjEWkkIhxQtNDH2qdahbMhhmPqeWG7vfnAYRQ61rgY8SrjrdGLM&#10;XDtsWT402NN9Q+XHZu8shOKVdsXXpJyYt6vaU7J7WD+itedn490tqEhj/DPDD76gQy5MW7/nKqhO&#10;tFksxCrDbDmXVmK5XiYzUNvflc4z/b9F/g0AAP//AwBQSwECLQAUAAYACAAAACEAtoM4kv4AAADh&#10;AQAAEwAAAAAAAAAAAAAAAAAAAAAAW0NvbnRlbnRfVHlwZXNdLnhtbFBLAQItABQABgAIAAAAIQA4&#10;/SH/1gAAAJQBAAALAAAAAAAAAAAAAAAAAC8BAABfcmVscy8ucmVsc1BLAQItABQABgAIAAAAIQCF&#10;i7oiEwIAACoEAAAOAAAAAAAAAAAAAAAAAC4CAABkcnMvZTJvRG9jLnhtbFBLAQItABQABgAIAAAA&#10;IQDIuS/f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2205355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711BD18" id="Line 86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65pt,710.4pt" to="173.6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TsGQIAADQ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WkZI&#10;4hZGtOOSocXct6bTNgePUu6NL45c5LPeKfLNIqnKBssjCxRfrhriUh8R34X4jdWQ4NB9VhR88Mmp&#10;0KdLbVpUC64/+UAPDr1AlzCY620w7OIQ6Q8JnKbZw3QxnYU8OPcQPlAb6z4y1SJvFJEA+gEQn3fW&#10;eUq/XLy7VFsuRJi7kKgD1GUyS0KEVYJTf+v9rDkeSmHQGXvphG9IfOdm1EnSgNYwTDeD7TAXvQ3Z&#10;hfR4UAvwGaxeG9+XyXKz2CyyUTaZb0ZZUlWjD9syG8236cOsmlZlWaU/PLU0yxtOKZOe3atO0+zv&#10;dDC8mF5hN6Xe+hDfo4eGAdnXfyAdxuon2WvioOh1b17HDdIMzsMz8tp/uwf77WNf/wQAAP//AwBQ&#10;SwMEFAAGAAgAAAAhAMd1lyzdAAAADQEAAA8AAABkcnMvZG93bnJldi54bWxMT8tOwkAU3ZvwD5Nr&#10;4obIjOVp7ZQYE0lMYAH4AUPn0lY6d5rOAPXvvYaFLs8j55Ete9eIC3ah9qThaaRAIBXe1lRq+Ny/&#10;Py5AhGjImsYTavjGAMt8cJeZ1PorbfGyi6XgEAqp0VDF2KZShqJCZ8LIt0isHX3nTGTYldJ25srh&#10;rpGJUjPpTE3cUJkW3yosTruz0xCGtN5s11y6Rzyqr2G7WrkPrR/u+9cXEBH7+GeG3/k8HXLedPBn&#10;skE0GsaT+ZitLEwSxSfYcqMOTM2myTPIPJP/X+Q/AAAA//8DAFBLAQItABQABgAIAAAAIQC2gziS&#10;/gAAAOEBAAATAAAAAAAAAAAAAAAAAAAAAABbQ29udGVudF9UeXBlc10ueG1sUEsBAi0AFAAGAAgA&#10;AAAhADj9If/WAAAAlAEAAAsAAAAAAAAAAAAAAAAALwEAAF9yZWxzLy5yZWxzUEsBAi0AFAAGAAgA&#10;AAAhAOn0VOwZAgAANAQAAA4AAAAAAAAAAAAAAAAALgIAAGRycy9lMm9Eb2MueG1sUEsBAi0AFAAG&#10;AAgAAAAhAMd1lyzdAAAADQEAAA8AAAAAAAAAAAAAAAAAcw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976630</wp:posOffset>
              </wp:positionH>
              <wp:positionV relativeFrom="page">
                <wp:posOffset>9022080</wp:posOffset>
              </wp:positionV>
              <wp:extent cx="0" cy="543560"/>
              <wp:effectExtent l="0" t="0" r="0" b="0"/>
              <wp:wrapNone/>
              <wp:docPr id="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AB28C92" id="Line 8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9pt,710.4pt" to="76.9pt,7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nn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RiEUqQD&#10;ibZCcTSfhtb0xhXgUamdDcXRs3oxW02/O6R01RJ14JHi68VAXBYikjchYeMMJNj3nzUDH3L0Ovbp&#10;3NguQEIH0DnKcbnLwc8e0eGQwuk0f5rOolIJKW5xxjr/iesOBaPEEjhHXHLaOh94kOLmEtIovRFS&#10;RrGlQj2QXaTTNEY4LQULt8HP2cO+khadSJiX+MWq4ObRzeqjYhGt5YStr7YnQg42ZJcq4EEpwOdq&#10;DQPxY5Eu1vP1PB/lk9l6lKd1Pfq4qfLRbJN9mNZPdVXV2c9ALcuLVjDGVWB3G84s/zvxr89kGKv7&#10;eN77kLxFjw0Dsrd/JB21DPINg7DX7LKzN41hHqPz9e2EgX/cg/34wle/AAAA//8DAFBLAwQUAAYA&#10;CAAAACEAUuk+FN0AAAANAQAADwAAAGRycy9kb3ducmV2LnhtbEyPwU7DMBBE70j8g7VI3KhNSas0&#10;jVNBJS69ESrg6MYmibDXUeymyd+z4UJvM7uj2bf5bnSWDaYPrUcJjwsBzGDldYu1hOP760MKLESF&#10;WlmPRsJkAuyK25tcZdpf8M0MZawZlWDIlIQmxi7jPFSNcSosfGeQdt++dyqS7Wuue3Whcmf5Uog1&#10;d6pFutCozuwbU/2UZ0ctq8/05aDS4zTZ8muT7D8OAzop7+/G5y2waMb4H4YZn9ChIKaTP6MOzJJf&#10;PRF6JJEsBak58jc6zUKsE+BFzq+/KH4BAAD//wMAUEsBAi0AFAAGAAgAAAAhALaDOJL+AAAA4QEA&#10;ABMAAAAAAAAAAAAAAAAAAAAAAFtDb250ZW50X1R5cGVzXS54bWxQSwECLQAUAAYACAAAACEAOP0h&#10;/9YAAACUAQAACwAAAAAAAAAAAAAAAAAvAQAAX3JlbHMvLnJlbHNQSwECLQAUAAYACAAAACEASyFp&#10;5xICAAApBAAADgAAAAAAAAAAAAAAAAAuAgAAZHJzL2Uyb0RvYy54bWxQSwECLQAUAAYACAAAACEA&#10;Uuk+FN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6577330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4D600DA" id="Line 8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7.9pt,753.45pt" to="517.9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qEQEwIAACk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GCnS&#10;gUQboTia5aE1vXEFeFRqa0Nx9KRezUbT7w4pXbVE7Xmk+HY2EJeFiORdSNg4Awl2/RfNwIccvI59&#10;OjW2C5DQAXSKcpxvcvCTR3Q4pHD6MM3zeVQqIcU1zljnP3PdoWCUWALniEuOG+cDD1JcXUIapddC&#10;yii2VKgHsvP0MY0RTkvBwm3wc3a/q6RFRxLmJX6xKri5d7P6oFhEazlhq4vtiZCDDdmlCnhQCvC5&#10;WMNA/Jin89VsNctH+WS6GuVpXY8+rat8NF1nT4/1Q11VdfYzUMvyohWMcRXYXYczy/9O/MszGcbq&#10;Np63PiTv0WPDgOz1H0lHLYN8wyDsNDtv7VVjmMfofHk7YeDv92Dfv/DlLwAAAP//AwBQSwMEFAAG&#10;AAgAAAAhAJ7lJLnfAAAADwEAAA8AAABkcnMvZG93bnJldi54bWxMj8FOwzAQRO9I/IO1SNyoDW2i&#10;NMSpoBKX3ggVcHRjk0TY6yh20+Tv2YgD3HZmR7Nvi93kLBvNEDqPEu5XApjB2usOGwnHt5e7DFiI&#10;CrWyHo2E2QTYlddXhcq1v+CrGavYMCrBkCsJbYx9znmoW+NUWPneIO2+/OBUJDk0XA/qQuXO8gch&#10;Uu5Uh3ShVb3Zt6b+rs6OWpKP7PmgsuM82+pzu9m/H0Z0Ut7eTE+PwKKZ4l8YFnxCh5KYTv6MOjBL&#10;WqwTYo80JSLdAlsyv95p8dLNGnhZ8P9/lD8AAAD//wMAUEsBAi0AFAAGAAgAAAAhALaDOJL+AAAA&#10;4QEAABMAAAAAAAAAAAAAAAAAAAAAAFtDb250ZW50X1R5cGVzXS54bWxQSwECLQAUAAYACAAAACEA&#10;OP0h/9YAAACUAQAACwAAAAAAAAAAAAAAAAAvAQAAX3JlbHMvLnJlbHNQSwECLQAUAAYACAAAACEA&#10;fOqhEBMCAAApBAAADgAAAAAAAAAAAAAAAAAuAgAAZHJzL2Uyb0RvYy54bWxQSwECLQAUAAYACAAA&#10;ACEAnuUkud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687705</wp:posOffset>
              </wp:positionH>
              <wp:positionV relativeFrom="page">
                <wp:posOffset>9568815</wp:posOffset>
              </wp:positionV>
              <wp:extent cx="6576060" cy="0"/>
              <wp:effectExtent l="0" t="0" r="0" b="0"/>
              <wp:wrapNone/>
              <wp:docPr id="6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FD0903D" id="Line 8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15pt,753.45pt" to="571.95pt,7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h7FAIAACo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GCnS&#10;g0TPQnE0ewitGYwrIaJWGxuKo0f1ap41/e6Q0nVH1I5Him8nA3lZyEjepYSNM3DBdviiGcSQvdex&#10;T8fW9gESOoCOUY7TTQ5+9IjCYTF9LNICVKNXX0LKa6Kxzn/mukfBqLAE0hGYHJ6dD0RIeQ0J9yi9&#10;FlJGtaVCA7Cdp9M0ZjgtBQveEOfsbltLiw4kDEz8YlnguQ+zeq9YROs4YauL7YmQZxtulyrgQS3A&#10;52KdJ+LHPJ2vZqtZPsonxWqUp00z+rSu81Gxzh6nzUNT1032M1DL8rITjHEV2F2nM8v/Tv3LOznP&#10;1W0+b31I3qPHhgHZ6z+SjmIG/c6TsNXstLFXkWEgY/Dl8YSJv9+Dff/El78AAAD//wMAUEsDBBQA&#10;BgAIAAAAIQCPW3Q93gAAAA4BAAAPAAAAZHJzL2Rvd25yZXYueG1sTI/NTsMwEITvSLyDtUjcqF36&#10;ozTEqaASl94IFXB04yWJiNdR7KbJ27M9IHqb2R3NfpttR9eKAfvQeNIwnykQSKW3DVUaDu+vDwmI&#10;EA1Z03pCDRMG2Oa3N5lJrT/TGw5FrASXUEiNhjrGLpUylDU6E2a+Q+Ldt++diWz7StrenLnctfJR&#10;qbV0piG+UJsOdzWWP8XJccvqM3nZm+QwTW3xtVnuPvYDOa3v78bnJxARx/gfhgs+o0POTEd/IhtE&#10;y14lC46yWKn1BsQlMl8uWB3/ZjLP5PUb+S8AAAD//wMAUEsBAi0AFAAGAAgAAAAhALaDOJL+AAAA&#10;4QEAABMAAAAAAAAAAAAAAAAAAAAAAFtDb250ZW50X1R5cGVzXS54bWxQSwECLQAUAAYACAAAACEA&#10;OP0h/9YAAACUAQAACwAAAAAAAAAAAAAAAAAvAQAAX3JlbHMvLnJlbHNQSwECLQAUAAYACAAAACEA&#10;71w4exQCAAAqBAAADgAAAAAAAAAAAAAAAAAuAgAAZHJzL2Uyb0RvYy54bWxQSwECLQAUAAYACAAA&#10;ACEAj1t0P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10496550</wp:posOffset>
              </wp:positionV>
              <wp:extent cx="6576695" cy="0"/>
              <wp:effectExtent l="0" t="0" r="0" b="0"/>
              <wp:wrapNone/>
              <wp:docPr id="5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6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D3BE5B2" id="Line 8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26.5pt" to="571.7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ud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5JLSmN66AiErtbCiOntWL2Wr63SGlq5aoA48UXy8G8rKQkbxJCRtn4IJ9/1kziCFHr2Of&#10;zo3tAiR0AJ2jHJe7HPzsEYXD2fRpNlsALzr4ElIMicY6/4nrDgWjxBJIR2By2jofiJBiCAn3KL0R&#10;Uka1pUI9sF2k0zRmOC0FC94Q5+xhX0mLTiQMTPxiWeB5DLP6qFhEazlh65vtiZBXG26XKuBBLcDn&#10;Zl0n4sciXazn63k+yiez9ShP63r0cVPlo9kme5rWH+qqqrOfgVqWF61gjKvAbpjOLP879W/v5DpX&#10;9/m89yF5ix4bBmSHfyQdxQz6XSdhr9llZweRYSBj8O3xhIl/3IP9+MRXvwAAAP//AwBQSwMEFAAG&#10;AAgAAAAhAMW3fIjeAAAADgEAAA8AAABkcnMvZG93bnJldi54bWxMj0FPwzAMhe9I/IfISNxYOtZt&#10;XWk6wSQuu1Em4Og1WVvROFWTde2/xzsguPnZT8/fy7ajbcVget84UjCfRSAMlU43VCk4vL8+JCB8&#10;QNLYOjIKJuNhm9/eZJhqd6E3MxShEhxCPkUFdQhdKqUva2PRz1xniG8n11sMLPtK6h4vHG5b+RhF&#10;K2mxIf5QY2d2tSm/i7PllOVn8rLH5DBNbfG1iXcf+4GsUvd34/MTiGDG8GeGKz6jQ85MR3cm7UXL&#10;Olqv2crDarngVlfLPF7EII6/O5ln8n+N/AcAAP//AwBQSwECLQAUAAYACAAAACEAtoM4kv4AAADh&#10;AQAAEwAAAAAAAAAAAAAAAAAAAAAAW0NvbnRlbnRfVHlwZXNdLnhtbFBLAQItABQABgAIAAAAIQA4&#10;/SH/1gAAAJQBAAALAAAAAAAAAAAAAAAAAC8BAABfcmVscy8ucmVsc1BLAQItABQABgAIAAAAIQCR&#10;lqudEwIAACoEAAAOAAAAAAAAAAAAAAAAAC4CAABkcnMvZTJvRG9jLnhtbFBLAQItABQABgAIAAAA&#10;IQDFt3y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-256540</wp:posOffset>
              </wp:positionH>
              <wp:positionV relativeFrom="paragraph">
                <wp:posOffset>-351155</wp:posOffset>
              </wp:positionV>
              <wp:extent cx="758825" cy="257175"/>
              <wp:effectExtent l="0" t="0" r="0" b="0"/>
              <wp:wrapNone/>
              <wp:docPr id="4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right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r w:rsidRPr="00A01A64">
                            <w:rPr>
                              <w:iCs/>
                            </w:rPr>
                            <w:t>Провер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65" type="#_x0000_t202" style="position:absolute;margin-left:-20.2pt;margin-top:-27.65pt;width:59.75pt;height:20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g8m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dontjyjIPOwOtuAD+zh3Nos6Oqh1tZfdNIyGVLxYZdKyXHltEa0gvtTf/s&#10;6oSjLch6/ChriEO3RjqgfaN6WzuoBgJ0aNPDqTU2lwoO53GSRDFGFZiieB7OYxeBZsfLg9LmPZM9&#10;soscK+i8A6e7W21sMjQ7uthYQpa861z3O/HsABynEwgNV63NJuGa+ZgG6SpZJcQj0WzlkaAovOty&#10;SbxZCRkV74rlsgh/2rghyVpe10zYMEdhheTPGneQ+CSJk7S07Hht4WxKWm3Wy06hHQVhl+47FOTM&#10;zX+ehisCcHlBKYxIcBOlXjlL5h4pSeyl8yDxgjC9SWcBSUlRPqd0ywX7d0pozHEaQ08dnd9yC9z3&#10;mhvNem5gdHS8z3FycqKZVeBK1K61hvJuWp+Vwqb/VApo97HRTq9WopNYzX69dy8jIja8FfNa1g+g&#10;YCVBYSBTmHuwaKX6gdEIMyTH+vuWKoZR90HAK0hDQuzQcRsSzyPYqHPL+txCRQVQOTYYTculmQbV&#10;dlB800Kk6d0JeQ0vp+FO1U9ZHd4bzAlH7jDT7CA63zuvp8m7+AUAAP//AwBQSwMEFAAGAAgAAAAh&#10;ALrPTgLeAAAACgEAAA8AAABkcnMvZG93bnJldi54bWxMj8tOwzAQRfdI/IM1ldi1diApbRqnQiC2&#10;oJaHxM6Np0lEPI5itwl/z7Ciu3kc3TlTbCfXiTMOofWkIVkoEEiVty3VGt7fnucrECEasqbzhBp+&#10;MMC2vL4qTG79SDs872MtOIRCbjQ0Mfa5lKFq0Jmw8D0S745+cCZyO9TSDmbkcNfJW6WW0pmW+EJj&#10;enxssPren5yGj5fj12eqXusnl/Wjn5Qkt5Za38ymhw2IiFP8h+FPn9WhZKeDP5ENotMwT1XKKBdZ&#10;dgeCift1AuLAgyRdgSwLeflC+QsAAP//AwBQSwECLQAUAAYACAAAACEAtoM4kv4AAADhAQAAEwAA&#10;AAAAAAAAAAAAAAAAAAAAW0NvbnRlbnRfVHlwZXNdLnhtbFBLAQItABQABgAIAAAAIQA4/SH/1gAA&#10;AJQBAAALAAAAAAAAAAAAAAAAAC8BAABfcmVscy8ucmVsc1BLAQItABQABgAIAAAAIQC1Sg8muAIA&#10;AMEFAAAOAAAAAAAAAAAAAAAAAC4CAABkcnMvZTJvRG9jLnhtbFBLAQItABQABgAIAAAAIQC6z04C&#10;3gAAAAoBAAAPAAAAAAAAAAAAAAAAABIFAABkcnMvZG93bnJldi54bWxQSwUGAAAAAAQABADzAAAA&#10;HQYAAAAA&#10;" filled="f" stroked="f">
              <v:textbox>
                <w:txbxContent>
                  <w:p w:rsidR="00B9674A" w:rsidRDefault="00B9674A">
                    <w:pPr>
                      <w:jc w:val="right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proofErr w:type="spellStart"/>
                    <w:r w:rsidRPr="00A01A64">
                      <w:rPr>
                        <w:iCs/>
                      </w:rPr>
                      <w:t>Провер</w:t>
                    </w:r>
                    <w:proofErr w:type="spell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528320</wp:posOffset>
              </wp:positionH>
              <wp:positionV relativeFrom="paragraph">
                <wp:posOffset>-347345</wp:posOffset>
              </wp:positionV>
              <wp:extent cx="887730" cy="190500"/>
              <wp:effectExtent l="0" t="0" r="0" b="0"/>
              <wp:wrapNone/>
              <wp:docPr id="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4576D4" w:rsidRDefault="004576D4" w:rsidP="000A29D9">
                          <w:pPr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>Берёза А.Н.</w:t>
                          </w:r>
                          <w:r w:rsidR="00CF271F" w:rsidRPr="004576D4">
                            <w:rPr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66" type="#_x0000_t202" style="position:absolute;margin-left:41.6pt;margin-top:-27.35pt;width:69.9pt;height: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aPjwIAACgFAAAOAAAAZHJzL2Uyb0RvYy54bWysVF1v2yAUfZ+0/4B4T21nThNbdap+LNOk&#10;7kNq9wMI4BgNAwMSu5v233eBOG23l2laHpwLXA7n3Hvg4nLsJTpw64RWDS7Ocoy4opoJtWvwl4fN&#10;bIWR80QxIrXiDX7kDl+uX7+6GEzN57rTknGLAES5ejAN7rw3dZY52vGeuDNtuILFVtueeBjaXcYs&#10;GQC9l9k8z8+zQVtmrKbcOZi9TYt4HfHbllP/qW0d90g2GLj5+LXxuw3fbH1B6p0lphP0SIP8A4ue&#10;CAWHnqBuiSdob8UfUL2gVjvd+jOq+0y3raA8agA1Rf6bmvuOGB61QHGcOZXJ/T9Y+vHw2SLBGvwG&#10;I0V6aNEDHz261iNaLkN5BuNqyLo3kOdHmIc2R6nO3Gn61SGlbzqidvzKWj10nDCgV4Sd2bOtCccF&#10;kO3wQTM4h+y9jkBja/tQO6gGAnRo0+OpNYELhcnVarl8AysUlooqX+SxdRmpp83GOv+O6x6FoMEW&#10;Oh/ByeHO+UCG1FNKOMtpKdhGSBkHdre9kRYdCLhkE39przQdSbNw4OlIl9Ij5gscqQKa0gE3HZlm&#10;QASQCGtBTrTFj6qYl/n1vJptzlfLWbkpF7Nqma9meVFdV+d5WZW3m5+BRVHWnWCMqzuh+GTRovw7&#10;CxwvSzJXNCkaGlwt5oso8AX7o6ykN8h9Evy8WL3wcGOl6KEppyRSh8a/VQxkk9oTIVOcvaQfSwY1&#10;mP5jVaJNgjOSR/y4HaMhgSOgBQ9tNXsE41gNjQUPwHMDQaftd4wGuLoNdt/2xHKM5HsF5gv3fArs&#10;FGyngCgKWxvsMUrhjU/vwd5YsesAOdlb6SswaCuieZ5YAPUwgOsYRRyfjnDfn49j1tMDt/4FAAD/&#10;/wMAUEsDBBQABgAIAAAAIQDoolTc3gAAAAoBAAAPAAAAZHJzL2Rvd25yZXYueG1sTI/LTsMwEEX3&#10;SPyDNUjsWgc3hSqNU6EilkgQUNWlG0+T0HgcxU4b/p5hRZdz5+g+8s3kOnHGIbSeNDzMExBIlbct&#10;1Rq+Pl9nKxAhGrKm84QafjDApri9yU1m/YU+8FzGWrAJhcxoaGLsMylD1aAzYe57JP4d/eBM5HOo&#10;pR3Mhc1dJ1WSPEpnWuKExvS4bbA6laPTsN+Pu3T3TeXLuNyG05tRKb4rre/vpuc1iIhT/Ifhrz5X&#10;h4I7HfxINohOw2qhmNQwW6ZPIBhQasHjDqwoVmSRy+sJxS8AAAD//wMAUEsBAi0AFAAGAAgAAAAh&#10;ALaDOJL+AAAA4QEAABMAAAAAAAAAAAAAAAAAAAAAAFtDb250ZW50X1R5cGVzXS54bWxQSwECLQAU&#10;AAYACAAAACEAOP0h/9YAAACUAQAACwAAAAAAAAAAAAAAAAAvAQAAX3JlbHMvLnJlbHNQSwECLQAU&#10;AAYACAAAACEAuzhmj48CAAAoBQAADgAAAAAAAAAAAAAAAAAuAgAAZHJzL2Uyb0RvYy54bWxQSwEC&#10;LQAUAAYACAAAACEA6KJU3N4AAAAKAQAADwAAAAAAAAAAAAAAAADpBAAAZHJzL2Rvd25yZXYueG1s&#10;UEsFBgAAAAAEAAQA8wAAAPQFAAAAAA==&#10;" stroked="f">
              <v:fill opacity="32896f"/>
              <v:textbox inset="0,0,0,0">
                <w:txbxContent>
                  <w:p w:rsidR="00B9674A" w:rsidRPr="004576D4" w:rsidRDefault="004576D4" w:rsidP="000A29D9">
                    <w:pPr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 xml:space="preserve">Берёза </w:t>
                    </w:r>
                    <w:proofErr w:type="gramStart"/>
                    <w:r w:rsidRPr="004576D4">
                      <w:rPr>
                        <w:iCs/>
                      </w:rPr>
                      <w:t>А.Н.</w:t>
                    </w:r>
                    <w:r w:rsidR="00CF271F" w:rsidRPr="004576D4">
                      <w:rPr>
                        <w:iCs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column">
                <wp:posOffset>516890</wp:posOffset>
              </wp:positionH>
              <wp:positionV relativeFrom="paragraph">
                <wp:posOffset>26035</wp:posOffset>
              </wp:positionV>
              <wp:extent cx="887730" cy="190500"/>
              <wp:effectExtent l="0" t="0" r="0" b="0"/>
              <wp:wrapNone/>
              <wp:docPr id="2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67" type="#_x0000_t202" style="position:absolute;margin-left:40.7pt;margin-top:2.05pt;width:69.9pt;height: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XBkAIAACgFAAAOAAAAZHJzL2Uyb0RvYy54bWysVG1v2yAQ/j5p/wHxPbWdOi+24lRNu0yT&#10;uhep3Q8gGMdoGBiQ2F21/74D4rTdvkzT8sE54HjunrvnWF0NnUBHZixXssLZRYoRk1TVXO4r/PVh&#10;O1liZB2RNRFKsgo/Mouv1m/frHpdsqlqlaiZQQAibdnrCrfO6TJJLG1ZR+yF0kzCYaNMRxwszT6p&#10;DekBvRPJNE3nSa9MrY2izFrYvY2HeB3wm4ZR97lpLHNIVBhyc+Frwnfnv8l6Rcq9Ibrl9JQG+Ycs&#10;OsIlBD1D3RJH0MHwP6A6To2yqnEXVHWJahpOWeAAbLL0Nzb3LdEscIHiWH0uk/1/sPTT8YtBvK7w&#10;FCNJOmjRAxsc2qgBLS59eXptS/C61+DnBtiHNgeqVt8p+s0iqW5aIvfs2hjVt4zUkF7mbyYvrkYc&#10;60F2/UdVQxxycCoADY3pfO2gGgjQoU2P59b4XChsLpeLxSWcUDjKinSWhtYlpBwva2Pde6Y65I0K&#10;G+h8ACfHO+t8MqQcXXwsqwSvt1yIsDD73Y0w6EhAJdvwi3eFbknchYDnkDa6B8xXOEJ6NKk8bgwZ&#10;d4AEJOHPPJ0gi6cim+bpZlpMtvPlYpJv89mkWKTLSZoVm2Ke5kV+u/3ps8jysuV1zeQdl2yUaJb/&#10;nQROwxLFFUSK+goXs+ksEHyV/YlW5OvpPhN+WayOO5hYwTtoytmJlL7x72QNtEnpCBfRTl6nH0oG&#10;NRj/Q1WCTLwyokbcsBuiIOej/HaqfgThGAWNBQ3AcwNGq8wPjHoY3Qrb7wdiGEbigwTx+TkfDTMa&#10;u9EgksLVCjuMonnj4ntw0IbvW0CO8pbqGgTa8CAer+SYBaTuFzCOgcTp6fDz/nIdvJ4fuPUvAAAA&#10;//8DAFBLAwQUAAYACAAAACEA9dUibdoAAAAHAQAADwAAAGRycy9kb3ducmV2LnhtbEyOT0+DQBDF&#10;7yZ+h82YeLMLK5oGGRpT49FE0TQ9bmEELDtL2KXFb+940uP7k/d+xWZxgzrRFHrPCOkqAUVc+6bn&#10;FuHj/flmDSpEy40dPBPCNwXYlJcXhc0bf+Y3OlWxVTLCIbcIXYxjrnWoO3I2rPxILNmnn5yNIqdW&#10;N5M9y7gbtEmSe+1sz/LQ2ZG2HdXHanYI+/28y3ZfXD3Nd9twfLEmo1eDeH21PD6AirTEvzL84gs6&#10;lMJ08DM3QQ0I6zSTJkKWgpLYmNSAOiDciqHLQv/nL38AAAD//wMAUEsBAi0AFAAGAAgAAAAhALaD&#10;OJL+AAAA4QEAABMAAAAAAAAAAAAAAAAAAAAAAFtDb250ZW50X1R5cGVzXS54bWxQSwECLQAUAAYA&#10;CAAAACEAOP0h/9YAAACUAQAACwAAAAAAAAAAAAAAAAAvAQAAX3JlbHMvLnJlbHNQSwECLQAUAAYA&#10;CAAAACEAqdxVwZACAAAoBQAADgAAAAAAAAAAAAAAAAAuAgAAZHJzL2Uyb0RvYy54bWxQSwECLQAU&#10;AAYACAAAACEA9dUibdoAAAAHAQAADwAAAAAAAAAAAAAAAADqBAAAZHJzL2Rvd25yZXYueG1sUEsF&#10;BgAAAAAEAAQA8wAAAPEFAAAAAA=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column">
                <wp:posOffset>516890</wp:posOffset>
              </wp:positionH>
              <wp:positionV relativeFrom="paragraph">
                <wp:posOffset>205105</wp:posOffset>
              </wp:positionV>
              <wp:extent cx="887730" cy="190500"/>
              <wp:effectExtent l="0" t="0" r="0" b="0"/>
              <wp:wrapNone/>
              <wp:docPr id="1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68" type="#_x0000_t202" style="position:absolute;margin-left:40.7pt;margin-top:16.15pt;width:69.9pt;height: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K/jgIAACgFAAAOAAAAZHJzL2Uyb0RvYy54bWysVNuO2yAQfa/Uf0C8Z32ps4mtOKu9NFWl&#10;7UXa7QcQjGNUDBRI7G3Vf+8AcTbbvlRV8+AMMBzOmTmwuhp7gQ7MWK5kjbOLFCMmqWq43NX4y+Nm&#10;tsTIOiIbIpRkNX5iFl+tX79aDbpiueqUaJhBACJtNegad87pKkks7VhP7IXSTMJiq0xPHAzNLmkM&#10;GQC9F0meppfJoEyjjaLMWpi9i4t4HfDbllH3qW0tc0jUGLi58DXhu/XfZL0i1c4Q3XF6pEH+gUVP&#10;uIRDT1B3xBG0N/wPqJ5To6xq3QVVfaLallMWNICaLP1NzUNHNAtaoDhWn8pk/x8s/Xj4bBBvoHcY&#10;SdJDix7Z6NCNGtEi9+UZtK0g60FDnhth3qd6qVbfK/rVIqluOyJ37NoYNXSMNEAv8zuTs60Rx3qQ&#10;7fBBNXAO2TsVgMbW9B4QqoEAHdr0dGqN50JhcrlcLN7ACoWlrEznaWhdQqppszbWvWOqRz6osYHO&#10;B3ByuLfOkyHVlBLIK8GbDRciDMxueysMOhBwySb84l6hOxJn4cDTkTamB0x7jiOkR5PK48Yj4wyI&#10;ABJ+zcsJtvhRZnmR3uTlbHO5XMyKTTGflYt0OUuz8qa8TIuyuNv89Cyyoup40zB5zyWbLJoVf2eB&#10;42WJ5gomRUONy3k+DwJfsD/Kinq93GfB5yJ77uDGCt5DU05JpPKNfysbkE0qR7iIcfKSfigZ1GD6&#10;D1UJNvHOiB5x43YMhswXk/22qnkC4xgFjQUPwHMDQafMd4wGuLo1tt/2xDCMxHsJ5vP3fArMFGyn&#10;gEgKW2vsMIrhrYvvwV4bvusAOdpbqmswaMuDebyTIwug7gdwHYOI49Ph7/v5OGQ9P3DrXwAAAP//&#10;AwBQSwMEFAAGAAgAAAAhAG7kDZrdAAAACAEAAA8AAABkcnMvZG93bnJldi54bWxMj8FOwzAQRO9I&#10;/IO1SNyoEzdUVYhToSKOSBBQ1aMbb5O08TqKnTb8PcsJjrMzmnlbbGbXiwuOofOkIV0kIJBqbztq&#10;NHx9vj6sQYRoyJreE2r4xgCb8vamMLn1V/rASxUbwSUUcqOhjXHIpQx1i86EhR+Q2Dv60ZnIcmyk&#10;Hc2Vy10vVZKspDMd8UJrBty2WJ+ryWnY76ddtjtR9TI9bsP5zagM35XW93fz8xOIiHP8C8MvPqND&#10;yUwHP5ENotewTjNOaliqJQj2lUoViIOGFR9kWcj/D5Q/AAAA//8DAFBLAQItABQABgAIAAAAIQC2&#10;gziS/gAAAOEBAAATAAAAAAAAAAAAAAAAAAAAAABbQ29udGVudF9UeXBlc10ueG1sUEsBAi0AFAAG&#10;AAgAAAAhADj9If/WAAAAlAEAAAsAAAAAAAAAAAAAAAAALwEAAF9yZWxzLy5yZWxzUEsBAi0AFAAG&#10;AAgAAAAhAGvW4r+OAgAAKAUAAA4AAAAAAAAAAAAAAAAALgIAAGRycy9lMm9Eb2MueG1sUEsBAi0A&#10;FAAGAAgAAAAhAG7kDZrdAAAACAEAAA8AAAAAAAAAAAAAAAAA6AQAAGRycy9kb3ducmV2LnhtbFBL&#10;BQYAAAAABAAEAPMAAADyBQAAAAA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08A" w:rsidRDefault="0016108A">
      <w:r>
        <w:separator/>
      </w:r>
    </w:p>
  </w:footnote>
  <w:footnote w:type="continuationSeparator" w:id="0">
    <w:p w:rsidR="0016108A" w:rsidRDefault="00161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9674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B9674A" w:rsidRDefault="00B9674A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714C52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-229870</wp:posOffset>
              </wp:positionH>
              <wp:positionV relativeFrom="paragraph">
                <wp:posOffset>-194945</wp:posOffset>
              </wp:positionV>
              <wp:extent cx="6749415" cy="10212705"/>
              <wp:effectExtent l="0" t="0" r="0" b="0"/>
              <wp:wrapNone/>
              <wp:docPr id="46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9415" cy="10212705"/>
                        <a:chOff x="885" y="413"/>
                        <a:chExt cx="10629" cy="16083"/>
                      </a:xfrm>
                    </wpg:grpSpPr>
                    <wps:wsp>
                      <wps:cNvPr id="47" name="Line 118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19"/>
                      <wps:cNvCnPr>
                        <a:cxnSpLocks noChangeShapeType="1"/>
                      </wps:cNvCnPr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20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21"/>
                      <wps:cNvCnPr>
                        <a:cxnSpLocks noChangeShapeType="1"/>
                      </wps:cNvCnPr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22"/>
                      <wps:cNvCnPr>
                        <a:cxnSpLocks noChangeShapeType="1"/>
                      </wps:cNvCnPr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123"/>
                      <wps:cNvCnPr>
                        <a:cxnSpLocks noChangeShapeType="1"/>
                      </wps:cNvCnPr>
                      <wps:spPr bwMode="auto">
                        <a:xfrm>
                          <a:off x="10876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24"/>
                      <wps:cNvCnPr>
                        <a:cxnSpLocks noChangeShapeType="1"/>
                      </wps:cNvCnPr>
                      <wps:spPr bwMode="auto">
                        <a:xfrm>
                          <a:off x="1502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25"/>
                      <wps:cNvCnPr>
                        <a:cxnSpLocks noChangeShapeType="1"/>
                      </wps:cNvCnPr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26"/>
                      <wps:cNvCnPr>
                        <a:cxnSpLocks noChangeShapeType="1"/>
                      </wps:cNvCnPr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27"/>
                      <wps:cNvCnPr>
                        <a:cxnSpLocks noChangeShapeType="1"/>
                      </wps:cNvCnPr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28"/>
                      <wps:cNvCnPr>
                        <a:cxnSpLocks noChangeShapeType="1"/>
                      </wps:cNvCnPr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29"/>
                      <wps:cNvCnPr>
                        <a:cxnSpLocks noChangeShapeType="1"/>
                      </wps:cNvCnPr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0"/>
                      <wps:cNvCnPr>
                        <a:cxnSpLocks noChangeShapeType="1"/>
                      </wps:cNvCnPr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1"/>
                      <wps:cNvCnPr>
                        <a:cxnSpLocks noChangeShapeType="1"/>
                      </wps:cNvCnPr>
                      <wps:spPr bwMode="auto">
                        <a:xfrm>
                          <a:off x="10876" y="15874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0780" y="15550"/>
                          <a:ext cx="734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ind w:right="-132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37" y="15737"/>
                          <a:ext cx="5870" cy="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C86265" w:rsidRDefault="00482143" w:rsidP="004821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3528">
                              <w:rPr>
                                <w:sz w:val="28"/>
                                <w:szCs w:val="28"/>
                              </w:rPr>
                              <w:t>09.03.02</w:t>
                            </w:r>
                            <w:r w:rsidR="00663528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111D3C">
                              <w:rPr>
                                <w:sz w:val="28"/>
                                <w:szCs w:val="28"/>
                              </w:rPr>
                              <w:t>03</w:t>
                            </w:r>
                            <w:r w:rsidR="00B1735D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0000.</w:t>
                            </w:r>
                            <w:r w:rsidR="00B03307">
                              <w:rPr>
                                <w:sz w:val="28"/>
                                <w:szCs w:val="28"/>
                              </w:rPr>
                              <w:t>000 П</w:t>
                            </w:r>
                            <w:r w:rsidR="00134D4C">
                              <w:rPr>
                                <w:sz w:val="28"/>
                                <w:szCs w:val="28"/>
                              </w:rPr>
                              <w:t>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4199" y="16105"/>
                          <a:ext cx="797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pStyle w:val="9"/>
                              <w:rPr>
                                <w:i w:val="0"/>
                              </w:rPr>
                            </w:pPr>
                            <w:r w:rsidRPr="002F66EE">
                              <w:rPr>
                                <w:i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3306" y="16099"/>
                          <a:ext cx="116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  <w:sz w:val="16"/>
                              </w:rPr>
                              <w:t xml:space="preserve">   </w:t>
                            </w:r>
                            <w:r w:rsidRPr="002F66EE">
                              <w:rPr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Text Box 136"/>
                      <wps:cNvSpPr txBox="1">
                        <a:spLocks noChangeArrowheads="1"/>
                      </wps:cNvSpPr>
                      <wps:spPr bwMode="auto">
                        <a:xfrm>
                          <a:off x="2162" y="16105"/>
                          <a:ext cx="1183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ext Box 137"/>
                      <wps:cNvSpPr txBox="1">
                        <a:spLocks noChangeArrowheads="1"/>
                      </wps:cNvSpPr>
                      <wps:spPr bwMode="auto">
                        <a:xfrm>
                          <a:off x="1352" y="16099"/>
                          <a:ext cx="74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Лис</w:t>
                            </w:r>
                            <w:r w:rsidRPr="002F66EE"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Text Box 138"/>
                      <wps:cNvSpPr txBox="1">
                        <a:spLocks noChangeArrowheads="1"/>
                      </wps:cNvSpPr>
                      <wps:spPr bwMode="auto">
                        <a:xfrm>
                          <a:off x="885" y="16099"/>
                          <a:ext cx="71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rPr>
                                <w:iCs/>
                              </w:rPr>
                            </w:pPr>
                            <w:r w:rsidRPr="002F66EE">
                              <w:rPr>
                                <w:sz w:val="16"/>
                              </w:rPr>
                              <w:t xml:space="preserve">  </w:t>
                            </w:r>
                            <w:r w:rsidRPr="002F66EE">
                              <w:rPr>
                                <w:iCs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7" o:spid="_x0000_s1026" style="position:absolute;margin-left:-18.1pt;margin-top:-15.35pt;width:531.45pt;height:804.15pt;z-index:251680768" coordorigin="885,413" coordsize="10629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AJYAYAAAtFAAAOAAAAZHJzL2Uyb0RvYy54bWzsXN1u2zYUvh+wdxB071jUv4Q6RWvHxYBu&#10;C9DuARhJtoXJokYpsbNi777DQ1GmnHQt0kXtOvrClkyJIg8PP56fj3rx8rivrLuCtyWrFza5cGyr&#10;qDOWl/V2Yf/2fj2LbavtaJ3TitXFwr4vWvvl5Y8/vDg0aeGyHavygltQSd2mh2Zh77quSefzNtsV&#10;e9pesKaooXDD+J52cMq385zTA9S+r+au44TzA+N5w1lWtC38u5KF9iXWv9kUWffrZtMWnVUtbGhb&#10;h98cv2/E9/zyBU23nDa7MuubQZ/Qij0ta3joUNWKdtS65eWDqvZlxlnLNt1FxvZzttmUWYF9gN4Q&#10;56w3bzi7bbAv2/SwbQYxgWjP5PTkarNf7q65VeYL2w9tq6Z7GCN8rEVIJKRzaLYpXPSGN++aay67&#10;CIdvWfZ7C8Xz83JxvpUXWzeHn1kOFdLbjqF0jhu+F1VAv60jDsL9MAjFsbMy+DOM/MQngW1lUEYc&#10;l7iRE8hxynYwmOLGOIZyKPaJp0qu+tuJE7pJf3PoxFg+p6l8Mra2b53oGuhcexJr+2VifbejTYGj&#10;1QqJKbFGSqxvy7oAqcZSqnjNspYizY51L1KrZssdrbcF1vb+vgHxEXEHNF27RZy0MB6fFDFxImiA&#10;LiolZ+J4oScFhdNgEBJNG952bwq2t8TBwq6g4Th89O5t24m2nC4Ro1mzdVlV8D9Nq9o6QIMTJ3Dw&#10;jpZVZS5KRWHLtzfLilt3VExG/GDPoES/DJS+zrG2XUHzq/64o2Ulj+HpVS3qg55Ae/ojOds+JE5y&#10;FV/F/sx3w6uZ76xWs1frpT8L1yQKVt5quVyRv0TTiJ/uyjwvatE6NfOJ/3kq0GOQnLPD3B/kMB/X&#10;jgKDxqpfbDSOpxhCqYc3LL+/5mqcQSunUk/AZznre/VMplVP4vvkcf0EtEYECB13PIlPymf0s714&#10;FPm/I/0ELNf100WsGmEhTb8GfBr1NPC5sGGZG6snrtXTqycJfQ8NC1wV0Y4y67tRUFBQWF1H+OlO&#10;u74r85MEQYJzwyioMUB1/yhwzxQUjb0JETSOwPEVruZDDe3X+BhcY+n1KP/VOEinEM13boAG4COP&#10;ANSfFkADByZIr56ohicANepp/PfAP1NPDJVNBp+uE4IWGvU04aXHo58BxGlH6IkQNpl6egE5oeeZ&#10;+WnQ06BnMOQ8ZPTT7VMeWqT9OaNLvhca9TTBechbfgQ9z3JH7rS5Iz+BB6rF3aCnyR1hxvSU2gzO&#10;ckeQdwU3ebLFfUhtkiCO0Cs7uUZeLCKzIn/0b+c2k8ANTGpTmQ4qpal+v6XUZnCWOvK+UuqIhATs&#10;DExoq9y7UU+lQP/fzLtwnHXXyJs6dXQKfD6AzyAEw/g50NMwQ0a8EwWb6vdbgs9wyBy9F7D1mh0t&#10;4unZI8EHs7ojFAiKEhJ8JC1s4DC94pwdBIkHmFWo3YrEJKlkwlL4XBJTPISZYGEfYWnkQQhM6KoH&#10;9sg/huk5sAGxnZ/DYxL90Qg93yjlaEScGvGr1vjpBaJd9lFukjSekLP4ISGu77x2k9k6jKOZv/aD&#10;WRI58cwhyeskdICgt1qPWVToP0saJ5CfnsqiEuSxLzKw9mUHdNKq3ANHcCCY0fRjRLJhMormq0mo&#10;fh+bjN3x5tjbuJKxZXEGDDlQTuDAwsGO8T9t6wB80oXd/nFLeWFb1U816H8CTCe4rMMTP4iAyGJx&#10;veRGL6F1BlUt7M625OGyk6TV24aX2x08Sc64mr0CbuWmRFaemE+yVdAFcTIdjUzEMeRipoGFnsmb&#10;Diz82JOMRxJEcDTCCnAUQOwCLEJADQMWioxpwOK5wAKp1YNlZzBDY0YL9vEDzNCzqxNiBknAWRRp&#10;rJAosrny1aIE4ATtC8BvAxkGMp7bvkDIGAxtAxk6ZAzZbs3M0DPe00GG5zk9byh0ADxGZgYhwrlH&#10;zADwMJhhMGMSzBjsbYMZOmYMFAQNM3QawnSY4RKV731oZsDGsH43lmfsDG2fmHFNntU1Gextgxk6&#10;Zgy8EA0zdG7IdJhBPMGQRtfkgZ0R+co18T6xRc6EPmEHqgl9antonxT6RNdksLcNZOiQMXB1NMjQ&#10;+TrTQYbaHQ9eyLlnEpF+b7z3qT0NBjEMYtBU33X/dMQYrO3/CmJA9gTfuIGpoP7tIOKVHvo55lhO&#10;7zC5/BsAAP//AwBQSwMEFAAGAAgAAAAhAF9dUaLhAAAADQEAAA8AAABkcnMvZG93bnJldi54bWxM&#10;j8FqwzAMhu+DvYPRYLfWTkqTkcUppWw7lcHawdjNjdUkNJZD7Cbp2885rbdP6OfXp3wzmZYN2LvG&#10;koRoKYAhlVY3VEn4Pr4vXoA5r0ir1hJKuKGDTfH4kKtM25G+cDj4ioUScpmSUHvfZZy7skaj3NJ2&#10;SGF3tr1RPox9xXWvxlBuWh4LkXCjGgoXatXhrsbycrgaCR+jGrer6G3YX8672+9x/fmzj1DK56dp&#10;+wrM4+T/wzDrB3UogtPJXkk71kpYrJI4RGcQKbA5IeIk0CnQOk0T4EXO778o/gAAAP//AwBQSwEC&#10;LQAUAAYACAAAACEAtoM4kv4AAADhAQAAEwAAAAAAAAAAAAAAAAAAAAAAW0NvbnRlbnRfVHlwZXNd&#10;LnhtbFBLAQItABQABgAIAAAAIQA4/SH/1gAAAJQBAAALAAAAAAAAAAAAAAAAAC8BAABfcmVscy8u&#10;cmVsc1BLAQItABQABgAIAAAAIQBiw8AJYAYAAAtFAAAOAAAAAAAAAAAAAAAAAC4CAABkcnMvZTJv&#10;RG9jLnhtbFBLAQItABQABgAIAAAAIQBfXVGi4QAAAA0BAAAPAAAAAAAAAAAAAAAAALoIAABkcnMv&#10;ZG93bnJldi54bWxQSwUGAAAAAAQABADzAAAAyAkAAAAA&#10;">
              <v:line id="Line 118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<v:line id="Line 119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<v:line id="Line 120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<v:line id="Line 121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<v:line id="Line 122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123" o:spid="_x0000_s1032" style="position:absolute;visibility:visible;mso-wrap-style:square" from="10876,15591" to="10876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124" o:spid="_x0000_s1033" style="position:absolute;visibility:visible;mso-wrap-style:square" from="1502,15596" to="1502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125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126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127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128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<v:line id="Line 129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v:line id="Line 130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<v:line id="Line 131" o:spid="_x0000_s1040" style="position:absolute;visibility:visible;mso-wrap-style:square" from="10876,15874" to="11442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cT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VqfvqQfINf/AAAA//8DAFBLAQItABQABgAIAAAAIQDb4fbL7gAAAIUBAAATAAAAAAAAAAAAAAAA&#10;AAAAAABbQ29udGVudF9UeXBlc10ueG1sUEsBAi0AFAAGAAgAAAAhAFr0LFu/AAAAFQEAAAsAAAAA&#10;AAAAAAAAAAAAHwEAAF9yZWxzLy5yZWxzUEsBAi0AFAAGAAgAAAAhAFYjZxPBAAAA2wAAAA8AAAAA&#10;AAAAAAAAAAAABwIAAGRycy9kb3ducmV2LnhtbFBLBQYAAAAAAwADALcAAAD1AgAAAAA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41" type="#_x0000_t202" style="position:absolute;left:10780;top:15550;width:7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<v:textbox>
                  <w:txbxContent>
                    <w:p w:rsidR="00B9674A" w:rsidRDefault="00B9674A">
                      <w:pPr>
                        <w:ind w:right="-132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shape>
              <v:shape id="Text Box 133" o:spid="_x0000_s1042" type="#_x0000_t202" style="position:absolute;left:4837;top:15737;width:587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<v:textbox>
                  <w:txbxContent>
                    <w:p w:rsidR="00B9674A" w:rsidRPr="00C86265" w:rsidRDefault="00482143" w:rsidP="004821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3528">
                        <w:rPr>
                          <w:sz w:val="28"/>
                          <w:szCs w:val="28"/>
                        </w:rPr>
                        <w:t>09.03.02</w:t>
                      </w:r>
                      <w:r w:rsidR="00663528" w:rsidRPr="00663528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111D3C">
                        <w:rPr>
                          <w:sz w:val="28"/>
                          <w:szCs w:val="28"/>
                        </w:rPr>
                        <w:t>03</w:t>
                      </w:r>
                      <w:r w:rsidR="00B1735D" w:rsidRPr="00663528">
                        <w:rPr>
                          <w:sz w:val="28"/>
                          <w:szCs w:val="28"/>
                          <w:lang w:val="en-US"/>
                        </w:rPr>
                        <w:t>0000.</w:t>
                      </w:r>
                      <w:r w:rsidR="00B03307">
                        <w:rPr>
                          <w:sz w:val="28"/>
                          <w:szCs w:val="28"/>
                        </w:rPr>
                        <w:t>000 П</w:t>
                      </w:r>
                      <w:r w:rsidR="00134D4C">
                        <w:rPr>
                          <w:sz w:val="28"/>
                          <w:szCs w:val="28"/>
                        </w:rPr>
                        <w:t>Р</w:t>
                      </w:r>
                    </w:p>
                  </w:txbxContent>
                </v:textbox>
              </v:shape>
              <v:shape id="Text Box 134" o:spid="_x0000_s1043" type="#_x0000_t202" style="position:absolute;left:4199;top:16105;width:79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pStyle w:val="9"/>
                        <w:rPr>
                          <w:i w:val="0"/>
                        </w:rPr>
                      </w:pPr>
                      <w:r w:rsidRPr="002F66EE">
                        <w:rPr>
                          <w:i w:val="0"/>
                        </w:rPr>
                        <w:t>Дата</w:t>
                      </w:r>
                    </w:p>
                  </w:txbxContent>
                </v:textbox>
              </v:shape>
              <v:shape id="Text Box 135" o:spid="_x0000_s1044" type="#_x0000_t202" style="position:absolute;left:3306;top:16099;width:116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  <w:sz w:val="16"/>
                        </w:rPr>
                        <w:t xml:space="preserve">   </w:t>
                      </w:r>
                      <w:r w:rsidRPr="002F66EE">
                        <w:rPr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136" o:spid="_x0000_s1045" type="#_x0000_t202" style="position:absolute;left:2162;top:16105;width:118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137" o:spid="_x0000_s1046" type="#_x0000_t202" style="position:absolute;left:1352;top:16099;width:747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Лис</w:t>
                      </w:r>
                      <w:r w:rsidRPr="002F66EE">
                        <w:t>т</w:t>
                      </w:r>
                    </w:p>
                  </w:txbxContent>
                </v:textbox>
              </v:shape>
              <v:shape id="Text Box 138" o:spid="_x0000_s1047" type="#_x0000_t202" style="position:absolute;left:885;top:16099;width:71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rPr>
                          <w:iCs/>
                        </w:rPr>
                      </w:pPr>
                      <w:r w:rsidRPr="002F66EE">
                        <w:rPr>
                          <w:sz w:val="16"/>
                        </w:rPr>
                        <w:t xml:space="preserve">  </w:t>
                      </w:r>
                      <w:r w:rsidRPr="002F66EE">
                        <w:rPr>
                          <w:iCs/>
                        </w:rPr>
                        <w:t>Изм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714C5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0" cy="10293985"/>
              <wp:effectExtent l="0" t="0" r="0" b="0"/>
              <wp:wrapNone/>
              <wp:docPr id="4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748F925" id="Line 8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3.85pt,8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KNFAIAACwEAAAOAAAAZHJzL2Uyb0RvYy54bWysU8GO2jAQvVfqP1i+QxI2UIgIq4pAL7RF&#10;2u0HGNshVh3bsg0BVf33jp1AS3upqubgjO2ZN29mnpfPl1aiM7dOaFXibJxixBXVTKhjib+8bkdz&#10;jJwnihGpFS/xlTv8vHr7ZtmZgk90oyXjFgGIckVnStx4b4okcbThLXFjbbiCy1rblnjY2mPCLOkA&#10;vZXJJE1nSactM1ZT7hycVv0lXkX8uubUf65rxz2SJQZuPq42roewJqslKY6WmEbQgQb5BxYtEQqS&#10;3qEq4gk6WfEHVCuo1U7Xfkx1m+i6FpTHGqCaLP2tmpeGGB5rgeY4c2+T+3+w9NN5b5FgJc6nGCnS&#10;wox2QnE0z0JvOuMKcFmrvQ3V0Yt6MTtNvzqk9Loh6sgjx9ergbgYkTyEhI0zkOHQfdQMfMjJ69io&#10;S23bAAktQJc4j+t9HvziEe0PKZxm6WTxtJhPA6GEFLdIY53/wHWLglFiCawjMjnvnO9dby4hkdJb&#10;IWWct1SoA9hFOk1jhNNSsHAb/Jw9HtbSojMJkonfkPjBzeqTYhGt4YRtBtsTIXsbiEoV8KAY4DNY&#10;vSa+LdLFZr6Z56N8MtuM8rSqRu+363w022bvptVTtV5X2fdALcuLRjDGVWB302eW/938h5fSK+uu&#10;0Hsfkkf02Fsge/tH0nGaYYC9FA6aXfc29DYMFiQZnYfnEzT/6z56/Xzkqx8AAAD//wMAUEsDBBQA&#10;BgAIAAAAIQAa8C+03QAAAAsBAAAPAAAAZHJzL2Rvd25yZXYueG1sTI9BT8MwDIXvSPyHyEjcWLrB&#10;tlKaTjCJy26UCTh6TWgrEqdqsq7993hcxsl+9qfn53wzOisG04fWk4L5LAFhqPK6pVrB/v31LgUR&#10;IpJG68komEyATXF9lWOm/YnezFDGWrAJhQwVNDF2mZShaozDMPOdId59+95hZNnXUvd4YnNn5SJJ&#10;VtJhS3yhwc5sG1P9lEfHLsvP9GWH6X6abPn1+LD92A3klLq9GZ+fQEQzxgsM5/gcHQrOdPBH0kFY&#10;1sl6zaiC+znXM/A3OHCzWi5SkEUu//9Q/AIAAP//AwBQSwECLQAUAAYACAAAACEAtoM4kv4AAADh&#10;AQAAEwAAAAAAAAAAAAAAAAAAAAAAW0NvbnRlbnRfVHlwZXNdLnhtbFBLAQItABQABgAIAAAAIQA4&#10;/SH/1gAAAJQBAAALAAAAAAAAAAAAAAAAAC8BAABfcmVscy8ucmVsc1BLAQItABQABgAIAAAAIQDd&#10;8dKNFAIAACwEAAAOAAAAAAAAAAAAAAAAAC4CAABkcnMvZTJvRG9jLnhtbFBLAQItABQABgAIAAAA&#10;IQAa8C+0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page">
                <wp:posOffset>7263765</wp:posOffset>
              </wp:positionH>
              <wp:positionV relativeFrom="page">
                <wp:posOffset>202565</wp:posOffset>
              </wp:positionV>
              <wp:extent cx="0" cy="10293985"/>
              <wp:effectExtent l="0" t="0" r="0" b="0"/>
              <wp:wrapNone/>
              <wp:docPr id="44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BA24CF" id="Line 8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95pt,15.95pt" to="571.95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29FAIAACw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5zjBTp&#10;oEZboTiaR2164wpwqdTOhuzoWb2YrabfHVK6aok68Mjx9WLgXRbUTB6ehI0zEGHff9YMfMjR6yjU&#10;ubFdgAQJ0DnW43KvBz97RK+HFE6zdLJ4WsynEZ4Ut5fGOv+J6w4Fo8QSWEdkcto6H5iQ4uYSAim9&#10;EVLGekuFeoBdpNM0vnBaChZug5+zh30lLTqR0DLxGwI/uFl9VCyitZyw9WB7IuTVhuhSBTxIBvgM&#10;1rUnfizSxXq+nuejfDJbj/K0rkcfN1U+mm2yD9P6qa6qOvsZqGV50QrGuArsbv2Z5X9X/2FSrp11&#10;79C7DskjehQMyN7+kXSsZihgGChX7DW77OytytCS0XkYn9Dzb/dgvx3y1S8AAAD//wMAUEsDBBQA&#10;BgAIAAAAIQB2b+N03gAAAA0BAAAPAAAAZHJzL2Rvd25yZXYueG1sTI9BT8MwDIXvSPyHyEjcWFq6&#10;TV1pOsEkLrtRJuDoNaGtaJyqybr23+OJAzvZz/70/JxvJ9uJ0Qy+daQgXkQgDFVOt1QrOLy/PqQg&#10;fEDS2DkyCmbjYVvc3uSYaXemNzOWoRZsQj5DBU0IfSalrxpj0S9cb4h3326wGFgOtdQDntncdvIx&#10;itbSYkt8ocHe7BpT/ZQnyy6rz/Rlj+lhnrvya7PcfexHskrd303PTyCCmcI/DJf4HB0KznR0J9Je&#10;dKzjZbJhVkESc70Qf5Mjd+tVEoEscnn9RfELAAD//wMAUEsBAi0AFAAGAAgAAAAhALaDOJL+AAAA&#10;4QEAABMAAAAAAAAAAAAAAAAAAAAAAFtDb250ZW50X1R5cGVzXS54bWxQSwECLQAUAAYACAAAACEA&#10;OP0h/9YAAACUAQAACwAAAAAAAAAAAAAAAAAvAQAAX3JlbHMvLnJlbHNQSwECLQAUAAYACAAAACEA&#10;zFS9vRQCAAAsBAAADgAAAAAAAAAAAAAAAAAuAgAAZHJzL2Uyb0RvYy54bWxQSwECLQAUAAYACAAA&#10;ACEAdm/jd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6579870" cy="1270"/>
              <wp:effectExtent l="0" t="0" r="0" b="0"/>
              <wp:wrapNone/>
              <wp:docPr id="43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87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7A43F8C" id="Line 7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71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5P2GQIAAC4EAAAOAAAAZHJzL2Uyb0RvYy54bWysU02P2yAQvVfqf0C+J7azzpcVZ1XZSS9p&#10;N9JufwABHKNiQEDiRFX/ewfspE17qar6gAeYefNm5rF6vrQCnZmxXMkiSsdJhJgkinJ5LKIvb9vR&#10;IkLWYUmxUJIV0ZXZ6Hn9/t2q0zmbqEYJygwCEGnzThdR45zO49iShrXYjpVmEi5rZVrsYGuOMTW4&#10;A/RWxJMkmcWdMlQbRZi1cFr1l9E64Nc1I+6lri1zSBQRcHNhNWE9+DVer3B+NFg3nAw08D+waDGX&#10;kPQOVWGH0cnwP6BaToyyqnZjotpY1TUnLNQA1aTJb9W8NlizUAs0x+p7m+z/gyWfz3uDOC2i7ClC&#10;Ercwox2XDM2Xvjedtjm4lHJvfHXkIl/1TpGvFklVNlgeWeD4dtUQl/qI+CHEb6yGDIfuk6Lgg09O&#10;hUZdatN6SGgBuoR5XO/zYBeHCBzOpvPlYg5jI3CXTsDyCXB+i9XGuo9MtcgbRSSAd8DG5511vevN&#10;xaeSasuFgHOcC4k6gFwm0yREWCU49bf+0prjoRQGnbEXTfiGxA9uRp0kDWgNw3Qz2A5z0dtAVEiP&#10;B+UAn8HqVfFtmSw3i80iG2WT2WaUJVU1+rAts9Fsm86n1VNVllX63VNLs7zhlDLp2d0UmmZ/p4Dh&#10;rfTaumv03of4ET30Fsje/oF0mKcfYS+Gg6LXvfG99aMFUQbn4QF51f+6D14/n/n6BwAAAP//AwBQ&#10;SwMEFAAGAAgAAAAhADRvEGHdAAAACgEAAA8AAABkcnMvZG93bnJldi54bWxMj0FPg0AQhe8m/ofN&#10;mHizC7ZaQJZGm3jpTWzU45RdgcjOEnZL4d87nPQ0eTMvb76X7ybbidEMvnWkIF5FIAxVTrdUKzi+&#10;v94lIHxA0tg5Mgpm42FXXF/lmGl3oTczlqEWHEI+QwVNCH0mpa8aY9GvXG+Ib99usBhYDrXUA144&#10;3HbyPooepcWW+EODvdk3pvopz5ZTHj6TlwMmx3nuyq90s/84jGSVur2Znp9ABDOFPzMs+IwOBTOd&#10;3Jm0Fx3raLtlq4J1zHMxxJt1CuK0bFKQRS7/Vyh+AQAA//8DAFBLAQItABQABgAIAAAAIQC2gziS&#10;/gAAAOEBAAATAAAAAAAAAAAAAAAAAAAAAABbQ29udGVudF9UeXBlc10ueG1sUEsBAi0AFAAGAAgA&#10;AAAhADj9If/WAAAAlAEAAAsAAAAAAAAAAAAAAAAALwEAAF9yZWxzLy5yZWxzUEsBAi0AFAAGAAgA&#10;AAAhAJ/7k/YZAgAALgQAAA4AAAAAAAAAAAAAAAAALgIAAGRycy9lMm9Eb2MueG1sUEsBAi0AFAAG&#10;AAgAAAAhADRvEGHdAAAACgEAAA8AAAAAAAAAAAAAAAAAcwQAAGRycy9kb3ducmV2LnhtbFBLBQYA&#10;AAAABAAEAPMAAAB9BQAAAAA=&#10;" strokeweight="1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79D9"/>
    <w:multiLevelType w:val="multilevel"/>
    <w:tmpl w:val="DE04EF1C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017048A3"/>
    <w:multiLevelType w:val="hybridMultilevel"/>
    <w:tmpl w:val="B0EA814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E5D29"/>
    <w:multiLevelType w:val="hybridMultilevel"/>
    <w:tmpl w:val="95C6720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B6CAA"/>
    <w:multiLevelType w:val="hybridMultilevel"/>
    <w:tmpl w:val="2A5EC6F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47F23"/>
    <w:multiLevelType w:val="multilevel"/>
    <w:tmpl w:val="66A427A2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68"/>
      </w:pPr>
      <w:rPr>
        <w:rFonts w:hint="default"/>
      </w:rPr>
    </w:lvl>
    <w:lvl w:ilvl="1">
      <w:start w:val="234"/>
      <w:numFmt w:val="decimal"/>
      <w:isLgl/>
      <w:lvlText w:val="%1.%2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2">
      <w:start w:val="17"/>
      <w:numFmt w:val="decimal"/>
      <w:isLgl/>
      <w:lvlText w:val="%1.%2.%3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3">
      <w:start w:val="25"/>
      <w:numFmt w:val="decimal"/>
      <w:isLgl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80"/>
        </w:tabs>
        <w:ind w:left="5580" w:hanging="4860"/>
      </w:pPr>
      <w:rPr>
        <w:rFonts w:hint="default"/>
      </w:rPr>
    </w:lvl>
  </w:abstractNum>
  <w:abstractNum w:abstractNumId="5" w15:restartNumberingAfterBreak="0">
    <w:nsid w:val="11935A4D"/>
    <w:multiLevelType w:val="multilevel"/>
    <w:tmpl w:val="2CA40CB8"/>
    <w:lvl w:ilvl="0">
      <w:start w:val="226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37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05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6" w15:restartNumberingAfterBreak="0">
    <w:nsid w:val="12370E9D"/>
    <w:multiLevelType w:val="hybridMultilevel"/>
    <w:tmpl w:val="D92CF98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4A71C0"/>
    <w:multiLevelType w:val="hybridMultilevel"/>
    <w:tmpl w:val="21064368"/>
    <w:lvl w:ilvl="0" w:tplc="8B967A7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16A03965"/>
    <w:multiLevelType w:val="hybridMultilevel"/>
    <w:tmpl w:val="2B282C6A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495866"/>
    <w:multiLevelType w:val="hybridMultilevel"/>
    <w:tmpl w:val="1D025438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91DC167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427C4"/>
    <w:multiLevelType w:val="hybridMultilevel"/>
    <w:tmpl w:val="8DCC502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DF4A30"/>
    <w:multiLevelType w:val="multilevel"/>
    <w:tmpl w:val="F702C1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15326F8"/>
    <w:multiLevelType w:val="multilevel"/>
    <w:tmpl w:val="852098F2"/>
    <w:lvl w:ilvl="0">
      <w:start w:val="19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256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6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13" w15:restartNumberingAfterBreak="0">
    <w:nsid w:val="248D600C"/>
    <w:multiLevelType w:val="hybridMultilevel"/>
    <w:tmpl w:val="F1E68C66"/>
    <w:lvl w:ilvl="0" w:tplc="D06AEE2E">
      <w:start w:val="1"/>
      <w:numFmt w:val="decimal"/>
      <w:lvlText w:val="%1)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B47BE3"/>
    <w:multiLevelType w:val="hybridMultilevel"/>
    <w:tmpl w:val="E9E46F7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930308"/>
    <w:multiLevelType w:val="hybridMultilevel"/>
    <w:tmpl w:val="EDAED2D8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895B76"/>
    <w:multiLevelType w:val="hybridMultilevel"/>
    <w:tmpl w:val="294CA3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740037"/>
    <w:multiLevelType w:val="hybridMultilevel"/>
    <w:tmpl w:val="E454313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BC27D1"/>
    <w:multiLevelType w:val="hybridMultilevel"/>
    <w:tmpl w:val="4B046FD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6B7713"/>
    <w:multiLevelType w:val="multilevel"/>
    <w:tmpl w:val="CF081EFC"/>
    <w:lvl w:ilvl="0">
      <w:start w:val="127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20" w15:restartNumberingAfterBreak="0">
    <w:nsid w:val="339B7D6C"/>
    <w:multiLevelType w:val="hybridMultilevel"/>
    <w:tmpl w:val="1E9E094E"/>
    <w:lvl w:ilvl="0" w:tplc="6DCEF43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22BF8"/>
    <w:multiLevelType w:val="hybridMultilevel"/>
    <w:tmpl w:val="FB3AAC1E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C675AC"/>
    <w:multiLevelType w:val="hybridMultilevel"/>
    <w:tmpl w:val="166A24F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FF346B"/>
    <w:multiLevelType w:val="multilevel"/>
    <w:tmpl w:val="2FA8C8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8A352C4"/>
    <w:multiLevelType w:val="hybridMultilevel"/>
    <w:tmpl w:val="DBAAA87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A45280"/>
    <w:multiLevelType w:val="hybridMultilevel"/>
    <w:tmpl w:val="9AEAA87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137669"/>
    <w:multiLevelType w:val="hybridMultilevel"/>
    <w:tmpl w:val="F6FA9250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A230EF"/>
    <w:multiLevelType w:val="hybridMultilevel"/>
    <w:tmpl w:val="FFD436E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3B3C90"/>
    <w:multiLevelType w:val="hybridMultilevel"/>
    <w:tmpl w:val="34BC5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3A67AC"/>
    <w:multiLevelType w:val="hybridMultilevel"/>
    <w:tmpl w:val="CD10832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FE5379"/>
    <w:multiLevelType w:val="hybridMultilevel"/>
    <w:tmpl w:val="9768D5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7F0B59"/>
    <w:multiLevelType w:val="hybridMultilevel"/>
    <w:tmpl w:val="88EAEB3C"/>
    <w:lvl w:ilvl="0" w:tplc="3278A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E3E3209"/>
    <w:multiLevelType w:val="hybridMultilevel"/>
    <w:tmpl w:val="0E30A4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DD4AF8"/>
    <w:multiLevelType w:val="hybridMultilevel"/>
    <w:tmpl w:val="8ECEFCDA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22A437F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F941ED"/>
    <w:multiLevelType w:val="hybridMultilevel"/>
    <w:tmpl w:val="31A6246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434788"/>
    <w:multiLevelType w:val="multilevel"/>
    <w:tmpl w:val="0142A7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CCA5DE6"/>
    <w:multiLevelType w:val="hybridMultilevel"/>
    <w:tmpl w:val="1F36E2A6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3F1123"/>
    <w:multiLevelType w:val="multilevel"/>
    <w:tmpl w:val="43C42F06"/>
    <w:lvl w:ilvl="0">
      <w:start w:val="1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3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38" w15:restartNumberingAfterBreak="0">
    <w:nsid w:val="7A486A30"/>
    <w:multiLevelType w:val="hybridMultilevel"/>
    <w:tmpl w:val="F6CEE62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6F352E"/>
    <w:multiLevelType w:val="hybridMultilevel"/>
    <w:tmpl w:val="C6265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8025BE"/>
    <w:multiLevelType w:val="multilevel"/>
    <w:tmpl w:val="3EF80D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1" w15:restartNumberingAfterBreak="0">
    <w:nsid w:val="7CC5679E"/>
    <w:multiLevelType w:val="multilevel"/>
    <w:tmpl w:val="C114A1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D30697B"/>
    <w:multiLevelType w:val="hybridMultilevel"/>
    <w:tmpl w:val="D362E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D591AB7"/>
    <w:multiLevelType w:val="multilevel"/>
    <w:tmpl w:val="29ECB3A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44" w15:restartNumberingAfterBreak="0">
    <w:nsid w:val="7DA27F11"/>
    <w:multiLevelType w:val="hybridMultilevel"/>
    <w:tmpl w:val="EE143D8C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FB647B"/>
    <w:multiLevelType w:val="hybridMultilevel"/>
    <w:tmpl w:val="9C2CED2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43"/>
  </w:num>
  <w:num w:numId="4">
    <w:abstractNumId w:val="43"/>
    <w:lvlOverride w:ilvl="0">
      <w:startOverride w:val="3"/>
    </w:lvlOverride>
    <w:lvlOverride w:ilvl="1">
      <w:startOverride w:val="7"/>
    </w:lvlOverride>
  </w:num>
  <w:num w:numId="5">
    <w:abstractNumId w:val="11"/>
  </w:num>
  <w:num w:numId="6">
    <w:abstractNumId w:val="35"/>
  </w:num>
  <w:num w:numId="7">
    <w:abstractNumId w:val="41"/>
  </w:num>
  <w:num w:numId="8">
    <w:abstractNumId w:val="23"/>
  </w:num>
  <w:num w:numId="9">
    <w:abstractNumId w:val="0"/>
  </w:num>
  <w:num w:numId="10">
    <w:abstractNumId w:val="20"/>
  </w:num>
  <w:num w:numId="11">
    <w:abstractNumId w:val="13"/>
  </w:num>
  <w:num w:numId="12">
    <w:abstractNumId w:val="40"/>
  </w:num>
  <w:num w:numId="13">
    <w:abstractNumId w:val="34"/>
  </w:num>
  <w:num w:numId="14">
    <w:abstractNumId w:val="36"/>
  </w:num>
  <w:num w:numId="15">
    <w:abstractNumId w:val="18"/>
  </w:num>
  <w:num w:numId="16">
    <w:abstractNumId w:val="27"/>
  </w:num>
  <w:num w:numId="17">
    <w:abstractNumId w:val="21"/>
  </w:num>
  <w:num w:numId="18">
    <w:abstractNumId w:val="1"/>
  </w:num>
  <w:num w:numId="19">
    <w:abstractNumId w:val="44"/>
  </w:num>
  <w:num w:numId="20">
    <w:abstractNumId w:val="14"/>
  </w:num>
  <w:num w:numId="21">
    <w:abstractNumId w:val="2"/>
  </w:num>
  <w:num w:numId="22">
    <w:abstractNumId w:val="10"/>
  </w:num>
  <w:num w:numId="23">
    <w:abstractNumId w:val="28"/>
  </w:num>
  <w:num w:numId="24">
    <w:abstractNumId w:val="7"/>
  </w:num>
  <w:num w:numId="25">
    <w:abstractNumId w:val="45"/>
  </w:num>
  <w:num w:numId="26">
    <w:abstractNumId w:val="29"/>
  </w:num>
  <w:num w:numId="27">
    <w:abstractNumId w:val="6"/>
  </w:num>
  <w:num w:numId="28">
    <w:abstractNumId w:val="22"/>
  </w:num>
  <w:num w:numId="29">
    <w:abstractNumId w:val="16"/>
  </w:num>
  <w:num w:numId="30">
    <w:abstractNumId w:val="31"/>
  </w:num>
  <w:num w:numId="31">
    <w:abstractNumId w:val="39"/>
  </w:num>
  <w:num w:numId="32">
    <w:abstractNumId w:val="15"/>
  </w:num>
  <w:num w:numId="33">
    <w:abstractNumId w:val="3"/>
  </w:num>
  <w:num w:numId="34">
    <w:abstractNumId w:val="38"/>
  </w:num>
  <w:num w:numId="35">
    <w:abstractNumId w:val="25"/>
  </w:num>
  <w:num w:numId="36">
    <w:abstractNumId w:val="24"/>
  </w:num>
  <w:num w:numId="37">
    <w:abstractNumId w:val="17"/>
  </w:num>
  <w:num w:numId="38">
    <w:abstractNumId w:val="26"/>
  </w:num>
  <w:num w:numId="39">
    <w:abstractNumId w:val="8"/>
  </w:num>
  <w:num w:numId="40">
    <w:abstractNumId w:val="42"/>
  </w:num>
  <w:num w:numId="41">
    <w:abstractNumId w:val="4"/>
  </w:num>
  <w:num w:numId="42">
    <w:abstractNumId w:val="9"/>
  </w:num>
  <w:num w:numId="43">
    <w:abstractNumId w:val="33"/>
  </w:num>
  <w:num w:numId="44">
    <w:abstractNumId w:val="19"/>
  </w:num>
  <w:num w:numId="45">
    <w:abstractNumId w:val="5"/>
  </w:num>
  <w:num w:numId="46">
    <w:abstractNumId w:val="37"/>
  </w:num>
  <w:num w:numId="4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AF"/>
    <w:rsid w:val="00002A88"/>
    <w:rsid w:val="000062AF"/>
    <w:rsid w:val="0001763A"/>
    <w:rsid w:val="00032773"/>
    <w:rsid w:val="0003329B"/>
    <w:rsid w:val="000372B5"/>
    <w:rsid w:val="00043174"/>
    <w:rsid w:val="00045818"/>
    <w:rsid w:val="00056FA8"/>
    <w:rsid w:val="00066D24"/>
    <w:rsid w:val="00070AE3"/>
    <w:rsid w:val="0007614B"/>
    <w:rsid w:val="0007794B"/>
    <w:rsid w:val="00085F00"/>
    <w:rsid w:val="000A0D0C"/>
    <w:rsid w:val="000A0F97"/>
    <w:rsid w:val="000A29D9"/>
    <w:rsid w:val="000A2A4E"/>
    <w:rsid w:val="000A39D5"/>
    <w:rsid w:val="000A44BA"/>
    <w:rsid w:val="000A4F29"/>
    <w:rsid w:val="000B7B88"/>
    <w:rsid w:val="000E44B7"/>
    <w:rsid w:val="00103F5B"/>
    <w:rsid w:val="00111D3C"/>
    <w:rsid w:val="00114FD2"/>
    <w:rsid w:val="00130CA2"/>
    <w:rsid w:val="00134D4C"/>
    <w:rsid w:val="00141BF1"/>
    <w:rsid w:val="001469C2"/>
    <w:rsid w:val="00152C72"/>
    <w:rsid w:val="00157B22"/>
    <w:rsid w:val="0016108A"/>
    <w:rsid w:val="0016463F"/>
    <w:rsid w:val="00173AE8"/>
    <w:rsid w:val="00176085"/>
    <w:rsid w:val="0018070C"/>
    <w:rsid w:val="001817A5"/>
    <w:rsid w:val="001865E1"/>
    <w:rsid w:val="001B3BA3"/>
    <w:rsid w:val="001B4565"/>
    <w:rsid w:val="001C5E5C"/>
    <w:rsid w:val="001D5FDD"/>
    <w:rsid w:val="001F2656"/>
    <w:rsid w:val="00205E54"/>
    <w:rsid w:val="002126BF"/>
    <w:rsid w:val="00216F54"/>
    <w:rsid w:val="00217155"/>
    <w:rsid w:val="0024112E"/>
    <w:rsid w:val="0025455C"/>
    <w:rsid w:val="00266AD9"/>
    <w:rsid w:val="00281D55"/>
    <w:rsid w:val="002B1418"/>
    <w:rsid w:val="002D1641"/>
    <w:rsid w:val="002D2E42"/>
    <w:rsid w:val="002D6CB3"/>
    <w:rsid w:val="002E543E"/>
    <w:rsid w:val="002F10E9"/>
    <w:rsid w:val="002F41D1"/>
    <w:rsid w:val="002F66EE"/>
    <w:rsid w:val="00303C49"/>
    <w:rsid w:val="00316578"/>
    <w:rsid w:val="00332DC3"/>
    <w:rsid w:val="00332FC1"/>
    <w:rsid w:val="00337A6D"/>
    <w:rsid w:val="00366710"/>
    <w:rsid w:val="00370060"/>
    <w:rsid w:val="0037127E"/>
    <w:rsid w:val="0038063E"/>
    <w:rsid w:val="00383211"/>
    <w:rsid w:val="003847F7"/>
    <w:rsid w:val="003971B7"/>
    <w:rsid w:val="00397CE8"/>
    <w:rsid w:val="003A00ED"/>
    <w:rsid w:val="003B2E7C"/>
    <w:rsid w:val="003B6F1C"/>
    <w:rsid w:val="003E28F0"/>
    <w:rsid w:val="003E4EEB"/>
    <w:rsid w:val="003F4264"/>
    <w:rsid w:val="00402183"/>
    <w:rsid w:val="0040571E"/>
    <w:rsid w:val="00421DA1"/>
    <w:rsid w:val="004325EA"/>
    <w:rsid w:val="00437F4B"/>
    <w:rsid w:val="00452C18"/>
    <w:rsid w:val="00455C77"/>
    <w:rsid w:val="004576D4"/>
    <w:rsid w:val="00482143"/>
    <w:rsid w:val="004850CB"/>
    <w:rsid w:val="004945E0"/>
    <w:rsid w:val="00494BD7"/>
    <w:rsid w:val="004A3FB4"/>
    <w:rsid w:val="004A45A6"/>
    <w:rsid w:val="004B02B3"/>
    <w:rsid w:val="004B7CC4"/>
    <w:rsid w:val="004D28CC"/>
    <w:rsid w:val="004D5B75"/>
    <w:rsid w:val="004F178A"/>
    <w:rsid w:val="0051259B"/>
    <w:rsid w:val="00515C43"/>
    <w:rsid w:val="00530FCA"/>
    <w:rsid w:val="005471BD"/>
    <w:rsid w:val="00557C8D"/>
    <w:rsid w:val="0056382E"/>
    <w:rsid w:val="005753E6"/>
    <w:rsid w:val="00581840"/>
    <w:rsid w:val="005849E1"/>
    <w:rsid w:val="0059564B"/>
    <w:rsid w:val="00595F97"/>
    <w:rsid w:val="005A5643"/>
    <w:rsid w:val="005B6864"/>
    <w:rsid w:val="005C6659"/>
    <w:rsid w:val="005D60A9"/>
    <w:rsid w:val="005D665E"/>
    <w:rsid w:val="005E0815"/>
    <w:rsid w:val="005F49C6"/>
    <w:rsid w:val="00604FE2"/>
    <w:rsid w:val="00620218"/>
    <w:rsid w:val="00621174"/>
    <w:rsid w:val="00634C5E"/>
    <w:rsid w:val="00636316"/>
    <w:rsid w:val="00637EA6"/>
    <w:rsid w:val="00642C17"/>
    <w:rsid w:val="00643449"/>
    <w:rsid w:val="0064378F"/>
    <w:rsid w:val="006450A7"/>
    <w:rsid w:val="00645DCD"/>
    <w:rsid w:val="00647CCA"/>
    <w:rsid w:val="00655435"/>
    <w:rsid w:val="00656514"/>
    <w:rsid w:val="006576CA"/>
    <w:rsid w:val="00657736"/>
    <w:rsid w:val="00663528"/>
    <w:rsid w:val="00670326"/>
    <w:rsid w:val="006708DA"/>
    <w:rsid w:val="0068108A"/>
    <w:rsid w:val="006A0007"/>
    <w:rsid w:val="006A25D7"/>
    <w:rsid w:val="006A2B89"/>
    <w:rsid w:val="006A3683"/>
    <w:rsid w:val="006D5F54"/>
    <w:rsid w:val="006F2C29"/>
    <w:rsid w:val="006F3029"/>
    <w:rsid w:val="006F3706"/>
    <w:rsid w:val="006F41A5"/>
    <w:rsid w:val="006F4560"/>
    <w:rsid w:val="00714C52"/>
    <w:rsid w:val="007156B6"/>
    <w:rsid w:val="00741C2B"/>
    <w:rsid w:val="00743525"/>
    <w:rsid w:val="00746FDA"/>
    <w:rsid w:val="00750C19"/>
    <w:rsid w:val="00752571"/>
    <w:rsid w:val="007566A4"/>
    <w:rsid w:val="00764E04"/>
    <w:rsid w:val="00771DD8"/>
    <w:rsid w:val="00783A79"/>
    <w:rsid w:val="0078646D"/>
    <w:rsid w:val="00793D27"/>
    <w:rsid w:val="007949F4"/>
    <w:rsid w:val="0079559D"/>
    <w:rsid w:val="007C5310"/>
    <w:rsid w:val="007D1C75"/>
    <w:rsid w:val="007D79C4"/>
    <w:rsid w:val="007E74ED"/>
    <w:rsid w:val="007F4972"/>
    <w:rsid w:val="007F7308"/>
    <w:rsid w:val="008430DE"/>
    <w:rsid w:val="00850336"/>
    <w:rsid w:val="00876150"/>
    <w:rsid w:val="00885838"/>
    <w:rsid w:val="008B6420"/>
    <w:rsid w:val="008C6C32"/>
    <w:rsid w:val="008C735E"/>
    <w:rsid w:val="008D3A71"/>
    <w:rsid w:val="008E79C2"/>
    <w:rsid w:val="009015CE"/>
    <w:rsid w:val="00905B74"/>
    <w:rsid w:val="00911DC8"/>
    <w:rsid w:val="00914160"/>
    <w:rsid w:val="00932551"/>
    <w:rsid w:val="00933A54"/>
    <w:rsid w:val="00951EC4"/>
    <w:rsid w:val="009720BC"/>
    <w:rsid w:val="00986366"/>
    <w:rsid w:val="009950A0"/>
    <w:rsid w:val="009952F0"/>
    <w:rsid w:val="009A3352"/>
    <w:rsid w:val="009A340E"/>
    <w:rsid w:val="009B5962"/>
    <w:rsid w:val="009C18CF"/>
    <w:rsid w:val="009C5D13"/>
    <w:rsid w:val="009D3EED"/>
    <w:rsid w:val="009E0FE8"/>
    <w:rsid w:val="009E4444"/>
    <w:rsid w:val="00A01A64"/>
    <w:rsid w:val="00A11093"/>
    <w:rsid w:val="00A21F2A"/>
    <w:rsid w:val="00A33962"/>
    <w:rsid w:val="00A34E92"/>
    <w:rsid w:val="00A408C5"/>
    <w:rsid w:val="00A53AEE"/>
    <w:rsid w:val="00A650FB"/>
    <w:rsid w:val="00A711A4"/>
    <w:rsid w:val="00A76C21"/>
    <w:rsid w:val="00A8447C"/>
    <w:rsid w:val="00A84AB9"/>
    <w:rsid w:val="00A9089A"/>
    <w:rsid w:val="00AA1978"/>
    <w:rsid w:val="00AA2EC0"/>
    <w:rsid w:val="00AA7898"/>
    <w:rsid w:val="00AB0F59"/>
    <w:rsid w:val="00AB3F4C"/>
    <w:rsid w:val="00AC138D"/>
    <w:rsid w:val="00AC1A03"/>
    <w:rsid w:val="00AD2B1B"/>
    <w:rsid w:val="00AD2F2C"/>
    <w:rsid w:val="00AE4880"/>
    <w:rsid w:val="00AF4C85"/>
    <w:rsid w:val="00B03307"/>
    <w:rsid w:val="00B1735D"/>
    <w:rsid w:val="00B20119"/>
    <w:rsid w:val="00B57DCA"/>
    <w:rsid w:val="00B667C9"/>
    <w:rsid w:val="00B70A90"/>
    <w:rsid w:val="00B810C0"/>
    <w:rsid w:val="00B9037B"/>
    <w:rsid w:val="00B93E23"/>
    <w:rsid w:val="00B9674A"/>
    <w:rsid w:val="00BA2A29"/>
    <w:rsid w:val="00BB4E77"/>
    <w:rsid w:val="00BC4AE3"/>
    <w:rsid w:val="00BD3A32"/>
    <w:rsid w:val="00BE0A9D"/>
    <w:rsid w:val="00BE6C64"/>
    <w:rsid w:val="00BF14E9"/>
    <w:rsid w:val="00C01EFC"/>
    <w:rsid w:val="00C11832"/>
    <w:rsid w:val="00C124FE"/>
    <w:rsid w:val="00C15262"/>
    <w:rsid w:val="00C310D8"/>
    <w:rsid w:val="00C35789"/>
    <w:rsid w:val="00C369E2"/>
    <w:rsid w:val="00C41E38"/>
    <w:rsid w:val="00C643DA"/>
    <w:rsid w:val="00C86265"/>
    <w:rsid w:val="00C863BC"/>
    <w:rsid w:val="00C973D3"/>
    <w:rsid w:val="00CB22E4"/>
    <w:rsid w:val="00CC3937"/>
    <w:rsid w:val="00CC5E07"/>
    <w:rsid w:val="00CC69D3"/>
    <w:rsid w:val="00CE3C6A"/>
    <w:rsid w:val="00CE5135"/>
    <w:rsid w:val="00CF13B2"/>
    <w:rsid w:val="00CF271F"/>
    <w:rsid w:val="00D04730"/>
    <w:rsid w:val="00D073A6"/>
    <w:rsid w:val="00D075A6"/>
    <w:rsid w:val="00D07DB2"/>
    <w:rsid w:val="00D15CEE"/>
    <w:rsid w:val="00D2363D"/>
    <w:rsid w:val="00D261F1"/>
    <w:rsid w:val="00D52E73"/>
    <w:rsid w:val="00D65C7B"/>
    <w:rsid w:val="00D7295C"/>
    <w:rsid w:val="00D83033"/>
    <w:rsid w:val="00DA4379"/>
    <w:rsid w:val="00DB38F6"/>
    <w:rsid w:val="00DB40C4"/>
    <w:rsid w:val="00DB6954"/>
    <w:rsid w:val="00DC1B3A"/>
    <w:rsid w:val="00DD26B0"/>
    <w:rsid w:val="00DE02EB"/>
    <w:rsid w:val="00DE3BF8"/>
    <w:rsid w:val="00E03F2C"/>
    <w:rsid w:val="00E106A4"/>
    <w:rsid w:val="00E14F7E"/>
    <w:rsid w:val="00E336DC"/>
    <w:rsid w:val="00E345FB"/>
    <w:rsid w:val="00E4419A"/>
    <w:rsid w:val="00E4427A"/>
    <w:rsid w:val="00E507A2"/>
    <w:rsid w:val="00E5088E"/>
    <w:rsid w:val="00E51E37"/>
    <w:rsid w:val="00E569D5"/>
    <w:rsid w:val="00E6770D"/>
    <w:rsid w:val="00E80D5F"/>
    <w:rsid w:val="00E839AF"/>
    <w:rsid w:val="00E95A90"/>
    <w:rsid w:val="00EA7C59"/>
    <w:rsid w:val="00EB1702"/>
    <w:rsid w:val="00EB2A67"/>
    <w:rsid w:val="00EC5319"/>
    <w:rsid w:val="00ED3BA5"/>
    <w:rsid w:val="00EE05FB"/>
    <w:rsid w:val="00EE5EF0"/>
    <w:rsid w:val="00EF0589"/>
    <w:rsid w:val="00F04464"/>
    <w:rsid w:val="00F31EA1"/>
    <w:rsid w:val="00F37641"/>
    <w:rsid w:val="00F57265"/>
    <w:rsid w:val="00F62207"/>
    <w:rsid w:val="00F6244F"/>
    <w:rsid w:val="00F659E4"/>
    <w:rsid w:val="00F72C47"/>
    <w:rsid w:val="00F80D67"/>
    <w:rsid w:val="00FA5DB0"/>
    <w:rsid w:val="00FA7587"/>
    <w:rsid w:val="00FD495E"/>
    <w:rsid w:val="00FE3310"/>
    <w:rsid w:val="00FF3E13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4487B6"/>
  <w15:chartTrackingRefBased/>
  <w15:docId w15:val="{4342C736-930D-4511-873D-8AB853D1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720"/>
      <w:jc w:val="center"/>
      <w:outlineLvl w:val="0"/>
    </w:pPr>
    <w:rPr>
      <w:b/>
      <w:sz w:val="36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8804"/>
        <w:tab w:val="left" w:pos="9088"/>
        <w:tab w:val="left" w:pos="9230"/>
      </w:tabs>
      <w:ind w:right="-7"/>
      <w:jc w:val="center"/>
      <w:outlineLvl w:val="2"/>
    </w:pPr>
    <w:rPr>
      <w:b/>
      <w:spacing w:val="12"/>
      <w:sz w:val="36"/>
      <w:u w:val="single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snapToGrid w:val="0"/>
      <w:color w:val="000000"/>
      <w:sz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40" w:firstLine="340"/>
      <w:jc w:val="center"/>
      <w:outlineLvl w:val="4"/>
    </w:pPr>
    <w:rPr>
      <w:b/>
      <w:spacing w:val="12"/>
      <w:sz w:val="32"/>
      <w:u w:val="single"/>
      <w:lang w:val="x-none" w:eastAsia="x-none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11">
    <w:name w:val="Обычный1"/>
    <w:pPr>
      <w:widowControl w:val="0"/>
      <w:spacing w:line="260" w:lineRule="auto"/>
      <w:ind w:firstLine="320"/>
      <w:jc w:val="both"/>
    </w:pPr>
    <w:rPr>
      <w:snapToGrid w:val="0"/>
      <w:sz w:val="18"/>
    </w:rPr>
  </w:style>
  <w:style w:type="paragraph" w:customStyle="1" w:styleId="FR1">
    <w:name w:val="FR1"/>
    <w:pPr>
      <w:widowControl w:val="0"/>
      <w:spacing w:before="60"/>
      <w:ind w:firstLine="140"/>
      <w:jc w:val="both"/>
    </w:pPr>
    <w:rPr>
      <w:rFonts w:ascii="Arial" w:hAnsi="Arial"/>
      <w:snapToGrid w:val="0"/>
      <w:sz w:val="16"/>
    </w:rPr>
  </w:style>
  <w:style w:type="paragraph" w:styleId="12">
    <w:name w:val="toc 1"/>
    <w:basedOn w:val="a"/>
    <w:next w:val="a"/>
    <w:autoRedefine/>
    <w:semiHidden/>
    <w:rsid w:val="001D5FDD"/>
    <w:pPr>
      <w:tabs>
        <w:tab w:val="right" w:leader="dot" w:pos="9345"/>
      </w:tabs>
      <w:suppressAutoHyphens/>
      <w:spacing w:line="360" w:lineRule="auto"/>
      <w:ind w:firstLine="284"/>
      <w:jc w:val="center"/>
    </w:pPr>
    <w:rPr>
      <w:rFonts w:eastAsia="Times New Roman" w:cs="Arial"/>
      <w:bCs/>
      <w:sz w:val="28"/>
      <w:szCs w:val="28"/>
    </w:rPr>
  </w:style>
  <w:style w:type="paragraph" w:styleId="21">
    <w:name w:val="toc 2"/>
    <w:basedOn w:val="a"/>
    <w:next w:val="a"/>
    <w:autoRedefine/>
    <w:semiHidden/>
    <w:rsid w:val="00EE5EF0"/>
    <w:pPr>
      <w:spacing w:before="100" w:beforeAutospacing="1"/>
      <w:ind w:firstLine="284"/>
    </w:pPr>
    <w:rPr>
      <w:rFonts w:eastAsia="Times New Roman"/>
      <w:bCs/>
      <w:sz w:val="28"/>
      <w:szCs w:val="24"/>
    </w:rPr>
  </w:style>
  <w:style w:type="paragraph" w:styleId="31">
    <w:name w:val="toc 3"/>
    <w:basedOn w:val="a"/>
    <w:next w:val="a"/>
    <w:autoRedefine/>
    <w:semiHidden/>
    <w:rsid w:val="0016463F"/>
    <w:pPr>
      <w:ind w:left="240"/>
    </w:pPr>
    <w:rPr>
      <w:rFonts w:eastAsia="Times New Roman"/>
      <w:sz w:val="24"/>
    </w:rPr>
  </w:style>
  <w:style w:type="paragraph" w:styleId="22">
    <w:name w:val="Body Text Indent 2"/>
    <w:basedOn w:val="a"/>
    <w:pPr>
      <w:ind w:left="40" w:firstLine="340"/>
    </w:pPr>
    <w:rPr>
      <w:sz w:val="28"/>
    </w:rPr>
  </w:style>
  <w:style w:type="paragraph" w:styleId="32">
    <w:name w:val="Body Text Indent 3"/>
    <w:basedOn w:val="a"/>
    <w:pPr>
      <w:tabs>
        <w:tab w:val="left" w:pos="8804"/>
        <w:tab w:val="left" w:pos="9088"/>
        <w:tab w:val="left" w:pos="9230"/>
      </w:tabs>
      <w:ind w:right="-7" w:firstLine="851"/>
    </w:pPr>
    <w:rPr>
      <w:sz w:val="28"/>
    </w:rPr>
  </w:style>
  <w:style w:type="paragraph" w:styleId="a6">
    <w:name w:val="Body Text"/>
    <w:basedOn w:val="a"/>
    <w:rPr>
      <w:spacing w:val="12"/>
      <w:sz w:val="28"/>
    </w:rPr>
  </w:style>
  <w:style w:type="paragraph" w:styleId="33">
    <w:name w:val="Body Text 3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4"/>
    </w:rPr>
  </w:style>
  <w:style w:type="paragraph" w:styleId="23">
    <w:name w:val="Body Text 2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8"/>
    </w:rPr>
  </w:style>
  <w:style w:type="paragraph" w:styleId="a7">
    <w:name w:val="Body Text Indent"/>
    <w:basedOn w:val="a"/>
    <w:pPr>
      <w:spacing w:line="360" w:lineRule="auto"/>
      <w:ind w:firstLine="851"/>
    </w:pPr>
    <w:rPr>
      <w:sz w:val="28"/>
    </w:rPr>
  </w:style>
  <w:style w:type="paragraph" w:customStyle="1" w:styleId="210">
    <w:name w:val="Основной текст 21"/>
    <w:basedOn w:val="a"/>
    <w:pPr>
      <w:ind w:firstLine="567"/>
      <w:jc w:val="both"/>
    </w:pPr>
    <w:rPr>
      <w:snapToGrid w:val="0"/>
      <w:sz w:val="28"/>
    </w:rPr>
  </w:style>
  <w:style w:type="paragraph" w:customStyle="1" w:styleId="13">
    <w:name w:val="заголовок 1"/>
    <w:basedOn w:val="a"/>
    <w:next w:val="a"/>
    <w:pPr>
      <w:keepNext/>
      <w:ind w:left="360"/>
    </w:pPr>
    <w:rPr>
      <w:snapToGrid w:val="0"/>
      <w:sz w:val="28"/>
    </w:rPr>
  </w:style>
  <w:style w:type="paragraph" w:customStyle="1" w:styleId="24">
    <w:name w:val="заголовок 2"/>
    <w:basedOn w:val="a"/>
    <w:next w:val="a"/>
    <w:pPr>
      <w:keepNext/>
      <w:jc w:val="center"/>
    </w:pPr>
    <w:rPr>
      <w:snapToGrid w:val="0"/>
      <w:sz w:val="28"/>
    </w:rPr>
  </w:style>
  <w:style w:type="paragraph" w:customStyle="1" w:styleId="34">
    <w:name w:val="заголовок 3"/>
    <w:basedOn w:val="a"/>
    <w:next w:val="a"/>
    <w:pPr>
      <w:keepNext/>
    </w:pPr>
    <w:rPr>
      <w:snapToGrid w:val="0"/>
      <w:sz w:val="28"/>
    </w:rPr>
  </w:style>
  <w:style w:type="paragraph" w:styleId="a8">
    <w:name w:val="caption"/>
    <w:basedOn w:val="a"/>
    <w:next w:val="a"/>
    <w:qFormat/>
    <w:pPr>
      <w:widowControl w:val="0"/>
      <w:autoSpaceDE w:val="0"/>
      <w:autoSpaceDN w:val="0"/>
      <w:adjustRightInd w:val="0"/>
      <w:spacing w:line="360" w:lineRule="auto"/>
      <w:jc w:val="both"/>
    </w:pPr>
    <w:rPr>
      <w:sz w:val="28"/>
    </w:rPr>
  </w:style>
  <w:style w:type="paragraph" w:customStyle="1" w:styleId="14">
    <w:name w:val="Название1"/>
    <w:basedOn w:val="a"/>
    <w:qFormat/>
    <w:pPr>
      <w:jc w:val="center"/>
    </w:pPr>
    <w:rPr>
      <w:b/>
      <w:sz w:val="36"/>
    </w:rPr>
  </w:style>
  <w:style w:type="character" w:styleId="a9">
    <w:name w:val="Hyperlink"/>
    <w:rPr>
      <w:color w:val="0000FF"/>
      <w:u w:val="single"/>
    </w:rPr>
  </w:style>
  <w:style w:type="paragraph" w:styleId="41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character" w:customStyle="1" w:styleId="15">
    <w:name w:val="заголовок 1 Знак"/>
    <w:rPr>
      <w:noProof w:val="0"/>
      <w:snapToGrid w:val="0"/>
      <w:sz w:val="28"/>
      <w:lang w:val="ru-RU" w:eastAsia="ru-RU" w:bidi="ar-SA"/>
    </w:rPr>
  </w:style>
  <w:style w:type="character" w:customStyle="1" w:styleId="aa">
    <w:name w:val="Знак Знак"/>
    <w:rPr>
      <w:b/>
      <w:noProof w:val="0"/>
      <w:sz w:val="36"/>
      <w:u w:val="single"/>
      <w:lang w:val="ru-RU" w:eastAsia="ru-RU" w:bidi="ar-SA"/>
    </w:rPr>
  </w:style>
  <w:style w:type="paragraph" w:styleId="ab">
    <w:name w:val="Document Map"/>
    <w:basedOn w:val="a"/>
    <w:semiHidden/>
    <w:rsid w:val="00E839AF"/>
    <w:pPr>
      <w:shd w:val="clear" w:color="auto" w:fill="000080"/>
      <w:spacing w:line="360" w:lineRule="auto"/>
      <w:ind w:firstLine="720"/>
      <w:jc w:val="both"/>
    </w:pPr>
    <w:rPr>
      <w:rFonts w:eastAsia="Times New Roman"/>
      <w:sz w:val="24"/>
      <w:szCs w:val="28"/>
    </w:rPr>
  </w:style>
  <w:style w:type="paragraph" w:customStyle="1" w:styleId="ac">
    <w:name w:val="Формула"/>
    <w:basedOn w:val="a"/>
    <w:autoRedefine/>
    <w:pPr>
      <w:spacing w:before="240" w:after="240"/>
      <w:jc w:val="center"/>
    </w:pPr>
    <w:rPr>
      <w:rFonts w:eastAsia="Times New Roman"/>
      <w:sz w:val="26"/>
    </w:rPr>
  </w:style>
  <w:style w:type="paragraph" w:customStyle="1" w:styleId="ad">
    <w:name w:val="Рисунок"/>
    <w:basedOn w:val="a"/>
    <w:autoRedefine/>
    <w:pPr>
      <w:widowControl w:val="0"/>
      <w:spacing w:before="120" w:after="240"/>
      <w:jc w:val="center"/>
    </w:pPr>
    <w:rPr>
      <w:rFonts w:eastAsia="Times New Roman"/>
      <w:sz w:val="26"/>
    </w:rPr>
  </w:style>
  <w:style w:type="table" w:styleId="ae">
    <w:name w:val="Table Grid"/>
    <w:basedOn w:val="a1"/>
    <w:rsid w:val="00E839AF"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Абзац"/>
    <w:basedOn w:val="a"/>
    <w:rsid w:val="00E839AF"/>
    <w:pPr>
      <w:widowControl w:val="0"/>
      <w:suppressAutoHyphens/>
      <w:autoSpaceDE w:val="0"/>
      <w:ind w:firstLine="964"/>
      <w:jc w:val="both"/>
    </w:pPr>
    <w:rPr>
      <w:rFonts w:eastAsia="Times New Roman" w:cs="Arial"/>
      <w:sz w:val="24"/>
      <w:lang w:eastAsia="ar-SA"/>
    </w:rPr>
  </w:style>
  <w:style w:type="paragraph" w:customStyle="1" w:styleId="H3">
    <w:name w:val="H3"/>
    <w:basedOn w:val="a"/>
    <w:next w:val="a"/>
    <w:rsid w:val="00E839AF"/>
    <w:pPr>
      <w:keepNext/>
      <w:spacing w:before="100" w:after="100"/>
      <w:outlineLvl w:val="3"/>
    </w:pPr>
    <w:rPr>
      <w:rFonts w:eastAsia="Times New Roman"/>
      <w:b/>
      <w:snapToGrid w:val="0"/>
      <w:sz w:val="28"/>
    </w:rPr>
  </w:style>
  <w:style w:type="paragraph" w:customStyle="1" w:styleId="af0">
    <w:name w:val="Введ_зак"/>
    <w:basedOn w:val="1"/>
    <w:qFormat/>
    <w:rsid w:val="00E839AF"/>
    <w:pPr>
      <w:pageBreakBefore/>
      <w:suppressAutoHyphens/>
      <w:spacing w:before="240" w:after="360" w:line="360" w:lineRule="auto"/>
      <w:ind w:left="1135" w:firstLine="0"/>
    </w:pPr>
    <w:rPr>
      <w:rFonts w:eastAsia="Times New Roman" w:cs="Arial"/>
      <w:b w:val="0"/>
      <w:bCs/>
      <w:caps/>
      <w:kern w:val="32"/>
      <w:sz w:val="28"/>
      <w:szCs w:val="28"/>
      <w:u w:val="none"/>
      <w:lang w:val="en-US"/>
    </w:rPr>
  </w:style>
  <w:style w:type="paragraph" w:customStyle="1" w:styleId="af1">
    <w:name w:val="Рисунок_под"/>
    <w:basedOn w:val="ad"/>
    <w:autoRedefine/>
    <w:qFormat/>
    <w:rsid w:val="00E839AF"/>
    <w:pPr>
      <w:widowControl/>
      <w:spacing w:before="0" w:after="120" w:line="360" w:lineRule="auto"/>
      <w:ind w:firstLine="720"/>
    </w:pPr>
    <w:rPr>
      <w:sz w:val="28"/>
      <w:szCs w:val="28"/>
    </w:rPr>
  </w:style>
  <w:style w:type="paragraph" w:customStyle="1" w:styleId="16">
    <w:name w:val="1 Знак"/>
    <w:basedOn w:val="a"/>
    <w:rsid w:val="00DC1B3A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paragraph" w:styleId="af2">
    <w:name w:val="List Paragraph"/>
    <w:basedOn w:val="a"/>
    <w:qFormat/>
    <w:rsid w:val="001817A5"/>
    <w:pPr>
      <w:ind w:left="720"/>
      <w:contextualSpacing/>
    </w:pPr>
    <w:rPr>
      <w:rFonts w:eastAsia="Times New Roman"/>
      <w:sz w:val="24"/>
      <w:szCs w:val="24"/>
    </w:rPr>
  </w:style>
  <w:style w:type="character" w:customStyle="1" w:styleId="af3">
    <w:name w:val="Символ сноски"/>
    <w:rsid w:val="00BA2A29"/>
    <w:rPr>
      <w:vertAlign w:val="superscript"/>
    </w:rPr>
  </w:style>
  <w:style w:type="character" w:styleId="af4">
    <w:name w:val="Strong"/>
    <w:uiPriority w:val="22"/>
    <w:qFormat/>
    <w:rsid w:val="00BA2A29"/>
    <w:rPr>
      <w:b/>
      <w:bCs/>
    </w:rPr>
  </w:style>
  <w:style w:type="paragraph" w:styleId="af5">
    <w:name w:val="Normal (Web)"/>
    <w:basedOn w:val="a"/>
    <w:rsid w:val="00BA2A29"/>
    <w:pPr>
      <w:spacing w:before="280" w:after="119"/>
    </w:pPr>
    <w:rPr>
      <w:rFonts w:eastAsia="Times New Roman"/>
      <w:lang w:eastAsia="zh-CN"/>
    </w:rPr>
  </w:style>
  <w:style w:type="paragraph" w:customStyle="1" w:styleId="western">
    <w:name w:val="western"/>
    <w:basedOn w:val="a"/>
    <w:rsid w:val="00D073A6"/>
    <w:pPr>
      <w:spacing w:before="100" w:beforeAutospacing="1" w:after="119"/>
    </w:pPr>
    <w:rPr>
      <w:rFonts w:eastAsia="Times New Roman"/>
      <w:color w:val="000000"/>
      <w:sz w:val="24"/>
      <w:szCs w:val="24"/>
    </w:rPr>
  </w:style>
  <w:style w:type="character" w:customStyle="1" w:styleId="apple-converted-space">
    <w:name w:val="apple-converted-space"/>
    <w:rsid w:val="0078646D"/>
  </w:style>
  <w:style w:type="character" w:customStyle="1" w:styleId="mw-headline">
    <w:name w:val="mw-headline"/>
    <w:rsid w:val="0078646D"/>
  </w:style>
  <w:style w:type="character" w:customStyle="1" w:styleId="mw-editsection-bracket">
    <w:name w:val="mw-editsection-bracket"/>
    <w:rsid w:val="0078646D"/>
  </w:style>
  <w:style w:type="character" w:customStyle="1" w:styleId="mw-editsection">
    <w:name w:val="mw-editsection"/>
    <w:rsid w:val="00752571"/>
  </w:style>
  <w:style w:type="character" w:customStyle="1" w:styleId="mw-editsection-divider">
    <w:name w:val="mw-editsection-divider"/>
    <w:rsid w:val="00752571"/>
  </w:style>
  <w:style w:type="character" w:customStyle="1" w:styleId="20">
    <w:name w:val="Заголовок 2 Знак"/>
    <w:link w:val="2"/>
    <w:rsid w:val="00752571"/>
    <w:rPr>
      <w:b/>
      <w:sz w:val="32"/>
    </w:rPr>
  </w:style>
  <w:style w:type="character" w:customStyle="1" w:styleId="30">
    <w:name w:val="Заголовок 3 Знак"/>
    <w:link w:val="3"/>
    <w:uiPriority w:val="9"/>
    <w:rsid w:val="00752571"/>
    <w:rPr>
      <w:b/>
      <w:spacing w:val="12"/>
      <w:sz w:val="36"/>
      <w:u w:val="single"/>
    </w:rPr>
  </w:style>
  <w:style w:type="character" w:customStyle="1" w:styleId="40">
    <w:name w:val="Заголовок 4 Знак"/>
    <w:link w:val="4"/>
    <w:uiPriority w:val="9"/>
    <w:rsid w:val="00752571"/>
    <w:rPr>
      <w:snapToGrid w:val="0"/>
      <w:color w:val="000000"/>
      <w:sz w:val="24"/>
    </w:rPr>
  </w:style>
  <w:style w:type="character" w:customStyle="1" w:styleId="50">
    <w:name w:val="Заголовок 5 Знак"/>
    <w:link w:val="5"/>
    <w:uiPriority w:val="9"/>
    <w:rsid w:val="00752571"/>
    <w:rPr>
      <w:b/>
      <w:spacing w:val="12"/>
      <w:sz w:val="32"/>
      <w:u w:val="single"/>
    </w:rPr>
  </w:style>
  <w:style w:type="character" w:styleId="af6">
    <w:name w:val="FollowedHyperlink"/>
    <w:uiPriority w:val="99"/>
    <w:unhideWhenUsed/>
    <w:rsid w:val="00752571"/>
    <w:rPr>
      <w:color w:val="800080"/>
      <w:u w:val="single"/>
    </w:rPr>
  </w:style>
  <w:style w:type="paragraph" w:customStyle="1" w:styleId="af7">
    <w:name w:val="Знак"/>
    <w:basedOn w:val="a"/>
    <w:semiHidden/>
    <w:rsid w:val="00B810C0"/>
    <w:pPr>
      <w:spacing w:after="160" w:line="240" w:lineRule="exact"/>
    </w:pPr>
    <w:rPr>
      <w:rFonts w:eastAsia="Times New Roman"/>
      <w:sz w:val="24"/>
      <w:lang w:val="en-US" w:eastAsia="en-US"/>
    </w:rPr>
  </w:style>
  <w:style w:type="paragraph" w:customStyle="1" w:styleId="af8">
    <w:name w:val="МойТекст"/>
    <w:basedOn w:val="a"/>
    <w:link w:val="af9"/>
    <w:rsid w:val="00EE05FB"/>
    <w:pPr>
      <w:ind w:firstLine="900"/>
      <w:jc w:val="both"/>
    </w:pPr>
    <w:rPr>
      <w:rFonts w:eastAsia="Times New Roman"/>
      <w:sz w:val="28"/>
      <w:szCs w:val="24"/>
      <w:lang w:val="x-none" w:eastAsia="x-none"/>
    </w:rPr>
  </w:style>
  <w:style w:type="character" w:customStyle="1" w:styleId="af9">
    <w:name w:val="МойТекст Знак"/>
    <w:link w:val="af8"/>
    <w:rsid w:val="00EE05FB"/>
    <w:rPr>
      <w:rFonts w:eastAsia="Times New Roman"/>
      <w:sz w:val="28"/>
      <w:szCs w:val="24"/>
    </w:rPr>
  </w:style>
  <w:style w:type="character" w:customStyle="1" w:styleId="10">
    <w:name w:val="Заголовок 1 Знак"/>
    <w:link w:val="1"/>
    <w:rsid w:val="00EE05FB"/>
    <w:rPr>
      <w:b/>
      <w:sz w:val="36"/>
      <w:u w:val="single"/>
    </w:rPr>
  </w:style>
  <w:style w:type="paragraph" w:customStyle="1" w:styleId="afa">
    <w:name w:val="!Рисунок"/>
    <w:basedOn w:val="a"/>
    <w:link w:val="afb"/>
    <w:rsid w:val="00EE05FB"/>
    <w:pPr>
      <w:keepLines/>
      <w:spacing w:line="360" w:lineRule="auto"/>
      <w:jc w:val="center"/>
    </w:pPr>
    <w:rPr>
      <w:rFonts w:eastAsia="Times New Roman"/>
      <w:sz w:val="24"/>
      <w:szCs w:val="24"/>
      <w:lang w:val="x-none" w:eastAsia="x-none"/>
    </w:rPr>
  </w:style>
  <w:style w:type="paragraph" w:customStyle="1" w:styleId="afc">
    <w:name w:val="Подписи к рисункам"/>
    <w:basedOn w:val="a"/>
    <w:link w:val="afd"/>
    <w:rsid w:val="00EE05FB"/>
    <w:pPr>
      <w:spacing w:line="360" w:lineRule="auto"/>
      <w:ind w:firstLine="709"/>
      <w:jc w:val="both"/>
    </w:pPr>
    <w:rPr>
      <w:rFonts w:eastAsia="Times New Roman"/>
      <w:sz w:val="24"/>
      <w:szCs w:val="24"/>
      <w:u w:val="single"/>
      <w:lang w:val="x-none" w:eastAsia="x-none"/>
    </w:rPr>
  </w:style>
  <w:style w:type="character" w:customStyle="1" w:styleId="afd">
    <w:name w:val="Подписи к рисункам Знак"/>
    <w:link w:val="afc"/>
    <w:rsid w:val="00EE05FB"/>
    <w:rPr>
      <w:rFonts w:eastAsia="Times New Roman"/>
      <w:sz w:val="24"/>
      <w:szCs w:val="24"/>
      <w:u w:val="single"/>
    </w:rPr>
  </w:style>
  <w:style w:type="character" w:customStyle="1" w:styleId="afb">
    <w:name w:val="!Рисунок Знак"/>
    <w:link w:val="afa"/>
    <w:rsid w:val="00EE05FB"/>
    <w:rPr>
      <w:rFonts w:eastAsia="Times New Roman"/>
      <w:sz w:val="24"/>
      <w:szCs w:val="24"/>
    </w:rPr>
  </w:style>
  <w:style w:type="paragraph" w:styleId="afe">
    <w:name w:val="Balloon Text"/>
    <w:basedOn w:val="a"/>
    <w:link w:val="aff"/>
    <w:rsid w:val="00B1735D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rsid w:val="00B1735D"/>
    <w:rPr>
      <w:rFonts w:ascii="Tahoma" w:hAnsi="Tahoma" w:cs="Tahoma"/>
      <w:sz w:val="16"/>
      <w:szCs w:val="16"/>
    </w:rPr>
  </w:style>
  <w:style w:type="paragraph" w:customStyle="1" w:styleId="aff0">
    <w:name w:val="Рабочий"/>
    <w:basedOn w:val="a"/>
    <w:link w:val="aff1"/>
    <w:qFormat/>
    <w:rsid w:val="00BC4AE3"/>
    <w:pPr>
      <w:spacing w:after="200" w:line="276" w:lineRule="auto"/>
    </w:pPr>
    <w:rPr>
      <w:rFonts w:eastAsia="Calibri"/>
      <w:sz w:val="28"/>
      <w:szCs w:val="22"/>
      <w:lang w:eastAsia="en-US"/>
    </w:rPr>
  </w:style>
  <w:style w:type="character" w:customStyle="1" w:styleId="aff1">
    <w:name w:val="Рабочий Знак"/>
    <w:link w:val="aff0"/>
    <w:rsid w:val="00BC4AE3"/>
    <w:rPr>
      <w:rFonts w:eastAsia="Calibri"/>
      <w:sz w:val="28"/>
      <w:szCs w:val="22"/>
      <w:lang w:eastAsia="en-US"/>
    </w:rPr>
  </w:style>
  <w:style w:type="paragraph" w:styleId="aff2">
    <w:name w:val="TOC Heading"/>
    <w:basedOn w:val="1"/>
    <w:next w:val="a"/>
    <w:uiPriority w:val="39"/>
    <w:unhideWhenUsed/>
    <w:qFormat/>
    <w:rsid w:val="00C863BC"/>
    <w:pPr>
      <w:keepLines/>
      <w:spacing w:before="240" w:line="259" w:lineRule="auto"/>
      <w:ind w:firstLine="0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  <w:u w:val="none"/>
      <w:lang w:val="ru-RU" w:eastAsia="ru-RU"/>
    </w:rPr>
  </w:style>
  <w:style w:type="paragraph" w:customStyle="1" w:styleId="Default">
    <w:name w:val="Default"/>
    <w:rsid w:val="006F2C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7">
    <w:name w:val="Заголовок №1_"/>
    <w:link w:val="18"/>
    <w:rsid w:val="006F2C29"/>
    <w:rPr>
      <w:b/>
      <w:bCs/>
      <w:spacing w:val="-10"/>
      <w:sz w:val="30"/>
      <w:szCs w:val="30"/>
      <w:shd w:val="clear" w:color="auto" w:fill="FFFFFF"/>
    </w:rPr>
  </w:style>
  <w:style w:type="paragraph" w:customStyle="1" w:styleId="18">
    <w:name w:val="Заголовок №1"/>
    <w:basedOn w:val="a"/>
    <w:link w:val="17"/>
    <w:rsid w:val="006F2C29"/>
    <w:pPr>
      <w:widowControl w:val="0"/>
      <w:shd w:val="clear" w:color="auto" w:fill="FFFFFF"/>
      <w:spacing w:after="420" w:line="0" w:lineRule="atLeast"/>
      <w:ind w:hanging="2740"/>
      <w:outlineLvl w:val="0"/>
    </w:pPr>
    <w:rPr>
      <w:b/>
      <w:bCs/>
      <w:spacing w:val="-1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5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123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8;&#1077;&#1082;&#1089;&#1090;&#1086;&#1074;&#1099;&#1077;%20&#1092;&#1072;&#1081;&#1083;&#1099;\&#1064;&#1072;&#1073;&#1083;&#1086;&#1085;&#1099;\&#1050;&#1091;&#1088;&#1089;&#1086;&#1074;&#1086;&#1081;%20(&#1078;&#1080;&#1088;&#1085;.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01E39-4656-450B-82ED-51E7AD243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Курсовой (жирн.).dot</Template>
  <TotalTime>413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  ф и н а н с о в о й  у с т о й ч и в о с т и  п р е д п р и я т и я</vt:lpstr>
    </vt:vector>
  </TitlesOfParts>
  <Company>ДГАС ИТЦ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  ф и н а н с о в о й  у с т о й ч и в о с т и  п р е д п р и я т и я</dc:title>
  <dc:subject/>
  <dc:creator>kalash</dc:creator>
  <cp:keywords/>
  <cp:lastModifiedBy>днс</cp:lastModifiedBy>
  <cp:revision>22</cp:revision>
  <cp:lastPrinted>2017-06-16T07:42:00Z</cp:lastPrinted>
  <dcterms:created xsi:type="dcterms:W3CDTF">2018-09-12T08:01:00Z</dcterms:created>
  <dcterms:modified xsi:type="dcterms:W3CDTF">2020-04-08T07:29:00Z</dcterms:modified>
</cp:coreProperties>
</file>