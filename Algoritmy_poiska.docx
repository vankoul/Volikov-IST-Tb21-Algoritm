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CC63B" w14:textId="77777777" w:rsidR="002B3760" w:rsidRPr="002B3760" w:rsidRDefault="002B3760" w:rsidP="002B3760">
      <w:pPr>
        <w:jc w:val="center"/>
        <w:rPr>
          <w:rFonts w:eastAsia="Helvetica-Bold"/>
          <w:b/>
          <w:sz w:val="32"/>
          <w:szCs w:val="28"/>
        </w:rPr>
      </w:pPr>
      <w:r w:rsidRPr="002B3760">
        <w:rPr>
          <w:rFonts w:eastAsia="Helvetica-Bold"/>
          <w:b/>
          <w:sz w:val="32"/>
          <w:szCs w:val="28"/>
        </w:rPr>
        <w:t>Практическая работа №</w:t>
      </w:r>
      <w:r w:rsidR="001332D7">
        <w:rPr>
          <w:rFonts w:eastAsia="Helvetica-Bold"/>
          <w:b/>
          <w:sz w:val="32"/>
          <w:szCs w:val="28"/>
        </w:rPr>
        <w:t>1</w:t>
      </w:r>
    </w:p>
    <w:p w14:paraId="213D8413" w14:textId="77777777" w:rsidR="002B3760" w:rsidRDefault="002B3760" w:rsidP="002B3760">
      <w:pPr>
        <w:jc w:val="center"/>
        <w:rPr>
          <w:rFonts w:eastAsia="Helvetica-Bold"/>
          <w:sz w:val="28"/>
          <w:szCs w:val="28"/>
        </w:rPr>
      </w:pPr>
    </w:p>
    <w:p w14:paraId="00828984" w14:textId="74EA6B2A" w:rsidR="00005F9B" w:rsidRDefault="000739EB" w:rsidP="00EF2AE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739EB">
        <w:rPr>
          <w:b/>
          <w:bCs/>
          <w:sz w:val="28"/>
          <w:szCs w:val="28"/>
        </w:rPr>
        <w:t>Тема</w:t>
      </w:r>
      <w:r>
        <w:rPr>
          <w:b/>
          <w:bCs/>
          <w:sz w:val="28"/>
          <w:szCs w:val="28"/>
        </w:rPr>
        <w:t>: «Алгоритмы поиска».</w:t>
      </w:r>
    </w:p>
    <w:p w14:paraId="3418FF2A" w14:textId="4842D9BE" w:rsidR="000739EB" w:rsidRPr="000739EB" w:rsidRDefault="000739EB" w:rsidP="00EF2AEE">
      <w:pPr>
        <w:spacing w:line="360" w:lineRule="auto"/>
        <w:ind w:firstLine="709"/>
        <w:jc w:val="both"/>
        <w:rPr>
          <w:rFonts w:eastAsia="Helvetica-Bold"/>
          <w:b/>
          <w:bCs/>
          <w:iCs/>
          <w:sz w:val="28"/>
          <w:szCs w:val="28"/>
        </w:rPr>
      </w:pPr>
      <w:r>
        <w:rPr>
          <w:b/>
          <w:bCs/>
          <w:sz w:val="28"/>
          <w:szCs w:val="28"/>
        </w:rPr>
        <w:t>Цель работы: изучить алгоритмы поиска.</w:t>
      </w:r>
    </w:p>
    <w:p w14:paraId="74B5D98D" w14:textId="77777777" w:rsidR="000739EB" w:rsidRPr="000739EB" w:rsidRDefault="000739EB" w:rsidP="00EB3F1E">
      <w:pPr>
        <w:spacing w:line="360" w:lineRule="auto"/>
        <w:ind w:right="300"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Поиск является одним из наиболее часто встречаемых действий в программировании. Существует множество различных алгоритмов поиска, которые принципиально зависят от способа организации данных. У каждого алгоритма поиска есть свои преимущества и недостатки. Поэтому важно выбрать тот алгоритм, который лучше всего подходит для решения конкретной задачи.</w:t>
      </w:r>
    </w:p>
    <w:p w14:paraId="7F67FB97" w14:textId="77777777" w:rsidR="000739EB" w:rsidRPr="000739EB" w:rsidRDefault="000739EB" w:rsidP="00EB3F1E">
      <w:pPr>
        <w:spacing w:line="360" w:lineRule="auto"/>
        <w:ind w:right="305"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Поставим задачу поиска в линейных структурах. Пусть задано множество данных, которое описывается как массив, состоящий из некоторого количества элементов. Проверим, входит ли заданный ключ в данный массив. Если входит, то найдем номер этого элемента массива, то есть, определим первое вхождение заданного ключа (элемента) в исходном массиве.</w:t>
      </w:r>
    </w:p>
    <w:p w14:paraId="532BDC58" w14:textId="77777777" w:rsidR="000739EB" w:rsidRPr="000739EB" w:rsidRDefault="000739EB" w:rsidP="00EB3F1E">
      <w:pPr>
        <w:spacing w:after="20" w:line="360" w:lineRule="auto"/>
        <w:ind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Таким образом, определим общий алгоритм поиска данных:</w:t>
      </w:r>
    </w:p>
    <w:p w14:paraId="54B10BFC" w14:textId="77777777" w:rsidR="000739EB" w:rsidRPr="000739EB" w:rsidRDefault="000739EB" w:rsidP="00EB3F1E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Шаг 1. Вычисление элемента, что часто предполагает получение значения элемента, ключа элемента и т.д.</w:t>
      </w:r>
    </w:p>
    <w:p w14:paraId="2725B198" w14:textId="77777777" w:rsidR="000739EB" w:rsidRPr="000739EB" w:rsidRDefault="000739EB" w:rsidP="00EB3F1E">
      <w:pPr>
        <w:spacing w:line="360" w:lineRule="auto"/>
        <w:ind w:right="2"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Шаг 2. Сравнение элемента с эталоном или сравнение двух элементов (в зависимости от постановки задачи).</w:t>
      </w:r>
    </w:p>
    <w:p w14:paraId="6C1ACF09" w14:textId="77777777" w:rsidR="000739EB" w:rsidRPr="000739EB" w:rsidRDefault="000739EB" w:rsidP="00EB3F1E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Шаг 3. Перебор элементов множества, то есть прохождение по элементам массива.</w:t>
      </w:r>
      <w:bookmarkStart w:id="0" w:name="_GoBack"/>
      <w:bookmarkEnd w:id="0"/>
    </w:p>
    <w:p w14:paraId="5B857CA9" w14:textId="77777777" w:rsidR="000739EB" w:rsidRPr="000739EB" w:rsidRDefault="000739EB" w:rsidP="00EB3F1E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Основные идеи различных алгоритмов поиска сосредоточены в методах перебора и стратегии поиска.</w:t>
      </w:r>
    </w:p>
    <w:p w14:paraId="2B0C4AEB" w14:textId="44774908" w:rsidR="000739EB" w:rsidRDefault="000739EB" w:rsidP="00EB3F1E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 w:rsidRPr="000739EB">
        <w:rPr>
          <w:color w:val="000000"/>
          <w:sz w:val="28"/>
          <w:szCs w:val="22"/>
        </w:rPr>
        <w:t>Рассмотрим основные алгоритмы поиска в линейных структурах более подробно.</w:t>
      </w:r>
    </w:p>
    <w:p w14:paraId="2F398AC7" w14:textId="0D5715FF" w:rsidR="000739EB" w:rsidRDefault="000739EB" w:rsidP="00EF2AEE">
      <w:pPr>
        <w:spacing w:line="360" w:lineRule="auto"/>
        <w:ind w:left="606"/>
        <w:jc w:val="both"/>
        <w:rPr>
          <w:color w:val="000000"/>
          <w:sz w:val="28"/>
          <w:szCs w:val="22"/>
        </w:rPr>
      </w:pPr>
    </w:p>
    <w:p w14:paraId="60F38CD6" w14:textId="7A6EC63B" w:rsidR="000739EB" w:rsidRDefault="000739EB" w:rsidP="00EF2AEE">
      <w:pPr>
        <w:spacing w:line="360" w:lineRule="auto"/>
        <w:ind w:left="606"/>
        <w:jc w:val="both"/>
        <w:rPr>
          <w:color w:val="000000"/>
          <w:sz w:val="28"/>
          <w:szCs w:val="22"/>
        </w:rPr>
      </w:pPr>
    </w:p>
    <w:p w14:paraId="06B7B322" w14:textId="505FCFD4" w:rsidR="000739EB" w:rsidRDefault="000739EB" w:rsidP="00EF2AEE">
      <w:pPr>
        <w:spacing w:line="360" w:lineRule="auto"/>
        <w:ind w:left="606"/>
        <w:jc w:val="both"/>
        <w:rPr>
          <w:color w:val="000000"/>
          <w:sz w:val="28"/>
          <w:szCs w:val="22"/>
        </w:rPr>
      </w:pPr>
    </w:p>
    <w:p w14:paraId="06B4E5DD" w14:textId="64E30DB3" w:rsidR="000739EB" w:rsidRDefault="000739EB" w:rsidP="00EF2AEE">
      <w:pPr>
        <w:spacing w:line="360" w:lineRule="auto"/>
        <w:ind w:left="606"/>
        <w:jc w:val="both"/>
        <w:rPr>
          <w:color w:val="000000"/>
          <w:sz w:val="28"/>
          <w:szCs w:val="22"/>
        </w:rPr>
      </w:pPr>
    </w:p>
    <w:p w14:paraId="759171A1" w14:textId="77777777" w:rsidR="000739EB" w:rsidRPr="000739EB" w:rsidRDefault="000739EB" w:rsidP="00EF2AEE">
      <w:pPr>
        <w:spacing w:line="360" w:lineRule="auto"/>
        <w:ind w:left="606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3409233F" w14:textId="494D5A43" w:rsidR="000739EB" w:rsidRPr="00EF2AEE" w:rsidRDefault="000739EB" w:rsidP="00EB3F1E">
      <w:pPr>
        <w:spacing w:line="360" w:lineRule="auto"/>
        <w:ind w:right="301" w:firstLine="607"/>
        <w:jc w:val="both"/>
        <w:rPr>
          <w:color w:val="000000"/>
          <w:sz w:val="28"/>
          <w:szCs w:val="22"/>
        </w:rPr>
      </w:pPr>
      <w:r w:rsidRPr="000739EB">
        <w:rPr>
          <w:b/>
          <w:bCs/>
          <w:color w:val="000000"/>
          <w:sz w:val="28"/>
          <w:szCs w:val="22"/>
        </w:rPr>
        <w:lastRenderedPageBreak/>
        <w:t xml:space="preserve">Линейный </w:t>
      </w:r>
      <w:r w:rsidR="00EF2AEE" w:rsidRPr="00EF2AEE">
        <w:rPr>
          <w:b/>
          <w:bCs/>
          <w:color w:val="000000"/>
          <w:sz w:val="28"/>
          <w:szCs w:val="22"/>
        </w:rPr>
        <w:t>(</w:t>
      </w:r>
      <w:r w:rsidRPr="000739EB">
        <w:rPr>
          <w:b/>
          <w:bCs/>
          <w:color w:val="000000"/>
          <w:sz w:val="28"/>
          <w:szCs w:val="22"/>
        </w:rPr>
        <w:t>последовательный</w:t>
      </w:r>
      <w:r w:rsidR="00EF2AEE" w:rsidRPr="00EF2AEE">
        <w:rPr>
          <w:b/>
          <w:bCs/>
          <w:color w:val="000000"/>
          <w:sz w:val="28"/>
          <w:szCs w:val="22"/>
        </w:rPr>
        <w:t>)</w:t>
      </w:r>
      <w:r w:rsidRPr="000739EB">
        <w:rPr>
          <w:b/>
          <w:bCs/>
          <w:color w:val="000000"/>
          <w:sz w:val="28"/>
          <w:szCs w:val="22"/>
        </w:rPr>
        <w:t xml:space="preserve"> поиск</w:t>
      </w:r>
      <w:r w:rsidRPr="000739EB">
        <w:rPr>
          <w:color w:val="000000"/>
          <w:sz w:val="28"/>
          <w:szCs w:val="22"/>
        </w:rPr>
        <w:t xml:space="preserve"> — алгоритм нахождения заданного значения произвольной функции на некотором отрезке. Данный алгоритм является простейшим алгоритмом поиска и в отличие, например, от двоичного поиска, не накладывает никаких ограничений на функцию и имеет простейшую реализацию. Поиск значения функции осуществляется простым сравнением очередного рассматриваемого значения (как правило поиск происходит слева направо, то есть от меньших значений аргумента к большим) и, если значения совпадают (с той или иной точностью), то поиск считается завершённым.</w:t>
      </w:r>
    </w:p>
    <w:p w14:paraId="51ECD8E3" w14:textId="31B00E6D" w:rsidR="000739EB" w:rsidRPr="00EF2AEE" w:rsidRDefault="000739EB" w:rsidP="00EB3F1E">
      <w:pPr>
        <w:spacing w:line="360" w:lineRule="auto"/>
        <w:ind w:right="301" w:firstLine="607"/>
        <w:jc w:val="both"/>
        <w:rPr>
          <w:color w:val="000000"/>
          <w:sz w:val="28"/>
          <w:szCs w:val="22"/>
        </w:rPr>
      </w:pPr>
      <w:r w:rsidRPr="00EF2AEE">
        <w:rPr>
          <w:color w:val="000000"/>
          <w:sz w:val="28"/>
          <w:szCs w:val="22"/>
        </w:rPr>
        <w:t>Алгоритм линейного поиска:</w:t>
      </w:r>
    </w:p>
    <w:p w14:paraId="064960DF" w14:textId="0D0ECBFF" w:rsidR="000739EB" w:rsidRPr="00EF2AEE" w:rsidRDefault="000739EB" w:rsidP="00EB3F1E">
      <w:pPr>
        <w:spacing w:line="360" w:lineRule="auto"/>
        <w:ind w:left="607" w:right="301"/>
        <w:jc w:val="both"/>
        <w:rPr>
          <w:color w:val="000000"/>
          <w:sz w:val="28"/>
          <w:szCs w:val="22"/>
        </w:rPr>
      </w:pPr>
      <w:r w:rsidRPr="00EF2AEE">
        <w:rPr>
          <w:color w:val="000000"/>
          <w:sz w:val="28"/>
          <w:szCs w:val="22"/>
        </w:rPr>
        <w:t>Шаг 1. Полагаем, что значение переменной цикла i=0.</w:t>
      </w:r>
    </w:p>
    <w:p w14:paraId="48160DC6" w14:textId="7F4A2014" w:rsidR="000739EB" w:rsidRPr="00EF2AEE" w:rsidRDefault="000739EB" w:rsidP="00EB3F1E">
      <w:pPr>
        <w:spacing w:line="360" w:lineRule="auto"/>
        <w:ind w:left="607" w:right="301"/>
        <w:jc w:val="both"/>
        <w:rPr>
          <w:color w:val="000000"/>
          <w:sz w:val="28"/>
          <w:szCs w:val="22"/>
        </w:rPr>
      </w:pPr>
      <w:r w:rsidRPr="00EF2AEE">
        <w:rPr>
          <w:color w:val="000000"/>
          <w:sz w:val="28"/>
          <w:szCs w:val="22"/>
        </w:rPr>
        <w:t xml:space="preserve">Шаг 2. Если значение элемента массива x[i] равно значению ключа </w:t>
      </w:r>
      <w:proofErr w:type="spellStart"/>
      <w:r w:rsidRPr="00EF2AEE">
        <w:rPr>
          <w:color w:val="000000"/>
          <w:sz w:val="28"/>
          <w:szCs w:val="22"/>
        </w:rPr>
        <w:t>key</w:t>
      </w:r>
      <w:proofErr w:type="spellEnd"/>
      <w:r w:rsidRPr="00EF2AEE">
        <w:rPr>
          <w:color w:val="000000"/>
          <w:sz w:val="28"/>
          <w:szCs w:val="22"/>
        </w:rPr>
        <w:t>, то возвращаем значение, равное номеру искомого элемента, и алгоритм завершает работу. В противном случае значение переменной цикла увеличивается на единицу i=i+1.</w:t>
      </w:r>
    </w:p>
    <w:p w14:paraId="39F71136" w14:textId="06BCCFBD" w:rsidR="00055510" w:rsidRPr="004D3EED" w:rsidRDefault="000739EB" w:rsidP="004D3EED">
      <w:pPr>
        <w:spacing w:line="360" w:lineRule="auto"/>
        <w:ind w:left="607" w:right="301"/>
        <w:jc w:val="both"/>
        <w:rPr>
          <w:color w:val="000000"/>
          <w:sz w:val="28"/>
          <w:szCs w:val="22"/>
        </w:rPr>
      </w:pPr>
      <w:r w:rsidRPr="00EF2AEE">
        <w:rPr>
          <w:color w:val="000000"/>
          <w:sz w:val="28"/>
          <w:szCs w:val="22"/>
        </w:rPr>
        <w:t xml:space="preserve">Шаг 3. Если </w:t>
      </w:r>
      <w:proofErr w:type="gramStart"/>
      <w:r w:rsidRPr="00EF2AEE">
        <w:rPr>
          <w:color w:val="000000"/>
          <w:sz w:val="28"/>
          <w:szCs w:val="22"/>
        </w:rPr>
        <w:t>i&lt;</w:t>
      </w:r>
      <w:proofErr w:type="gramEnd"/>
      <w:r w:rsidRPr="00EF2AEE">
        <w:rPr>
          <w:color w:val="000000"/>
          <w:sz w:val="28"/>
          <w:szCs w:val="22"/>
        </w:rPr>
        <w:t>k, где k – число элементов массива x, то выполняется Шаг 2, в противном случае – работа алгоритма завершена и возвращается значение равное -1.</w:t>
      </w:r>
    </w:p>
    <w:p w14:paraId="5A1A0DD8" w14:textId="6F8CFDB3" w:rsidR="004D3EED" w:rsidRPr="004D3EED" w:rsidRDefault="004D3EED" w:rsidP="004D3EED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4D3EED">
        <w:rPr>
          <w:rFonts w:ascii="Consolas" w:hAnsi="Consolas"/>
          <w:color w:val="CC7832"/>
          <w:lang w:val="en-US"/>
        </w:rPr>
        <w:t>def</w:t>
      </w:r>
      <w:proofErr w:type="spellEnd"/>
      <w:r w:rsidRPr="004D3EE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4D3EED">
        <w:rPr>
          <w:rFonts w:ascii="Consolas" w:hAnsi="Consolas"/>
          <w:color w:val="FFC66D"/>
          <w:lang w:val="en-US"/>
        </w:rPr>
        <w:t>line_search</w:t>
      </w:r>
      <w:proofErr w:type="spellEnd"/>
      <w:r w:rsidRPr="004D3EED">
        <w:rPr>
          <w:rFonts w:ascii="Consolas" w:hAnsi="Consolas"/>
          <w:color w:val="A9B7C6"/>
          <w:lang w:val="en-US"/>
        </w:rPr>
        <w:t>(array</w:t>
      </w:r>
      <w:r w:rsidRPr="004D3EED">
        <w:rPr>
          <w:rFonts w:ascii="Consolas" w:hAnsi="Consolas"/>
          <w:color w:val="CC7832"/>
          <w:lang w:val="en-US"/>
        </w:rPr>
        <w:t xml:space="preserve">, </w:t>
      </w:r>
      <w:r w:rsidRPr="004D3EED">
        <w:rPr>
          <w:rFonts w:ascii="Consolas" w:hAnsi="Consolas"/>
          <w:color w:val="A9B7C6"/>
          <w:lang w:val="en-US"/>
        </w:rPr>
        <w:t>key):</w:t>
      </w:r>
      <w:r w:rsidRPr="004D3EED">
        <w:rPr>
          <w:rFonts w:ascii="Consolas" w:hAnsi="Consolas"/>
          <w:color w:val="A9B7C6"/>
          <w:lang w:val="en-US"/>
        </w:rPr>
        <w:br/>
        <w:t xml:space="preserve">    </w:t>
      </w:r>
      <w:r w:rsidRPr="004D3EED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4D3EED">
        <w:rPr>
          <w:rFonts w:ascii="Consolas" w:hAnsi="Consolas"/>
          <w:color w:val="A9B7C6"/>
          <w:lang w:val="en-US"/>
        </w:rPr>
        <w:t>i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 </w:t>
      </w:r>
      <w:r w:rsidRPr="004D3EED">
        <w:rPr>
          <w:rFonts w:ascii="Consolas" w:hAnsi="Consolas"/>
          <w:color w:val="CC7832"/>
          <w:lang w:val="en-US"/>
        </w:rPr>
        <w:t xml:space="preserve">in </w:t>
      </w:r>
      <w:r w:rsidRPr="004D3EED">
        <w:rPr>
          <w:rFonts w:ascii="Consolas" w:hAnsi="Consolas"/>
          <w:color w:val="A9B7C6"/>
          <w:lang w:val="en-US"/>
        </w:rPr>
        <w:t>range(</w:t>
      </w:r>
      <w:proofErr w:type="spellStart"/>
      <w:r w:rsidRPr="004D3EED">
        <w:rPr>
          <w:rFonts w:ascii="Consolas" w:hAnsi="Consolas"/>
          <w:color w:val="A9B7C6"/>
          <w:lang w:val="en-US"/>
        </w:rPr>
        <w:t>len</w:t>
      </w:r>
      <w:proofErr w:type="spellEnd"/>
      <w:r w:rsidRPr="004D3EED">
        <w:rPr>
          <w:rFonts w:ascii="Consolas" w:hAnsi="Consolas"/>
          <w:color w:val="A9B7C6"/>
          <w:lang w:val="en-US"/>
        </w:rPr>
        <w:t>(array)):</w:t>
      </w:r>
      <w:r w:rsidRPr="004D3EED">
        <w:rPr>
          <w:rFonts w:ascii="Consolas" w:hAnsi="Consolas"/>
          <w:color w:val="A9B7C6"/>
          <w:lang w:val="en-US"/>
        </w:rPr>
        <w:br/>
        <w:t xml:space="preserve">        </w:t>
      </w:r>
      <w:r w:rsidRPr="004D3EED">
        <w:rPr>
          <w:rFonts w:ascii="Consolas" w:hAnsi="Consolas"/>
          <w:color w:val="CC7832"/>
          <w:lang w:val="en-US"/>
        </w:rPr>
        <w:t xml:space="preserve">if </w:t>
      </w:r>
      <w:r w:rsidRPr="004D3EED">
        <w:rPr>
          <w:rFonts w:ascii="Consolas" w:hAnsi="Consolas"/>
          <w:color w:val="A9B7C6"/>
          <w:lang w:val="en-US"/>
        </w:rPr>
        <w:t>array[</w:t>
      </w:r>
      <w:proofErr w:type="spellStart"/>
      <w:r w:rsidRPr="004D3EED">
        <w:rPr>
          <w:rFonts w:ascii="Consolas" w:hAnsi="Consolas"/>
          <w:color w:val="A9B7C6"/>
          <w:lang w:val="en-US"/>
        </w:rPr>
        <w:t>i</w:t>
      </w:r>
      <w:proofErr w:type="spellEnd"/>
      <w:r w:rsidRPr="004D3EED">
        <w:rPr>
          <w:rFonts w:ascii="Consolas" w:hAnsi="Consolas"/>
          <w:color w:val="A9B7C6"/>
          <w:lang w:val="en-US"/>
        </w:rPr>
        <w:t>] == key:</w:t>
      </w:r>
      <w:r w:rsidRPr="004D3EED">
        <w:rPr>
          <w:rFonts w:ascii="Consolas" w:hAnsi="Consolas"/>
          <w:color w:val="A9B7C6"/>
          <w:lang w:val="en-US"/>
        </w:rPr>
        <w:br/>
        <w:t xml:space="preserve">            </w:t>
      </w:r>
      <w:r w:rsidRPr="004D3EE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4D3EED">
        <w:rPr>
          <w:rFonts w:ascii="Consolas" w:hAnsi="Consolas"/>
          <w:color w:val="A9B7C6"/>
          <w:lang w:val="en-US"/>
        </w:rPr>
        <w:t>i</w:t>
      </w:r>
      <w:proofErr w:type="spellEnd"/>
    </w:p>
    <w:p w14:paraId="2917CAAA" w14:textId="00107D56" w:rsidR="003006F1" w:rsidRPr="0041090B" w:rsidRDefault="003006F1" w:rsidP="00055510">
      <w:pPr>
        <w:spacing w:line="360" w:lineRule="auto"/>
        <w:ind w:right="301" w:firstLine="607"/>
        <w:jc w:val="center"/>
        <w:rPr>
          <w:color w:val="000000"/>
          <w:sz w:val="28"/>
          <w:szCs w:val="22"/>
          <w:lang w:val="en-US"/>
        </w:rPr>
      </w:pPr>
    </w:p>
    <w:p w14:paraId="5FAB259D" w14:textId="6B7227F2" w:rsidR="00055510" w:rsidRPr="00055510" w:rsidRDefault="00055510" w:rsidP="0005551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1 Линейный поиск</w:t>
      </w:r>
    </w:p>
    <w:p w14:paraId="1A5412A8" w14:textId="0591B6ED" w:rsidR="00055510" w:rsidRPr="00503F4F" w:rsidRDefault="00055510" w:rsidP="00EB3F1E">
      <w:pPr>
        <w:spacing w:line="360" w:lineRule="auto"/>
        <w:ind w:right="301" w:firstLine="607"/>
        <w:jc w:val="both"/>
        <w:rPr>
          <w:color w:val="000000"/>
          <w:sz w:val="28"/>
          <w:szCs w:val="22"/>
        </w:rPr>
      </w:pPr>
    </w:p>
    <w:p w14:paraId="5C5B07B6" w14:textId="5B2DF2ED" w:rsidR="000739EB" w:rsidRDefault="000739EB" w:rsidP="00EB3F1E">
      <w:pPr>
        <w:spacing w:line="360" w:lineRule="auto"/>
        <w:ind w:right="301" w:firstLine="607"/>
        <w:jc w:val="both"/>
        <w:rPr>
          <w:color w:val="000000"/>
          <w:sz w:val="28"/>
          <w:szCs w:val="22"/>
        </w:rPr>
      </w:pPr>
      <w:r w:rsidRPr="00EF2AEE">
        <w:rPr>
          <w:color w:val="000000"/>
          <w:sz w:val="28"/>
          <w:szCs w:val="22"/>
        </w:rPr>
        <w:t xml:space="preserve">При наличии в массиве нескольких элементов со значением </w:t>
      </w:r>
      <w:proofErr w:type="spellStart"/>
      <w:r w:rsidRPr="00EF2AEE">
        <w:rPr>
          <w:color w:val="000000"/>
          <w:sz w:val="28"/>
          <w:szCs w:val="22"/>
        </w:rPr>
        <w:t>key</w:t>
      </w:r>
      <w:proofErr w:type="spellEnd"/>
      <w:r w:rsidRPr="00EF2AEE">
        <w:rPr>
          <w:color w:val="000000"/>
          <w:sz w:val="28"/>
          <w:szCs w:val="22"/>
        </w:rPr>
        <w:t xml:space="preserve"> данный алгоритм находит только первый из них (с наименьшим индексом).</w:t>
      </w:r>
    </w:p>
    <w:p w14:paraId="4B1AD84A" w14:textId="21ACD9AC" w:rsidR="006313A0" w:rsidRDefault="006313A0" w:rsidP="006313A0">
      <w:pPr>
        <w:spacing w:line="360" w:lineRule="auto"/>
        <w:ind w:right="301" w:firstLine="607"/>
        <w:rPr>
          <w:color w:val="000000"/>
          <w:sz w:val="28"/>
          <w:szCs w:val="22"/>
        </w:rPr>
      </w:pPr>
    </w:p>
    <w:p w14:paraId="3FCFAAC3" w14:textId="1FDBEF55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765CA364" w14:textId="191C2D4F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0BD5196F" w14:textId="532569C2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16CF0E46" w14:textId="29C7F111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1CA3D872" w14:textId="3DB0062C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7E42C02D" w14:textId="15735D5C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0D0EEF3" wp14:editId="05D16260">
            <wp:simplePos x="0" y="0"/>
            <wp:positionH relativeFrom="margin">
              <wp:align>center</wp:align>
            </wp:positionH>
            <wp:positionV relativeFrom="paragraph">
              <wp:posOffset>-4793</wp:posOffset>
            </wp:positionV>
            <wp:extent cx="3856008" cy="2894833"/>
            <wp:effectExtent l="0" t="0" r="0" b="1270"/>
            <wp:wrapNone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008" cy="289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43C77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5969B498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4A16AA24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614CA052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079F73B2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529E5767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039387FB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66D8B38C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47161113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3C636184" w14:textId="3499DF71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2 График линейного поиска</w:t>
      </w:r>
    </w:p>
    <w:p w14:paraId="0E1DCE37" w14:textId="77777777" w:rsidR="006313A0" w:rsidRDefault="006313A0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</w:p>
    <w:p w14:paraId="239C38AF" w14:textId="789B4FC3" w:rsidR="0041090B" w:rsidRPr="00EF2AEE" w:rsidRDefault="0041090B" w:rsidP="006313A0">
      <w:pPr>
        <w:spacing w:line="360" w:lineRule="auto"/>
        <w:ind w:right="301" w:firstLine="607"/>
        <w:jc w:val="center"/>
        <w:rPr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4CE6F033" wp14:editId="62BCF0D8">
            <wp:extent cx="4702260" cy="477040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609" cy="481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0008" w14:textId="77777777" w:rsidR="0041090B" w:rsidRDefault="0041090B" w:rsidP="0041090B">
      <w:pPr>
        <w:spacing w:line="360" w:lineRule="auto"/>
        <w:ind w:left="607" w:right="301" w:firstLine="709"/>
        <w:jc w:val="center"/>
        <w:rPr>
          <w:color w:val="000000"/>
          <w:sz w:val="28"/>
          <w:szCs w:val="22"/>
        </w:rPr>
      </w:pPr>
    </w:p>
    <w:p w14:paraId="1B521BEB" w14:textId="243BB50D" w:rsidR="0041090B" w:rsidRPr="006313A0" w:rsidRDefault="0041090B" w:rsidP="006313A0">
      <w:pPr>
        <w:spacing w:line="360" w:lineRule="auto"/>
        <w:ind w:left="607" w:right="301"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Рис. </w:t>
      </w:r>
      <w:r w:rsidR="006313A0">
        <w:rPr>
          <w:color w:val="000000"/>
          <w:sz w:val="28"/>
          <w:szCs w:val="22"/>
        </w:rPr>
        <w:t>3</w:t>
      </w:r>
      <w:r>
        <w:rPr>
          <w:color w:val="000000"/>
          <w:sz w:val="28"/>
          <w:szCs w:val="22"/>
        </w:rPr>
        <w:t xml:space="preserve"> Диаграмма деятельности линейного поиска</w:t>
      </w:r>
    </w:p>
    <w:p w14:paraId="4E38395A" w14:textId="10F82939" w:rsidR="00EF2AEE" w:rsidRDefault="00EF2AEE" w:rsidP="00EB3F1E">
      <w:pPr>
        <w:spacing w:line="360" w:lineRule="auto"/>
        <w:ind w:right="301" w:firstLine="607"/>
        <w:jc w:val="both"/>
        <w:rPr>
          <w:color w:val="000000"/>
          <w:sz w:val="28"/>
          <w:szCs w:val="22"/>
        </w:rPr>
      </w:pPr>
      <w:r w:rsidRPr="00EF2AEE">
        <w:rPr>
          <w:b/>
          <w:bCs/>
          <w:color w:val="000000"/>
          <w:sz w:val="28"/>
          <w:szCs w:val="22"/>
        </w:rPr>
        <w:lastRenderedPageBreak/>
        <w:t>Двоичный (бинарный) поиск</w:t>
      </w:r>
      <w:r w:rsidRPr="00EF2AEE">
        <w:rPr>
          <w:color w:val="000000"/>
          <w:sz w:val="28"/>
          <w:szCs w:val="22"/>
        </w:rPr>
        <w:t xml:space="preserve"> — классический алгоритм поиска элемента в отсортированном массиве (векторе). Используется в информатике, вычислительной математике и математическом программировании.</w:t>
      </w:r>
      <w:r w:rsidRPr="00EF2AEE">
        <w:rPr>
          <w:color w:val="000000"/>
          <w:sz w:val="28"/>
          <w:szCs w:val="22"/>
        </w:rPr>
        <w:br/>
        <w:t xml:space="preserve">Частным случаем двоичного поиска является метод </w:t>
      </w:r>
      <w:proofErr w:type="spellStart"/>
      <w:r w:rsidRPr="00EF2AEE">
        <w:rPr>
          <w:color w:val="000000"/>
          <w:sz w:val="28"/>
          <w:szCs w:val="22"/>
        </w:rPr>
        <w:t>бисекции</w:t>
      </w:r>
      <w:proofErr w:type="spellEnd"/>
      <w:r w:rsidRPr="00EF2AEE">
        <w:rPr>
          <w:color w:val="000000"/>
          <w:sz w:val="28"/>
          <w:szCs w:val="22"/>
        </w:rPr>
        <w:t>, который применяется для поиска корней заданной непрерывной функции на заданном отрезке. Если у нас есть массив, содержащий упорядоченную последовательность данных, то очень эффективен двоичный поиск.</w:t>
      </w:r>
      <w:r w:rsidRPr="00EF2AEE">
        <w:rPr>
          <w:color w:val="000000"/>
          <w:sz w:val="28"/>
          <w:szCs w:val="22"/>
        </w:rPr>
        <w:br/>
        <w:t>Бинарный поиск позволяет найти данный элемент в отсортированном массиве или определить, что он не встречается в данном массиве за O(</w:t>
      </w:r>
      <w:proofErr w:type="spellStart"/>
      <w:r w:rsidRPr="00EF2AEE">
        <w:rPr>
          <w:color w:val="000000"/>
          <w:sz w:val="28"/>
          <w:szCs w:val="22"/>
        </w:rPr>
        <w:t>log</w:t>
      </w:r>
      <w:proofErr w:type="spellEnd"/>
      <w:r w:rsidRPr="00EF2AEE">
        <w:rPr>
          <w:color w:val="000000"/>
          <w:sz w:val="28"/>
          <w:szCs w:val="22"/>
        </w:rPr>
        <w:t> n) действий, где n - количество элементов в массиве.</w:t>
      </w:r>
    </w:p>
    <w:p w14:paraId="5AAD67F4" w14:textId="67A9A353" w:rsidR="00EF2AEE" w:rsidRDefault="00954D00" w:rsidP="00EB3F1E">
      <w:pPr>
        <w:spacing w:line="360" w:lineRule="auto"/>
        <w:ind w:right="301" w:firstLine="607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Алгоритм бинарного поиска:</w:t>
      </w:r>
    </w:p>
    <w:p w14:paraId="71EB9299" w14:textId="69E3B1ED" w:rsidR="00954D00" w:rsidRDefault="00EB3F1E" w:rsidP="00954D00">
      <w:pPr>
        <w:pStyle w:val="af9"/>
        <w:numPr>
          <w:ilvl w:val="0"/>
          <w:numId w:val="46"/>
        </w:numPr>
        <w:spacing w:line="360" w:lineRule="auto"/>
        <w:ind w:right="301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Определение значения элемента в середине структуры данных. Полученное значение сравнивается с ключом.</w:t>
      </w:r>
    </w:p>
    <w:p w14:paraId="5F2DCCBA" w14:textId="70A0F691" w:rsidR="00EB3F1E" w:rsidRDefault="00EB3F1E" w:rsidP="00954D00">
      <w:pPr>
        <w:pStyle w:val="af9"/>
        <w:numPr>
          <w:ilvl w:val="0"/>
          <w:numId w:val="46"/>
        </w:numPr>
        <w:spacing w:line="360" w:lineRule="auto"/>
        <w:ind w:right="301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Если ключ меньше значения середины, то поиск осуществляется в первой половине элементов, иначе – во второй.</w:t>
      </w:r>
    </w:p>
    <w:p w14:paraId="6A2004A5" w14:textId="1B623F3C" w:rsidR="00EB3F1E" w:rsidRDefault="00EB3F1E" w:rsidP="00954D00">
      <w:pPr>
        <w:pStyle w:val="af9"/>
        <w:numPr>
          <w:ilvl w:val="0"/>
          <w:numId w:val="46"/>
        </w:numPr>
        <w:spacing w:line="360" w:lineRule="auto"/>
        <w:ind w:right="301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Поиск сводится к тому, что вновь определяется значение серединного элемента в выбранной половине и сравнивается с ключом.</w:t>
      </w:r>
    </w:p>
    <w:p w14:paraId="23209CF7" w14:textId="129ECBAF" w:rsidR="00EB3F1E" w:rsidRDefault="00EB3F1E" w:rsidP="00954D00">
      <w:pPr>
        <w:pStyle w:val="af9"/>
        <w:numPr>
          <w:ilvl w:val="0"/>
          <w:numId w:val="46"/>
        </w:numPr>
        <w:spacing w:line="360" w:lineRule="auto"/>
        <w:ind w:right="301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Процесс продолжается до тех пор, пока не будет найден элемент со значением ключа или не станет пустым интервал поиска.</w:t>
      </w:r>
    </w:p>
    <w:p w14:paraId="0620CE21" w14:textId="27CEFACC" w:rsidR="00055510" w:rsidRDefault="0005551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4A782BF7" w14:textId="7F3B83FC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294351E9" w14:textId="16AA18C3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16849E66" w14:textId="78BD7350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16FDB01D" w14:textId="1D59F951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1FBE556B" w14:textId="63DFBE2A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198F385D" w14:textId="2671F8DD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7D650F26" w14:textId="29030EFB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7562757E" w14:textId="5D425975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556ED2EA" w14:textId="179E4D0D" w:rsidR="006313A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2EFEB0BC" w14:textId="77777777" w:rsidR="006313A0" w:rsidRPr="00055510" w:rsidRDefault="006313A0" w:rsidP="00055510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55E71A31" w14:textId="77777777" w:rsidR="004D3EED" w:rsidRPr="004D3EED" w:rsidRDefault="004D3EED" w:rsidP="004D3EED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4D3EED">
        <w:rPr>
          <w:rFonts w:ascii="Consolas" w:hAnsi="Consolas"/>
          <w:color w:val="CC7832"/>
          <w:lang w:val="en-US"/>
        </w:rPr>
        <w:lastRenderedPageBreak/>
        <w:t>def</w:t>
      </w:r>
      <w:proofErr w:type="spellEnd"/>
      <w:r w:rsidRPr="004D3EE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4D3EED">
        <w:rPr>
          <w:rFonts w:ascii="Consolas" w:hAnsi="Consolas"/>
          <w:color w:val="FFC66D"/>
          <w:lang w:val="en-US"/>
        </w:rPr>
        <w:t>binar_search</w:t>
      </w:r>
      <w:proofErr w:type="spellEnd"/>
      <w:r w:rsidRPr="004D3EED">
        <w:rPr>
          <w:rFonts w:ascii="Consolas" w:hAnsi="Consolas"/>
          <w:color w:val="A9B7C6"/>
          <w:lang w:val="en-US"/>
        </w:rPr>
        <w:t>(array</w:t>
      </w:r>
      <w:r w:rsidRPr="004D3EED">
        <w:rPr>
          <w:rFonts w:ascii="Consolas" w:hAnsi="Consolas"/>
          <w:color w:val="CC7832"/>
          <w:lang w:val="en-US"/>
        </w:rPr>
        <w:t xml:space="preserve">, </w:t>
      </w:r>
      <w:r w:rsidRPr="004D3EED">
        <w:rPr>
          <w:rFonts w:ascii="Consolas" w:hAnsi="Consolas"/>
          <w:color w:val="A9B7C6"/>
          <w:lang w:val="en-US"/>
        </w:rPr>
        <w:t>key):</w:t>
      </w:r>
      <w:r w:rsidRPr="004D3EED">
        <w:rPr>
          <w:rFonts w:ascii="Consolas" w:hAnsi="Consolas"/>
          <w:color w:val="A9B7C6"/>
          <w:lang w:val="en-US"/>
        </w:rPr>
        <w:br/>
        <w:t xml:space="preserve">    </w:t>
      </w:r>
      <w:r w:rsidRPr="004D3EED">
        <w:rPr>
          <w:rFonts w:ascii="Consolas" w:hAnsi="Consolas"/>
          <w:color w:val="A9B7C6"/>
          <w:lang w:val="en-US"/>
        </w:rPr>
        <w:br/>
        <w:t xml:space="preserve">    value = key</w:t>
      </w:r>
      <w:r w:rsidRPr="004D3EED">
        <w:rPr>
          <w:rFonts w:ascii="Consolas" w:hAnsi="Consolas"/>
          <w:color w:val="A9B7C6"/>
          <w:lang w:val="en-US"/>
        </w:rPr>
        <w:br/>
        <w:t xml:space="preserve">    a = array</w:t>
      </w:r>
      <w:r w:rsidRPr="004D3EED">
        <w:rPr>
          <w:rFonts w:ascii="Consolas" w:hAnsi="Consolas"/>
          <w:color w:val="A9B7C6"/>
          <w:lang w:val="en-US"/>
        </w:rPr>
        <w:br/>
      </w:r>
      <w:r w:rsidRPr="004D3EED">
        <w:rPr>
          <w:rFonts w:ascii="Consolas" w:hAnsi="Consolas"/>
          <w:color w:val="A9B7C6"/>
          <w:lang w:val="en-US"/>
        </w:rPr>
        <w:br/>
        <w:t xml:space="preserve">    mid = </w:t>
      </w:r>
      <w:proofErr w:type="spellStart"/>
      <w:r w:rsidRPr="004D3EED">
        <w:rPr>
          <w:rFonts w:ascii="Consolas" w:hAnsi="Consolas"/>
          <w:color w:val="A9B7C6"/>
          <w:lang w:val="en-US"/>
        </w:rPr>
        <w:t>len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(a) // </w:t>
      </w:r>
      <w:r w:rsidRPr="004D3EED">
        <w:rPr>
          <w:rFonts w:ascii="Consolas" w:hAnsi="Consolas"/>
          <w:color w:val="6897BB"/>
          <w:lang w:val="en-US"/>
        </w:rPr>
        <w:t>2</w:t>
      </w:r>
      <w:r w:rsidRPr="004D3EED">
        <w:rPr>
          <w:rFonts w:ascii="Consolas" w:hAnsi="Consolas"/>
          <w:color w:val="6897BB"/>
          <w:lang w:val="en-US"/>
        </w:rPr>
        <w:br/>
        <w:t xml:space="preserve">    </w:t>
      </w:r>
      <w:r w:rsidRPr="004D3EED">
        <w:rPr>
          <w:rFonts w:ascii="Consolas" w:hAnsi="Consolas"/>
          <w:color w:val="A9B7C6"/>
          <w:lang w:val="en-US"/>
        </w:rPr>
        <w:t xml:space="preserve">low = </w:t>
      </w:r>
      <w:r w:rsidRPr="004D3EED">
        <w:rPr>
          <w:rFonts w:ascii="Consolas" w:hAnsi="Consolas"/>
          <w:color w:val="6897BB"/>
          <w:lang w:val="en-US"/>
        </w:rPr>
        <w:t>0</w:t>
      </w:r>
      <w:r w:rsidRPr="004D3EED">
        <w:rPr>
          <w:rFonts w:ascii="Consolas" w:hAnsi="Consolas"/>
          <w:color w:val="6897BB"/>
          <w:lang w:val="en-US"/>
        </w:rPr>
        <w:br/>
        <w:t xml:space="preserve">    </w:t>
      </w:r>
      <w:r w:rsidRPr="004D3EED">
        <w:rPr>
          <w:rFonts w:ascii="Consolas" w:hAnsi="Consolas"/>
          <w:color w:val="A9B7C6"/>
          <w:lang w:val="en-US"/>
        </w:rPr>
        <w:t xml:space="preserve">high = </w:t>
      </w:r>
      <w:proofErr w:type="spellStart"/>
      <w:r w:rsidRPr="004D3EED">
        <w:rPr>
          <w:rFonts w:ascii="Consolas" w:hAnsi="Consolas"/>
          <w:color w:val="A9B7C6"/>
          <w:lang w:val="en-US"/>
        </w:rPr>
        <w:t>len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(a) - </w:t>
      </w:r>
      <w:r w:rsidRPr="004D3EED">
        <w:rPr>
          <w:rFonts w:ascii="Consolas" w:hAnsi="Consolas"/>
          <w:color w:val="6897BB"/>
          <w:lang w:val="en-US"/>
        </w:rPr>
        <w:t>1</w:t>
      </w:r>
      <w:r w:rsidRPr="004D3EED">
        <w:rPr>
          <w:rFonts w:ascii="Consolas" w:hAnsi="Consolas"/>
          <w:color w:val="6897BB"/>
          <w:lang w:val="en-US"/>
        </w:rPr>
        <w:br/>
      </w:r>
      <w:r w:rsidRPr="004D3EED">
        <w:rPr>
          <w:rFonts w:ascii="Consolas" w:hAnsi="Consolas"/>
          <w:color w:val="6897BB"/>
          <w:lang w:val="en-US"/>
        </w:rPr>
        <w:br/>
        <w:t xml:space="preserve">    </w:t>
      </w:r>
      <w:r w:rsidRPr="004D3EED">
        <w:rPr>
          <w:rFonts w:ascii="Consolas" w:hAnsi="Consolas"/>
          <w:color w:val="CC7832"/>
          <w:lang w:val="en-US"/>
        </w:rPr>
        <w:t xml:space="preserve">while </w:t>
      </w:r>
      <w:r w:rsidRPr="004D3EED">
        <w:rPr>
          <w:rFonts w:ascii="Consolas" w:hAnsi="Consolas"/>
          <w:color w:val="A9B7C6"/>
          <w:lang w:val="en-US"/>
        </w:rPr>
        <w:t xml:space="preserve">a[mid] != value </w:t>
      </w:r>
      <w:r w:rsidRPr="004D3EED">
        <w:rPr>
          <w:rFonts w:ascii="Consolas" w:hAnsi="Consolas"/>
          <w:color w:val="CC7832"/>
          <w:lang w:val="en-US"/>
        </w:rPr>
        <w:t xml:space="preserve">and </w:t>
      </w:r>
      <w:r w:rsidRPr="004D3EED">
        <w:rPr>
          <w:rFonts w:ascii="Consolas" w:hAnsi="Consolas"/>
          <w:color w:val="A9B7C6"/>
          <w:lang w:val="en-US"/>
        </w:rPr>
        <w:t>low &lt;= high:</w:t>
      </w:r>
      <w:r w:rsidRPr="004D3EED">
        <w:rPr>
          <w:rFonts w:ascii="Consolas" w:hAnsi="Consolas"/>
          <w:color w:val="A9B7C6"/>
          <w:lang w:val="en-US"/>
        </w:rPr>
        <w:br/>
        <w:t xml:space="preserve">        </w:t>
      </w:r>
      <w:r w:rsidRPr="004D3EED">
        <w:rPr>
          <w:rFonts w:ascii="Consolas" w:hAnsi="Consolas"/>
          <w:color w:val="CC7832"/>
          <w:lang w:val="en-US"/>
        </w:rPr>
        <w:t xml:space="preserve">if </w:t>
      </w:r>
      <w:r w:rsidRPr="004D3EED">
        <w:rPr>
          <w:rFonts w:ascii="Consolas" w:hAnsi="Consolas"/>
          <w:color w:val="A9B7C6"/>
          <w:lang w:val="en-US"/>
        </w:rPr>
        <w:t>value &gt; a[mid]:</w:t>
      </w:r>
      <w:r w:rsidRPr="004D3EED">
        <w:rPr>
          <w:rFonts w:ascii="Consolas" w:hAnsi="Consolas"/>
          <w:color w:val="A9B7C6"/>
          <w:lang w:val="en-US"/>
        </w:rPr>
        <w:br/>
        <w:t xml:space="preserve">            low = mid + </w:t>
      </w:r>
      <w:r w:rsidRPr="004D3EED">
        <w:rPr>
          <w:rFonts w:ascii="Consolas" w:hAnsi="Consolas"/>
          <w:color w:val="6897BB"/>
          <w:lang w:val="en-US"/>
        </w:rPr>
        <w:t>1</w:t>
      </w:r>
      <w:r w:rsidRPr="004D3EED">
        <w:rPr>
          <w:rFonts w:ascii="Consolas" w:hAnsi="Consolas"/>
          <w:color w:val="6897BB"/>
          <w:lang w:val="en-US"/>
        </w:rPr>
        <w:br/>
        <w:t xml:space="preserve">        </w:t>
      </w:r>
      <w:r w:rsidRPr="004D3EED">
        <w:rPr>
          <w:rFonts w:ascii="Consolas" w:hAnsi="Consolas"/>
          <w:color w:val="CC7832"/>
          <w:lang w:val="en-US"/>
        </w:rPr>
        <w:t>else</w:t>
      </w:r>
      <w:r w:rsidRPr="004D3EED">
        <w:rPr>
          <w:rFonts w:ascii="Consolas" w:hAnsi="Consolas"/>
          <w:color w:val="A9B7C6"/>
          <w:lang w:val="en-US"/>
        </w:rPr>
        <w:t>:</w:t>
      </w:r>
      <w:r w:rsidRPr="004D3EED">
        <w:rPr>
          <w:rFonts w:ascii="Consolas" w:hAnsi="Consolas"/>
          <w:color w:val="A9B7C6"/>
          <w:lang w:val="en-US"/>
        </w:rPr>
        <w:br/>
        <w:t xml:space="preserve">            high = mid - </w:t>
      </w:r>
      <w:r w:rsidRPr="004D3EED">
        <w:rPr>
          <w:rFonts w:ascii="Consolas" w:hAnsi="Consolas"/>
          <w:color w:val="6897BB"/>
          <w:lang w:val="en-US"/>
        </w:rPr>
        <w:t>1</w:t>
      </w:r>
      <w:r w:rsidRPr="004D3EED">
        <w:rPr>
          <w:rFonts w:ascii="Consolas" w:hAnsi="Consolas"/>
          <w:color w:val="6897BB"/>
          <w:lang w:val="en-US"/>
        </w:rPr>
        <w:br/>
        <w:t xml:space="preserve">        </w:t>
      </w:r>
      <w:r w:rsidRPr="004D3EED">
        <w:rPr>
          <w:rFonts w:ascii="Consolas" w:hAnsi="Consolas"/>
          <w:color w:val="A9B7C6"/>
          <w:lang w:val="en-US"/>
        </w:rPr>
        <w:t xml:space="preserve">mid = (low + high) // </w:t>
      </w:r>
      <w:r w:rsidRPr="004D3EED">
        <w:rPr>
          <w:rFonts w:ascii="Consolas" w:hAnsi="Consolas"/>
          <w:color w:val="6897BB"/>
          <w:lang w:val="en-US"/>
        </w:rPr>
        <w:t>2</w:t>
      </w:r>
      <w:r w:rsidRPr="004D3EED">
        <w:rPr>
          <w:rFonts w:ascii="Consolas" w:hAnsi="Consolas"/>
          <w:color w:val="6897BB"/>
          <w:lang w:val="en-US"/>
        </w:rPr>
        <w:br/>
      </w:r>
      <w:r w:rsidRPr="004D3EED">
        <w:rPr>
          <w:rFonts w:ascii="Consolas" w:hAnsi="Consolas"/>
          <w:color w:val="6897BB"/>
          <w:lang w:val="en-US"/>
        </w:rPr>
        <w:br/>
        <w:t xml:space="preserve">    </w:t>
      </w:r>
      <w:r w:rsidRPr="004D3EED">
        <w:rPr>
          <w:rFonts w:ascii="Consolas" w:hAnsi="Consolas"/>
          <w:color w:val="CC7832"/>
          <w:lang w:val="en-US"/>
        </w:rPr>
        <w:t xml:space="preserve">if </w:t>
      </w:r>
      <w:r w:rsidRPr="004D3EED">
        <w:rPr>
          <w:rFonts w:ascii="Consolas" w:hAnsi="Consolas"/>
          <w:color w:val="A9B7C6"/>
          <w:lang w:val="en-US"/>
        </w:rPr>
        <w:t>low &gt; high:</w:t>
      </w:r>
      <w:r w:rsidRPr="004D3EED">
        <w:rPr>
          <w:rFonts w:ascii="Consolas" w:hAnsi="Consolas"/>
          <w:color w:val="A9B7C6"/>
          <w:lang w:val="en-US"/>
        </w:rPr>
        <w:br/>
        <w:t xml:space="preserve">        </w:t>
      </w:r>
      <w:r w:rsidRPr="004D3EED">
        <w:rPr>
          <w:rFonts w:ascii="Consolas" w:hAnsi="Consolas"/>
          <w:color w:val="CC7832"/>
          <w:lang w:val="en-US"/>
        </w:rPr>
        <w:t xml:space="preserve">return </w:t>
      </w:r>
      <w:r w:rsidRPr="004D3EED">
        <w:rPr>
          <w:rFonts w:ascii="Consolas" w:hAnsi="Consolas"/>
          <w:color w:val="A9B7C6"/>
          <w:lang w:val="en-US"/>
        </w:rPr>
        <w:t>-</w:t>
      </w:r>
      <w:r w:rsidRPr="004D3EED">
        <w:rPr>
          <w:rFonts w:ascii="Consolas" w:hAnsi="Consolas"/>
          <w:color w:val="6897BB"/>
          <w:lang w:val="en-US"/>
        </w:rPr>
        <w:t>1</w:t>
      </w:r>
      <w:r w:rsidRPr="004D3EED">
        <w:rPr>
          <w:rFonts w:ascii="Consolas" w:hAnsi="Consolas"/>
          <w:color w:val="6897BB"/>
          <w:lang w:val="en-US"/>
        </w:rPr>
        <w:br/>
      </w:r>
      <w:r w:rsidRPr="004D3EED">
        <w:rPr>
          <w:rFonts w:ascii="Consolas" w:hAnsi="Consolas"/>
          <w:color w:val="6897BB"/>
          <w:lang w:val="en-US"/>
        </w:rPr>
        <w:br/>
        <w:t xml:space="preserve">    </w:t>
      </w:r>
      <w:r w:rsidRPr="004D3EED">
        <w:rPr>
          <w:rFonts w:ascii="Consolas" w:hAnsi="Consolas"/>
          <w:color w:val="CC7832"/>
          <w:lang w:val="en-US"/>
        </w:rPr>
        <w:t>else</w:t>
      </w:r>
      <w:r w:rsidRPr="004D3EED">
        <w:rPr>
          <w:rFonts w:ascii="Consolas" w:hAnsi="Consolas"/>
          <w:color w:val="A9B7C6"/>
          <w:lang w:val="en-US"/>
        </w:rPr>
        <w:t>:</w:t>
      </w:r>
      <w:r w:rsidRPr="004D3EED">
        <w:rPr>
          <w:rFonts w:ascii="Consolas" w:hAnsi="Consolas"/>
          <w:color w:val="A9B7C6"/>
          <w:lang w:val="en-US"/>
        </w:rPr>
        <w:br/>
        <w:t xml:space="preserve">        </w:t>
      </w:r>
      <w:r w:rsidRPr="004D3EED">
        <w:rPr>
          <w:rFonts w:ascii="Consolas" w:hAnsi="Consolas"/>
          <w:color w:val="CC7832"/>
          <w:lang w:val="en-US"/>
        </w:rPr>
        <w:t xml:space="preserve">return </w:t>
      </w:r>
      <w:r w:rsidRPr="004D3EED">
        <w:rPr>
          <w:rFonts w:ascii="Consolas" w:hAnsi="Consolas"/>
          <w:color w:val="A9B7C6"/>
          <w:lang w:val="en-US"/>
        </w:rPr>
        <w:t>mid</w:t>
      </w:r>
    </w:p>
    <w:p w14:paraId="4E50DFE9" w14:textId="77777777" w:rsidR="003006F1" w:rsidRPr="0041090B" w:rsidRDefault="003006F1" w:rsidP="004D3EED">
      <w:pPr>
        <w:spacing w:line="360" w:lineRule="auto"/>
        <w:ind w:right="301"/>
        <w:rPr>
          <w:color w:val="000000"/>
          <w:sz w:val="28"/>
          <w:szCs w:val="22"/>
          <w:lang w:val="en-US"/>
        </w:rPr>
      </w:pPr>
    </w:p>
    <w:p w14:paraId="2146A7D0" w14:textId="341BC12F" w:rsidR="00055510" w:rsidRPr="00055510" w:rsidRDefault="00055510" w:rsidP="00055510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Рис. </w:t>
      </w:r>
      <w:r w:rsidR="006313A0">
        <w:rPr>
          <w:color w:val="000000"/>
          <w:sz w:val="28"/>
          <w:szCs w:val="22"/>
        </w:rPr>
        <w:t>4</w:t>
      </w:r>
      <w:r>
        <w:rPr>
          <w:color w:val="000000"/>
          <w:sz w:val="28"/>
          <w:szCs w:val="22"/>
        </w:rPr>
        <w:t xml:space="preserve"> Бинарный поиск</w:t>
      </w:r>
    </w:p>
    <w:p w14:paraId="5F5EB414" w14:textId="5A249282" w:rsidR="00055510" w:rsidRDefault="004307D7" w:rsidP="00EB3F1E">
      <w:pPr>
        <w:spacing w:line="360" w:lineRule="auto"/>
        <w:ind w:right="301" w:firstLine="709"/>
        <w:jc w:val="both"/>
        <w:rPr>
          <w:b/>
          <w:bCs/>
          <w:color w:val="000000"/>
          <w:sz w:val="28"/>
          <w:szCs w:val="22"/>
        </w:rPr>
      </w:pPr>
      <w:bookmarkStart w:id="1" w:name="_Hlk37853593"/>
      <w:r>
        <w:rPr>
          <w:noProof/>
        </w:rPr>
        <w:drawing>
          <wp:inline distT="0" distB="0" distL="0" distR="0" wp14:anchorId="6F221051" wp14:editId="0E7C85C5">
            <wp:extent cx="5078871" cy="3812875"/>
            <wp:effectExtent l="0" t="0" r="762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94" cy="381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6B0E" w14:textId="10CBDAB3" w:rsidR="004307D7" w:rsidRPr="004307D7" w:rsidRDefault="004307D7" w:rsidP="004307D7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5 График бинарного поиска</w:t>
      </w:r>
    </w:p>
    <w:p w14:paraId="1CFC10BA" w14:textId="117FEC5E" w:rsidR="0041090B" w:rsidRDefault="0041090B" w:rsidP="00EB3F1E">
      <w:pPr>
        <w:spacing w:line="360" w:lineRule="auto"/>
        <w:ind w:right="301" w:firstLine="709"/>
        <w:jc w:val="both"/>
        <w:rPr>
          <w:b/>
          <w:bCs/>
          <w:color w:val="000000"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3929F017" wp14:editId="5E028989">
            <wp:extent cx="5535112" cy="538162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564" cy="53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CC8E" w14:textId="4BA852A1" w:rsidR="0041090B" w:rsidRDefault="0041090B" w:rsidP="00EB3F1E">
      <w:pPr>
        <w:spacing w:line="360" w:lineRule="auto"/>
        <w:ind w:right="301" w:firstLine="709"/>
        <w:jc w:val="both"/>
        <w:rPr>
          <w:b/>
          <w:bCs/>
          <w:color w:val="000000"/>
          <w:sz w:val="28"/>
          <w:szCs w:val="22"/>
        </w:rPr>
      </w:pPr>
    </w:p>
    <w:p w14:paraId="1376CBAC" w14:textId="2C0C2378" w:rsidR="0041090B" w:rsidRPr="0041090B" w:rsidRDefault="0041090B" w:rsidP="0041090B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3 Диаграмма деятельности бинарного поиска</w:t>
      </w:r>
    </w:p>
    <w:p w14:paraId="22A7401D" w14:textId="77777777" w:rsidR="0041090B" w:rsidRDefault="0041090B" w:rsidP="00EB3F1E">
      <w:pPr>
        <w:spacing w:line="360" w:lineRule="auto"/>
        <w:ind w:right="301" w:firstLine="709"/>
        <w:jc w:val="both"/>
        <w:rPr>
          <w:b/>
          <w:bCs/>
          <w:color w:val="000000"/>
          <w:sz w:val="28"/>
          <w:szCs w:val="22"/>
        </w:rPr>
      </w:pPr>
    </w:p>
    <w:p w14:paraId="2006FB3C" w14:textId="4F704F83" w:rsidR="00EB3F1E" w:rsidRPr="00EB3F1E" w:rsidRDefault="00EB3F1E" w:rsidP="00EB3F1E">
      <w:pPr>
        <w:spacing w:line="360" w:lineRule="auto"/>
        <w:ind w:right="301" w:firstLine="709"/>
        <w:jc w:val="both"/>
        <w:rPr>
          <w:b/>
          <w:bCs/>
          <w:color w:val="000000"/>
          <w:sz w:val="28"/>
          <w:szCs w:val="22"/>
        </w:rPr>
      </w:pPr>
      <w:r w:rsidRPr="00EB3F1E">
        <w:rPr>
          <w:b/>
          <w:bCs/>
          <w:color w:val="000000"/>
          <w:sz w:val="28"/>
          <w:szCs w:val="22"/>
        </w:rPr>
        <w:t>Интерполяционный поиск</w:t>
      </w:r>
      <w:bookmarkEnd w:id="1"/>
    </w:p>
    <w:p w14:paraId="2393F83C" w14:textId="78534D05" w:rsidR="00055510" w:rsidRDefault="00EB3F1E" w:rsidP="0041090B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  <w:r w:rsidRPr="00EB3F1E">
        <w:rPr>
          <w:color w:val="000000"/>
          <w:sz w:val="28"/>
          <w:szCs w:val="22"/>
        </w:rPr>
        <w:t xml:space="preserve">Этот алгоритм поиска работает на месте измерения требуемого значения. Для правильной работы этого алгоритма сбор данных должен быть отсортированным и равномерно распределенным. Первоначально позиция зонда – это позиция самого среднего элемента коллекции. Если совпадение происходит, то возвращается индекс элемента. Если средний элемент больше, чем элемент, то позиция зонда снова вычисляется в </w:t>
      </w:r>
      <w:proofErr w:type="spellStart"/>
      <w:r w:rsidRPr="00EB3F1E">
        <w:rPr>
          <w:color w:val="000000"/>
          <w:sz w:val="28"/>
          <w:szCs w:val="22"/>
        </w:rPr>
        <w:t>подмассиве</w:t>
      </w:r>
      <w:proofErr w:type="spellEnd"/>
      <w:r w:rsidRPr="00EB3F1E">
        <w:rPr>
          <w:color w:val="000000"/>
          <w:sz w:val="28"/>
          <w:szCs w:val="22"/>
        </w:rPr>
        <w:t xml:space="preserve"> справа от среднего элемента. В противном случае элемент ищется в </w:t>
      </w:r>
      <w:proofErr w:type="spellStart"/>
      <w:r w:rsidRPr="00EB3F1E">
        <w:rPr>
          <w:color w:val="000000"/>
          <w:sz w:val="28"/>
          <w:szCs w:val="22"/>
        </w:rPr>
        <w:t>подмассиве</w:t>
      </w:r>
      <w:proofErr w:type="spellEnd"/>
      <w:r w:rsidRPr="00EB3F1E">
        <w:rPr>
          <w:color w:val="000000"/>
          <w:sz w:val="28"/>
          <w:szCs w:val="22"/>
        </w:rPr>
        <w:t xml:space="preserve"> слева от среднего элемента. Этот </w:t>
      </w:r>
      <w:r w:rsidRPr="00EB3F1E">
        <w:rPr>
          <w:color w:val="000000"/>
          <w:sz w:val="28"/>
          <w:szCs w:val="22"/>
        </w:rPr>
        <w:lastRenderedPageBreak/>
        <w:t xml:space="preserve">процесс продолжается и для </w:t>
      </w:r>
      <w:proofErr w:type="spellStart"/>
      <w:r w:rsidRPr="00EB3F1E">
        <w:rPr>
          <w:color w:val="000000"/>
          <w:sz w:val="28"/>
          <w:szCs w:val="22"/>
        </w:rPr>
        <w:t>подмассива</w:t>
      </w:r>
      <w:proofErr w:type="spellEnd"/>
      <w:r w:rsidRPr="00EB3F1E">
        <w:rPr>
          <w:color w:val="000000"/>
          <w:sz w:val="28"/>
          <w:szCs w:val="22"/>
        </w:rPr>
        <w:t xml:space="preserve">, пока размер </w:t>
      </w:r>
      <w:proofErr w:type="spellStart"/>
      <w:r w:rsidRPr="00EB3F1E">
        <w:rPr>
          <w:color w:val="000000"/>
          <w:sz w:val="28"/>
          <w:szCs w:val="22"/>
        </w:rPr>
        <w:t>подмассива</w:t>
      </w:r>
      <w:proofErr w:type="spellEnd"/>
      <w:r w:rsidRPr="00EB3F1E">
        <w:rPr>
          <w:color w:val="000000"/>
          <w:sz w:val="28"/>
          <w:szCs w:val="22"/>
        </w:rPr>
        <w:t xml:space="preserve"> не уменьшится до нуля. </w:t>
      </w:r>
    </w:p>
    <w:p w14:paraId="5300EB9B" w14:textId="2169FF63" w:rsidR="004D3EED" w:rsidRPr="004D3EED" w:rsidRDefault="004D3EED" w:rsidP="004D3EED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4D3EED">
        <w:rPr>
          <w:rFonts w:ascii="Consolas" w:hAnsi="Consolas"/>
          <w:color w:val="CC7832"/>
          <w:lang w:val="en-US"/>
        </w:rPr>
        <w:t>def</w:t>
      </w:r>
      <w:proofErr w:type="spellEnd"/>
      <w:r w:rsidRPr="004D3EE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4D3EED">
        <w:rPr>
          <w:rFonts w:ascii="Consolas" w:hAnsi="Consolas"/>
          <w:color w:val="FFC66D"/>
          <w:lang w:val="en-US"/>
        </w:rPr>
        <w:t>inter_search</w:t>
      </w:r>
      <w:proofErr w:type="spellEnd"/>
      <w:r w:rsidRPr="004D3EED">
        <w:rPr>
          <w:rFonts w:ascii="Consolas" w:hAnsi="Consolas"/>
          <w:color w:val="A9B7C6"/>
          <w:lang w:val="en-US"/>
        </w:rPr>
        <w:t>(array</w:t>
      </w:r>
      <w:r w:rsidRPr="004D3EED">
        <w:rPr>
          <w:rFonts w:ascii="Consolas" w:hAnsi="Consolas"/>
          <w:color w:val="CC7832"/>
          <w:lang w:val="en-US"/>
        </w:rPr>
        <w:t xml:space="preserve">, </w:t>
      </w:r>
      <w:r w:rsidRPr="004D3EED">
        <w:rPr>
          <w:rFonts w:ascii="Consolas" w:hAnsi="Consolas"/>
          <w:color w:val="A9B7C6"/>
          <w:lang w:val="en-US"/>
        </w:rPr>
        <w:t>key):</w:t>
      </w:r>
      <w:r w:rsidRPr="004D3EED">
        <w:rPr>
          <w:rFonts w:ascii="Consolas" w:hAnsi="Consolas"/>
          <w:color w:val="A9B7C6"/>
          <w:lang w:val="en-US"/>
        </w:rPr>
        <w:br/>
        <w:t xml:space="preserve">    minimum = </w:t>
      </w:r>
      <w:r w:rsidRPr="004D3EED">
        <w:rPr>
          <w:rFonts w:ascii="Consolas" w:hAnsi="Consolas"/>
          <w:color w:val="6897BB"/>
          <w:lang w:val="en-US"/>
        </w:rPr>
        <w:t>0</w:t>
      </w:r>
      <w:r w:rsidRPr="004D3EED">
        <w:rPr>
          <w:rFonts w:ascii="Consolas" w:hAnsi="Consolas"/>
          <w:color w:val="6897BB"/>
          <w:lang w:val="en-US"/>
        </w:rPr>
        <w:br/>
        <w:t xml:space="preserve">    </w:t>
      </w:r>
      <w:r w:rsidRPr="004D3EED">
        <w:rPr>
          <w:rFonts w:ascii="Consolas" w:hAnsi="Consolas"/>
          <w:color w:val="A9B7C6"/>
          <w:lang w:val="en-US"/>
        </w:rPr>
        <w:t xml:space="preserve">maximum = </w:t>
      </w:r>
      <w:proofErr w:type="spellStart"/>
      <w:r w:rsidRPr="004D3EED">
        <w:rPr>
          <w:rFonts w:ascii="Consolas" w:hAnsi="Consolas"/>
          <w:color w:val="A9B7C6"/>
          <w:lang w:val="en-US"/>
        </w:rPr>
        <w:t>len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(array) - </w:t>
      </w:r>
      <w:r w:rsidRPr="004D3EED">
        <w:rPr>
          <w:rFonts w:ascii="Consolas" w:hAnsi="Consolas"/>
          <w:color w:val="6897BB"/>
          <w:lang w:val="en-US"/>
        </w:rPr>
        <w:t>1</w:t>
      </w:r>
      <w:r w:rsidRPr="004D3EED">
        <w:rPr>
          <w:rFonts w:ascii="Consolas" w:hAnsi="Consolas"/>
          <w:color w:val="6897BB"/>
          <w:lang w:val="en-US"/>
        </w:rPr>
        <w:br/>
        <w:t xml:space="preserve">    </w:t>
      </w:r>
      <w:r w:rsidRPr="004D3EED">
        <w:rPr>
          <w:rFonts w:ascii="Consolas" w:hAnsi="Consolas"/>
          <w:color w:val="A9B7C6"/>
          <w:lang w:val="en-US"/>
        </w:rPr>
        <w:t xml:space="preserve">ret = </w:t>
      </w:r>
      <w:r w:rsidRPr="004D3EED">
        <w:rPr>
          <w:rFonts w:ascii="Consolas" w:hAnsi="Consolas"/>
          <w:color w:val="6897BB"/>
          <w:lang w:val="en-US"/>
        </w:rPr>
        <w:t>0</w:t>
      </w:r>
      <w:r w:rsidRPr="004D3EED">
        <w:rPr>
          <w:rFonts w:ascii="Consolas" w:hAnsi="Consolas"/>
          <w:color w:val="6897BB"/>
          <w:lang w:val="en-US"/>
        </w:rPr>
        <w:br/>
        <w:t xml:space="preserve">    </w:t>
      </w:r>
      <w:r w:rsidRPr="004D3EED">
        <w:rPr>
          <w:rFonts w:ascii="Consolas" w:hAnsi="Consolas"/>
          <w:color w:val="CC7832"/>
          <w:lang w:val="en-US"/>
        </w:rPr>
        <w:t xml:space="preserve">while </w:t>
      </w:r>
      <w:r w:rsidRPr="004D3EED">
        <w:rPr>
          <w:rFonts w:ascii="Consolas" w:hAnsi="Consolas"/>
          <w:color w:val="A9B7C6"/>
          <w:lang w:val="en-US"/>
        </w:rPr>
        <w:t>array[minimum] &lt; key &lt; array[maximum]:</w:t>
      </w:r>
      <w:r w:rsidRPr="004D3EED">
        <w:rPr>
          <w:rFonts w:ascii="Consolas" w:hAnsi="Consolas"/>
          <w:color w:val="A9B7C6"/>
          <w:lang w:val="en-US"/>
        </w:rPr>
        <w:br/>
        <w:t xml:space="preserve">        mid = </w:t>
      </w:r>
      <w:proofErr w:type="spellStart"/>
      <w:r w:rsidRPr="004D3EED">
        <w:rPr>
          <w:rFonts w:ascii="Consolas" w:hAnsi="Consolas"/>
          <w:color w:val="A9B7C6"/>
          <w:lang w:val="en-US"/>
        </w:rPr>
        <w:t>int</w:t>
      </w:r>
      <w:proofErr w:type="spellEnd"/>
      <w:r w:rsidRPr="004D3EED">
        <w:rPr>
          <w:rFonts w:ascii="Consolas" w:hAnsi="Consolas"/>
          <w:color w:val="A9B7C6"/>
          <w:lang w:val="en-US"/>
        </w:rPr>
        <w:t>(minimum + (maximum - minimum) * (key - array[minimum]) / (array[maximum] - array[minimum]))</w:t>
      </w:r>
      <w:r w:rsidRPr="004D3EED">
        <w:rPr>
          <w:rFonts w:ascii="Consolas" w:hAnsi="Consolas"/>
          <w:color w:val="A9B7C6"/>
          <w:lang w:val="en-US"/>
        </w:rPr>
        <w:br/>
        <w:t xml:space="preserve">        </w:t>
      </w:r>
      <w:r w:rsidRPr="004D3EED">
        <w:rPr>
          <w:rFonts w:ascii="Consolas" w:hAnsi="Consolas"/>
          <w:color w:val="CC7832"/>
          <w:lang w:val="en-US"/>
        </w:rPr>
        <w:t xml:space="preserve">if </w:t>
      </w:r>
      <w:r w:rsidRPr="004D3EED">
        <w:rPr>
          <w:rFonts w:ascii="Consolas" w:hAnsi="Consolas"/>
          <w:color w:val="A9B7C6"/>
          <w:lang w:val="en-US"/>
        </w:rPr>
        <w:t>array[mid] == key:</w:t>
      </w:r>
      <w:r w:rsidRPr="004D3EED">
        <w:rPr>
          <w:rFonts w:ascii="Consolas" w:hAnsi="Consolas"/>
          <w:color w:val="A9B7C6"/>
          <w:lang w:val="en-US"/>
        </w:rPr>
        <w:br/>
        <w:t xml:space="preserve">            ret = mid</w:t>
      </w:r>
      <w:r w:rsidRPr="004D3EED">
        <w:rPr>
          <w:rFonts w:ascii="Consolas" w:hAnsi="Consolas"/>
          <w:color w:val="A9B7C6"/>
          <w:lang w:val="en-US"/>
        </w:rPr>
        <w:br/>
        <w:t xml:space="preserve">            </w:t>
      </w:r>
      <w:r w:rsidRPr="004D3EED">
        <w:rPr>
          <w:rFonts w:ascii="Consolas" w:hAnsi="Consolas"/>
          <w:color w:val="CC7832"/>
          <w:lang w:val="en-US"/>
        </w:rPr>
        <w:t>break</w:t>
      </w:r>
      <w:r w:rsidRPr="004D3EED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4D3EED">
        <w:rPr>
          <w:rFonts w:ascii="Consolas" w:hAnsi="Consolas"/>
          <w:color w:val="CC7832"/>
          <w:lang w:val="en-US"/>
        </w:rPr>
        <w:t>elif</w:t>
      </w:r>
      <w:proofErr w:type="spellEnd"/>
      <w:r w:rsidRPr="004D3EED">
        <w:rPr>
          <w:rFonts w:ascii="Consolas" w:hAnsi="Consolas"/>
          <w:color w:val="CC7832"/>
          <w:lang w:val="en-US"/>
        </w:rPr>
        <w:t xml:space="preserve"> </w:t>
      </w:r>
      <w:r w:rsidRPr="004D3EED">
        <w:rPr>
          <w:rFonts w:ascii="Consolas" w:hAnsi="Consolas"/>
          <w:color w:val="A9B7C6"/>
          <w:lang w:val="en-US"/>
        </w:rPr>
        <w:t>array[mid] &gt; key:</w:t>
      </w:r>
      <w:r w:rsidRPr="004D3EED">
        <w:rPr>
          <w:rFonts w:ascii="Consolas" w:hAnsi="Consolas"/>
          <w:color w:val="A9B7C6"/>
          <w:lang w:val="en-US"/>
        </w:rPr>
        <w:br/>
        <w:t xml:space="preserve">            maximum = mid - </w:t>
      </w:r>
      <w:r w:rsidRPr="004D3EED">
        <w:rPr>
          <w:rFonts w:ascii="Consolas" w:hAnsi="Consolas"/>
          <w:color w:val="6897BB"/>
          <w:lang w:val="en-US"/>
        </w:rPr>
        <w:t>1</w:t>
      </w:r>
      <w:r w:rsidRPr="004D3EED">
        <w:rPr>
          <w:rFonts w:ascii="Consolas" w:hAnsi="Consolas"/>
          <w:color w:val="6897BB"/>
          <w:lang w:val="en-US"/>
        </w:rPr>
        <w:br/>
        <w:t xml:space="preserve">        </w:t>
      </w:r>
      <w:r w:rsidRPr="004D3EED">
        <w:rPr>
          <w:rFonts w:ascii="Consolas" w:hAnsi="Consolas"/>
          <w:color w:val="CC7832"/>
          <w:lang w:val="en-US"/>
        </w:rPr>
        <w:t>else</w:t>
      </w:r>
      <w:r w:rsidRPr="004D3EED">
        <w:rPr>
          <w:rFonts w:ascii="Consolas" w:hAnsi="Consolas"/>
          <w:color w:val="A9B7C6"/>
          <w:lang w:val="en-US"/>
        </w:rPr>
        <w:t>:</w:t>
      </w:r>
      <w:r w:rsidRPr="004D3EED">
        <w:rPr>
          <w:rFonts w:ascii="Consolas" w:hAnsi="Consolas"/>
          <w:color w:val="A9B7C6"/>
          <w:lang w:val="en-US"/>
        </w:rPr>
        <w:br/>
        <w:t xml:space="preserve">            minimum = mid + </w:t>
      </w:r>
      <w:r w:rsidRPr="004D3EED">
        <w:rPr>
          <w:rFonts w:ascii="Consolas" w:hAnsi="Consolas"/>
          <w:color w:val="6897BB"/>
          <w:lang w:val="en-US"/>
        </w:rPr>
        <w:t>1</w:t>
      </w:r>
      <w:r w:rsidRPr="004D3EED">
        <w:rPr>
          <w:rFonts w:ascii="Consolas" w:hAnsi="Consolas"/>
          <w:color w:val="6897BB"/>
          <w:lang w:val="en-US"/>
        </w:rPr>
        <w:br/>
      </w:r>
      <w:r w:rsidRPr="004D3EED">
        <w:rPr>
          <w:rFonts w:ascii="Consolas" w:hAnsi="Consolas"/>
          <w:color w:val="6897BB"/>
          <w:lang w:val="en-US"/>
        </w:rPr>
        <w:br/>
        <w:t xml:space="preserve">    </w:t>
      </w:r>
      <w:r w:rsidRPr="004D3EED">
        <w:rPr>
          <w:rFonts w:ascii="Consolas" w:hAnsi="Consolas"/>
          <w:color w:val="CC7832"/>
          <w:lang w:val="en-US"/>
        </w:rPr>
        <w:t xml:space="preserve">if </w:t>
      </w:r>
      <w:r w:rsidRPr="004D3EED">
        <w:rPr>
          <w:rFonts w:ascii="Consolas" w:hAnsi="Consolas"/>
          <w:color w:val="A9B7C6"/>
          <w:lang w:val="en-US"/>
        </w:rPr>
        <w:t>array[minimum] == key:</w:t>
      </w:r>
      <w:r w:rsidRPr="004D3EED">
        <w:rPr>
          <w:rFonts w:ascii="Consolas" w:hAnsi="Consolas"/>
          <w:color w:val="A9B7C6"/>
          <w:lang w:val="en-US"/>
        </w:rPr>
        <w:br/>
        <w:t xml:space="preserve">        ret = minimum</w:t>
      </w:r>
      <w:r w:rsidRPr="004D3EED">
        <w:rPr>
          <w:rFonts w:ascii="Consolas" w:hAnsi="Consolas"/>
          <w:color w:val="A9B7C6"/>
          <w:lang w:val="en-US"/>
        </w:rPr>
        <w:br/>
        <w:t xml:space="preserve">    </w:t>
      </w:r>
      <w:r w:rsidRPr="004D3EED">
        <w:rPr>
          <w:rFonts w:ascii="Consolas" w:hAnsi="Consolas"/>
          <w:color w:val="CC7832"/>
          <w:lang w:val="en-US"/>
        </w:rPr>
        <w:t xml:space="preserve">if </w:t>
      </w:r>
      <w:r w:rsidRPr="004D3EED">
        <w:rPr>
          <w:rFonts w:ascii="Consolas" w:hAnsi="Consolas"/>
          <w:color w:val="A9B7C6"/>
          <w:lang w:val="en-US"/>
        </w:rPr>
        <w:t>array[maximum] == key:</w:t>
      </w:r>
      <w:r w:rsidRPr="004D3EED">
        <w:rPr>
          <w:rFonts w:ascii="Consolas" w:hAnsi="Consolas"/>
          <w:color w:val="A9B7C6"/>
          <w:lang w:val="en-US"/>
        </w:rPr>
        <w:br/>
        <w:t xml:space="preserve">        ret = maximum</w:t>
      </w:r>
      <w:r w:rsidRPr="004D3EED">
        <w:rPr>
          <w:rFonts w:ascii="Consolas" w:hAnsi="Consolas"/>
          <w:color w:val="A9B7C6"/>
          <w:lang w:val="en-US"/>
        </w:rPr>
        <w:br/>
        <w:t xml:space="preserve">    </w:t>
      </w:r>
      <w:r w:rsidRPr="004D3EED">
        <w:rPr>
          <w:rFonts w:ascii="Consolas" w:hAnsi="Consolas"/>
          <w:color w:val="CC7832"/>
          <w:lang w:val="en-US"/>
        </w:rPr>
        <w:t xml:space="preserve">while </w:t>
      </w:r>
      <w:r w:rsidRPr="004D3EED">
        <w:rPr>
          <w:rFonts w:ascii="Consolas" w:hAnsi="Consolas"/>
          <w:color w:val="A9B7C6"/>
          <w:lang w:val="en-US"/>
        </w:rPr>
        <w:t xml:space="preserve">ret &gt; </w:t>
      </w:r>
      <w:r w:rsidRPr="004D3EED">
        <w:rPr>
          <w:rFonts w:ascii="Consolas" w:hAnsi="Consolas"/>
          <w:color w:val="6897BB"/>
          <w:lang w:val="en-US"/>
        </w:rPr>
        <w:t xml:space="preserve">0 </w:t>
      </w:r>
      <w:r w:rsidRPr="004D3EED">
        <w:rPr>
          <w:rFonts w:ascii="Consolas" w:hAnsi="Consolas"/>
          <w:color w:val="CC7832"/>
          <w:lang w:val="en-US"/>
        </w:rPr>
        <w:t xml:space="preserve">and </w:t>
      </w:r>
      <w:r w:rsidRPr="004D3EED">
        <w:rPr>
          <w:rFonts w:ascii="Consolas" w:hAnsi="Consolas"/>
          <w:color w:val="A9B7C6"/>
          <w:lang w:val="en-US"/>
        </w:rPr>
        <w:t xml:space="preserve">array[ret - </w:t>
      </w:r>
      <w:r w:rsidRPr="004D3EED">
        <w:rPr>
          <w:rFonts w:ascii="Consolas" w:hAnsi="Consolas"/>
          <w:color w:val="6897BB"/>
          <w:lang w:val="en-US"/>
        </w:rPr>
        <w:t>1</w:t>
      </w:r>
      <w:r w:rsidRPr="004D3EED">
        <w:rPr>
          <w:rFonts w:ascii="Consolas" w:hAnsi="Consolas"/>
          <w:color w:val="A9B7C6"/>
          <w:lang w:val="en-US"/>
        </w:rPr>
        <w:t>] == key:</w:t>
      </w:r>
      <w:r w:rsidRPr="004D3EED">
        <w:rPr>
          <w:rFonts w:ascii="Consolas" w:hAnsi="Consolas"/>
          <w:color w:val="A9B7C6"/>
          <w:lang w:val="en-US"/>
        </w:rPr>
        <w:br/>
        <w:t xml:space="preserve">        ret -= </w:t>
      </w:r>
      <w:r w:rsidRPr="004D3EED">
        <w:rPr>
          <w:rFonts w:ascii="Consolas" w:hAnsi="Consolas"/>
          <w:color w:val="6897BB"/>
          <w:lang w:val="en-US"/>
        </w:rPr>
        <w:t>1</w:t>
      </w:r>
      <w:r w:rsidRPr="004D3EED">
        <w:rPr>
          <w:rFonts w:ascii="Consolas" w:hAnsi="Consolas"/>
          <w:color w:val="6897BB"/>
          <w:lang w:val="en-US"/>
        </w:rPr>
        <w:br/>
        <w:t xml:space="preserve">    </w:t>
      </w:r>
      <w:r w:rsidRPr="004D3EED">
        <w:rPr>
          <w:rFonts w:ascii="Consolas" w:hAnsi="Consolas"/>
          <w:color w:val="CC7832"/>
          <w:lang w:val="en-US"/>
        </w:rPr>
        <w:t xml:space="preserve">if </w:t>
      </w:r>
      <w:r w:rsidRPr="004D3EED">
        <w:rPr>
          <w:rFonts w:ascii="Consolas" w:hAnsi="Consolas"/>
          <w:color w:val="A9B7C6"/>
          <w:lang w:val="en-US"/>
        </w:rPr>
        <w:t>array[ret] == key:</w:t>
      </w:r>
      <w:r w:rsidRPr="004D3EED">
        <w:rPr>
          <w:rFonts w:ascii="Consolas" w:hAnsi="Consolas"/>
          <w:color w:val="A9B7C6"/>
          <w:lang w:val="en-US"/>
        </w:rPr>
        <w:br/>
        <w:t xml:space="preserve">        </w:t>
      </w:r>
      <w:r w:rsidRPr="004D3EED">
        <w:rPr>
          <w:rFonts w:ascii="Consolas" w:hAnsi="Consolas"/>
          <w:color w:val="CC7832"/>
          <w:lang w:val="en-US"/>
        </w:rPr>
        <w:t xml:space="preserve">return </w:t>
      </w:r>
      <w:r w:rsidRPr="004D3EED">
        <w:rPr>
          <w:rFonts w:ascii="Consolas" w:hAnsi="Consolas"/>
          <w:color w:val="A9B7C6"/>
          <w:lang w:val="en-US"/>
        </w:rPr>
        <w:t>ret</w:t>
      </w:r>
      <w:r w:rsidRPr="004D3EED">
        <w:rPr>
          <w:rFonts w:ascii="Consolas" w:hAnsi="Consolas"/>
          <w:color w:val="A9B7C6"/>
          <w:lang w:val="en-US"/>
        </w:rPr>
        <w:br/>
        <w:t xml:space="preserve">    </w:t>
      </w:r>
      <w:r w:rsidRPr="004D3EED">
        <w:rPr>
          <w:rFonts w:ascii="Consolas" w:hAnsi="Consolas"/>
          <w:color w:val="CC7832"/>
          <w:lang w:val="en-US"/>
        </w:rPr>
        <w:t>else</w:t>
      </w:r>
      <w:r w:rsidRPr="004D3EED">
        <w:rPr>
          <w:rFonts w:ascii="Consolas" w:hAnsi="Consolas"/>
          <w:color w:val="A9B7C6"/>
          <w:lang w:val="en-US"/>
        </w:rPr>
        <w:t>:</w:t>
      </w:r>
      <w:r w:rsidRPr="004D3EED">
        <w:rPr>
          <w:rFonts w:ascii="Consolas" w:hAnsi="Consolas"/>
          <w:color w:val="A9B7C6"/>
          <w:lang w:val="en-US"/>
        </w:rPr>
        <w:br/>
        <w:t xml:space="preserve">        </w:t>
      </w:r>
      <w:r w:rsidRPr="004D3EED">
        <w:rPr>
          <w:rFonts w:ascii="Consolas" w:hAnsi="Consolas"/>
          <w:color w:val="CC7832"/>
          <w:lang w:val="en-US"/>
        </w:rPr>
        <w:t xml:space="preserve">return </w:t>
      </w:r>
      <w:r w:rsidRPr="004D3EED">
        <w:rPr>
          <w:rFonts w:ascii="Consolas" w:hAnsi="Consolas"/>
          <w:color w:val="A9B7C6"/>
          <w:lang w:val="en-US"/>
        </w:rPr>
        <w:t>-</w:t>
      </w:r>
      <w:r w:rsidRPr="004D3EED">
        <w:rPr>
          <w:rFonts w:ascii="Consolas" w:hAnsi="Consolas"/>
          <w:color w:val="6897BB"/>
          <w:lang w:val="en-US"/>
        </w:rPr>
        <w:t>1</w:t>
      </w:r>
    </w:p>
    <w:p w14:paraId="54B514A3" w14:textId="1B383309" w:rsidR="004D3EED" w:rsidRPr="004D3EED" w:rsidRDefault="004D3EED" w:rsidP="004D3EED">
      <w:pPr>
        <w:spacing w:line="360" w:lineRule="auto"/>
        <w:ind w:right="301" w:firstLine="709"/>
        <w:rPr>
          <w:color w:val="000000"/>
          <w:sz w:val="28"/>
          <w:szCs w:val="22"/>
          <w:lang w:val="en-US"/>
        </w:rPr>
      </w:pPr>
    </w:p>
    <w:p w14:paraId="0145949F" w14:textId="197279E9" w:rsidR="00055510" w:rsidRPr="00055510" w:rsidRDefault="00055510" w:rsidP="00055510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Рис. </w:t>
      </w:r>
      <w:r w:rsidR="00503F4F">
        <w:rPr>
          <w:color w:val="000000"/>
          <w:sz w:val="28"/>
          <w:szCs w:val="22"/>
        </w:rPr>
        <w:t>4</w:t>
      </w:r>
      <w:r>
        <w:rPr>
          <w:color w:val="000000"/>
          <w:sz w:val="28"/>
          <w:szCs w:val="22"/>
        </w:rPr>
        <w:t xml:space="preserve"> Интерполяционный поиск</w:t>
      </w:r>
    </w:p>
    <w:p w14:paraId="6309119F" w14:textId="560A90AC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31417F" wp14:editId="6E5CFD5C">
            <wp:simplePos x="0" y="0"/>
            <wp:positionH relativeFrom="page">
              <wp:align>center</wp:align>
            </wp:positionH>
            <wp:positionV relativeFrom="paragraph">
              <wp:posOffset>11766</wp:posOffset>
            </wp:positionV>
            <wp:extent cx="4459857" cy="3348161"/>
            <wp:effectExtent l="0" t="0" r="0" b="5080"/>
            <wp:wrapNone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857" cy="334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6E3FC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46313B4D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0CDBFCA2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7B718A49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36230DB6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03601677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7B448045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4656B1B5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321D9E3A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3C325A28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047E73AD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1960C8DB" w14:textId="6C1503B0" w:rsidR="00055510" w:rsidRP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5 График интерполяционного поиска</w:t>
      </w:r>
    </w:p>
    <w:p w14:paraId="2DED494D" w14:textId="5583E1BA" w:rsidR="00503F4F" w:rsidRDefault="00503F4F" w:rsidP="00055510">
      <w:pPr>
        <w:spacing w:line="360" w:lineRule="auto"/>
        <w:ind w:right="301"/>
        <w:jc w:val="both"/>
        <w:rPr>
          <w:b/>
          <w:bCs/>
          <w:color w:val="000000"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613F2405" wp14:editId="0C3AD978">
            <wp:extent cx="6245525" cy="545303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348" cy="546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3A510" w14:textId="77777777" w:rsidR="00503F4F" w:rsidRDefault="00503F4F" w:rsidP="00503F4F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5548BA79" w14:textId="6BA1857B" w:rsidR="00503F4F" w:rsidRPr="00503F4F" w:rsidRDefault="00503F4F" w:rsidP="00503F4F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Рис. </w:t>
      </w:r>
      <w:r w:rsidR="004307D7">
        <w:rPr>
          <w:color w:val="000000"/>
          <w:sz w:val="28"/>
          <w:szCs w:val="22"/>
        </w:rPr>
        <w:t>6</w:t>
      </w:r>
      <w:r>
        <w:rPr>
          <w:color w:val="000000"/>
          <w:sz w:val="28"/>
          <w:szCs w:val="22"/>
        </w:rPr>
        <w:t xml:space="preserve"> Диаграмма деятельности интерполяционного поиска</w:t>
      </w:r>
    </w:p>
    <w:p w14:paraId="48556E34" w14:textId="77777777" w:rsidR="00503F4F" w:rsidRDefault="00503F4F" w:rsidP="003006F1">
      <w:pPr>
        <w:spacing w:line="360" w:lineRule="auto"/>
        <w:ind w:right="301"/>
        <w:rPr>
          <w:b/>
          <w:bCs/>
          <w:color w:val="000000"/>
          <w:sz w:val="28"/>
          <w:szCs w:val="22"/>
        </w:rPr>
      </w:pPr>
    </w:p>
    <w:p w14:paraId="1A26B0D9" w14:textId="77777777" w:rsidR="004D3EED" w:rsidRDefault="00394DC4" w:rsidP="004D3EED">
      <w:pPr>
        <w:spacing w:line="360" w:lineRule="auto"/>
        <w:ind w:right="301"/>
        <w:jc w:val="both"/>
        <w:rPr>
          <w:b/>
          <w:bCs/>
          <w:color w:val="000000"/>
          <w:sz w:val="28"/>
          <w:szCs w:val="22"/>
        </w:rPr>
      </w:pPr>
      <w:r w:rsidRPr="00394DC4">
        <w:rPr>
          <w:b/>
          <w:bCs/>
          <w:color w:val="000000"/>
          <w:sz w:val="28"/>
          <w:szCs w:val="22"/>
        </w:rPr>
        <w:t>Поиск</w:t>
      </w:r>
      <w:r w:rsidR="00055510">
        <w:rPr>
          <w:b/>
          <w:bCs/>
          <w:color w:val="000000"/>
          <w:sz w:val="28"/>
          <w:szCs w:val="22"/>
        </w:rPr>
        <w:t xml:space="preserve"> </w:t>
      </w:r>
      <w:r w:rsidRPr="00394DC4">
        <w:rPr>
          <w:b/>
          <w:bCs/>
          <w:color w:val="000000"/>
          <w:sz w:val="28"/>
          <w:szCs w:val="22"/>
        </w:rPr>
        <w:t>Фибоначчи</w:t>
      </w:r>
    </w:p>
    <w:p w14:paraId="1805C52E" w14:textId="595B411C" w:rsidR="00394DC4" w:rsidRPr="004D3EED" w:rsidRDefault="00394DC4" w:rsidP="004D3EED">
      <w:pPr>
        <w:spacing w:line="360" w:lineRule="auto"/>
        <w:ind w:right="301"/>
        <w:jc w:val="both"/>
        <w:rPr>
          <w:b/>
          <w:bCs/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>Пусть искомый элемент будет х.</w:t>
      </w:r>
      <w:r>
        <w:rPr>
          <w:color w:val="000000"/>
          <w:sz w:val="28"/>
          <w:szCs w:val="22"/>
        </w:rPr>
        <w:t xml:space="preserve"> </w:t>
      </w:r>
      <w:r w:rsidRPr="00394DC4">
        <w:rPr>
          <w:color w:val="000000"/>
          <w:sz w:val="28"/>
          <w:szCs w:val="22"/>
        </w:rPr>
        <w:t xml:space="preserve">Идея состоит в том, чтобы сначала найти наименьшее число Фибоначчи, которое больше или равно длине данного массива. Пусть найденное число Фибоначчи будет </w:t>
      </w:r>
      <w:proofErr w:type="spellStart"/>
      <w:r w:rsidRPr="00394DC4">
        <w:rPr>
          <w:color w:val="000000"/>
          <w:sz w:val="28"/>
          <w:szCs w:val="22"/>
        </w:rPr>
        <w:t>fib</w:t>
      </w:r>
      <w:proofErr w:type="spellEnd"/>
      <w:r w:rsidRPr="00394DC4">
        <w:rPr>
          <w:color w:val="000000"/>
          <w:sz w:val="28"/>
          <w:szCs w:val="22"/>
        </w:rPr>
        <w:t xml:space="preserve"> (m-е число Фибоначчи). Мы используем (m-2) -</w:t>
      </w:r>
      <w:proofErr w:type="spellStart"/>
      <w:r w:rsidRPr="00394DC4">
        <w:rPr>
          <w:color w:val="000000"/>
          <w:sz w:val="28"/>
          <w:szCs w:val="22"/>
        </w:rPr>
        <w:t>ое</w:t>
      </w:r>
      <w:proofErr w:type="spellEnd"/>
      <w:r w:rsidRPr="00394DC4">
        <w:rPr>
          <w:color w:val="000000"/>
          <w:sz w:val="28"/>
          <w:szCs w:val="22"/>
        </w:rPr>
        <w:t xml:space="preserve"> число Фибоначчи в качестве индекса (если это действительный индекс). Пусть (m-2) -</w:t>
      </w:r>
      <w:proofErr w:type="spellStart"/>
      <w:r w:rsidRPr="00394DC4">
        <w:rPr>
          <w:color w:val="000000"/>
          <w:sz w:val="28"/>
          <w:szCs w:val="22"/>
        </w:rPr>
        <w:t>ое</w:t>
      </w:r>
      <w:proofErr w:type="spellEnd"/>
      <w:r w:rsidRPr="00394DC4">
        <w:rPr>
          <w:color w:val="000000"/>
          <w:sz w:val="28"/>
          <w:szCs w:val="22"/>
        </w:rPr>
        <w:t xml:space="preserve"> число Фибоначчи будет i, мы сравним </w:t>
      </w:r>
      <w:proofErr w:type="spellStart"/>
      <w:r w:rsidRPr="00394DC4">
        <w:rPr>
          <w:color w:val="000000"/>
          <w:sz w:val="28"/>
          <w:szCs w:val="22"/>
        </w:rPr>
        <w:t>arr</w:t>
      </w:r>
      <w:proofErr w:type="spellEnd"/>
      <w:r w:rsidRPr="00394DC4">
        <w:rPr>
          <w:color w:val="000000"/>
          <w:sz w:val="28"/>
          <w:szCs w:val="22"/>
        </w:rPr>
        <w:t xml:space="preserve"> [i] с x, если x одно и то же, мы вернем i. Иначе, если x больше, мы возвращаемся для </w:t>
      </w:r>
      <w:proofErr w:type="spellStart"/>
      <w:r w:rsidRPr="00394DC4">
        <w:rPr>
          <w:color w:val="000000"/>
          <w:sz w:val="28"/>
          <w:szCs w:val="22"/>
        </w:rPr>
        <w:t>подмассива</w:t>
      </w:r>
      <w:proofErr w:type="spellEnd"/>
      <w:r w:rsidRPr="00394DC4">
        <w:rPr>
          <w:color w:val="000000"/>
          <w:sz w:val="28"/>
          <w:szCs w:val="22"/>
        </w:rPr>
        <w:t xml:space="preserve"> после i, иначе мы возвращаемся для </w:t>
      </w:r>
      <w:proofErr w:type="spellStart"/>
      <w:r w:rsidRPr="00394DC4">
        <w:rPr>
          <w:color w:val="000000"/>
          <w:sz w:val="28"/>
          <w:szCs w:val="22"/>
        </w:rPr>
        <w:t>подмассива</w:t>
      </w:r>
      <w:proofErr w:type="spellEnd"/>
      <w:r w:rsidRPr="00394DC4">
        <w:rPr>
          <w:color w:val="000000"/>
          <w:sz w:val="28"/>
          <w:szCs w:val="22"/>
        </w:rPr>
        <w:t xml:space="preserve"> до i.</w:t>
      </w:r>
    </w:p>
    <w:p w14:paraId="306A41FD" w14:textId="77777777" w:rsidR="00394DC4" w:rsidRPr="00394DC4" w:rsidRDefault="00394DC4" w:rsidP="004D3EED">
      <w:pPr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lastRenderedPageBreak/>
        <w:t>Ниже приведен полный алгоритм</w:t>
      </w:r>
      <w:r w:rsidRPr="00394DC4">
        <w:rPr>
          <w:color w:val="000000"/>
          <w:sz w:val="28"/>
          <w:szCs w:val="22"/>
        </w:rPr>
        <w:br/>
        <w:t xml:space="preserve">Пусть </w:t>
      </w:r>
      <w:proofErr w:type="spellStart"/>
      <w:r w:rsidRPr="00394DC4">
        <w:rPr>
          <w:color w:val="000000"/>
          <w:sz w:val="28"/>
          <w:szCs w:val="22"/>
        </w:rPr>
        <w:t>arr</w:t>
      </w:r>
      <w:proofErr w:type="spellEnd"/>
      <w:r w:rsidRPr="00394DC4">
        <w:rPr>
          <w:color w:val="000000"/>
          <w:sz w:val="28"/>
          <w:szCs w:val="22"/>
        </w:rPr>
        <w:t xml:space="preserve"> [0..n-1] будет входным массивом, а элемент для поиска будет x.</w:t>
      </w:r>
    </w:p>
    <w:p w14:paraId="77725D4D" w14:textId="77777777" w:rsidR="00394DC4" w:rsidRPr="00394DC4" w:rsidRDefault="00394DC4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 xml:space="preserve">Найдите наименьшее число Фибоначчи, большее или равное n. Пусть это число будет </w:t>
      </w:r>
      <w:proofErr w:type="spellStart"/>
      <w:r w:rsidRPr="00394DC4">
        <w:rPr>
          <w:color w:val="000000"/>
          <w:sz w:val="28"/>
          <w:szCs w:val="22"/>
        </w:rPr>
        <w:t>fibM</w:t>
      </w:r>
      <w:proofErr w:type="spellEnd"/>
      <w:r w:rsidRPr="00394DC4">
        <w:rPr>
          <w:color w:val="000000"/>
          <w:sz w:val="28"/>
          <w:szCs w:val="22"/>
        </w:rPr>
        <w:t xml:space="preserve"> [m-е число Фибоначчи]. Пусть два предшествующих ему числа Фибоначчи — это fibMm1 [(m-1) -</w:t>
      </w:r>
      <w:proofErr w:type="spellStart"/>
      <w:r w:rsidRPr="00394DC4">
        <w:rPr>
          <w:color w:val="000000"/>
          <w:sz w:val="28"/>
          <w:szCs w:val="22"/>
        </w:rPr>
        <w:t>ое</w:t>
      </w:r>
      <w:proofErr w:type="spellEnd"/>
      <w:r w:rsidRPr="00394DC4">
        <w:rPr>
          <w:color w:val="000000"/>
          <w:sz w:val="28"/>
          <w:szCs w:val="22"/>
        </w:rPr>
        <w:t xml:space="preserve"> число Фибоначчи] и fibMm2 [(m-2) -</w:t>
      </w:r>
      <w:proofErr w:type="spellStart"/>
      <w:r w:rsidRPr="00394DC4">
        <w:rPr>
          <w:color w:val="000000"/>
          <w:sz w:val="28"/>
          <w:szCs w:val="22"/>
        </w:rPr>
        <w:t>ое</w:t>
      </w:r>
      <w:proofErr w:type="spellEnd"/>
      <w:r w:rsidRPr="00394DC4">
        <w:rPr>
          <w:color w:val="000000"/>
          <w:sz w:val="28"/>
          <w:szCs w:val="22"/>
        </w:rPr>
        <w:t xml:space="preserve"> число Фибоначчи].</w:t>
      </w:r>
    </w:p>
    <w:p w14:paraId="79723D5E" w14:textId="77777777" w:rsidR="00394DC4" w:rsidRPr="00394DC4" w:rsidRDefault="00394DC4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>В то время как массив имеет элементы для проверки:</w:t>
      </w:r>
    </w:p>
    <w:p w14:paraId="2EA93CA8" w14:textId="77777777" w:rsidR="00394DC4" w:rsidRPr="00394DC4" w:rsidRDefault="00394DC4" w:rsidP="004D3EED">
      <w:pPr>
        <w:tabs>
          <w:tab w:val="num" w:pos="144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>Сравните x с последним элементом диапазона, охватываемого fibMm2</w:t>
      </w:r>
    </w:p>
    <w:p w14:paraId="2D88B619" w14:textId="77777777" w:rsidR="00394DC4" w:rsidRPr="00394DC4" w:rsidRDefault="00394DC4" w:rsidP="004D3EED">
      <w:pPr>
        <w:tabs>
          <w:tab w:val="num" w:pos="144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>Если х совпадает, вернуть индекс</w:t>
      </w:r>
    </w:p>
    <w:p w14:paraId="70BEB858" w14:textId="77777777" w:rsidR="00394DC4" w:rsidRPr="00394DC4" w:rsidRDefault="00394DC4" w:rsidP="004D3EED">
      <w:pPr>
        <w:tabs>
          <w:tab w:val="num" w:pos="144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 xml:space="preserve">Иначе </w:t>
      </w:r>
      <w:proofErr w:type="gramStart"/>
      <w:r w:rsidRPr="00394DC4">
        <w:rPr>
          <w:color w:val="000000"/>
          <w:sz w:val="28"/>
          <w:szCs w:val="22"/>
        </w:rPr>
        <w:t>Если</w:t>
      </w:r>
      <w:proofErr w:type="gramEnd"/>
      <w:r w:rsidRPr="00394DC4">
        <w:rPr>
          <w:color w:val="000000"/>
          <w:sz w:val="28"/>
          <w:szCs w:val="22"/>
        </w:rPr>
        <w:t> x меньше, чем элемент, переместите три переменные Фибоначчи на две Фибоначчи вниз, что указывает на удаление приблизительно двух третей оставшегося массива.</w:t>
      </w:r>
    </w:p>
    <w:p w14:paraId="5FB2EAF3" w14:textId="77777777" w:rsidR="00394DC4" w:rsidRPr="00394DC4" w:rsidRDefault="00394DC4" w:rsidP="004D3EED">
      <w:pPr>
        <w:tabs>
          <w:tab w:val="num" w:pos="144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>Если x больше элемента, переместите три переменные Фибоначчи на одну Фибоначчи вниз. Сброс смещения до индекса. Вместе они указывают на устранение приблизительно первой трети оставшегося массива.</w:t>
      </w:r>
    </w:p>
    <w:p w14:paraId="0028DB25" w14:textId="63270143" w:rsidR="00055510" w:rsidRDefault="00394DC4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394DC4">
        <w:rPr>
          <w:color w:val="000000"/>
          <w:sz w:val="28"/>
          <w:szCs w:val="22"/>
        </w:rPr>
        <w:t>Поскольку для сравнения может остаться один элемент, проверьте, не равняется ли fibMm1 1. Если да, сравните x с этим оставшимся элементом. Если совпадают, верните индекс.</w:t>
      </w:r>
    </w:p>
    <w:p w14:paraId="6A68436D" w14:textId="3CEF8F81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4D6118B6" w14:textId="20FDD795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45444453" w14:textId="66FDEBC8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364B4A5F" w14:textId="0170FBE0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667B8049" w14:textId="2AF56E67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24992A5B" w14:textId="22FA9CBB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035B8A34" w14:textId="69D19F51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29D9C9A2" w14:textId="23191236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13DC6A9A" w14:textId="09F24647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2E7ECB57" w14:textId="514B8F43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5AC3E231" w14:textId="27C95E60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733643EA" w14:textId="77777777" w:rsidR="004D3EED" w:rsidRDefault="004D3EED" w:rsidP="004D3EED">
      <w:pPr>
        <w:tabs>
          <w:tab w:val="num" w:pos="720"/>
        </w:tabs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7D30C7B4" w14:textId="77777777" w:rsidR="004D3EED" w:rsidRPr="004D3EED" w:rsidRDefault="004D3EED" w:rsidP="004D3EED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4D3EED">
        <w:rPr>
          <w:rFonts w:ascii="Consolas" w:hAnsi="Consolas"/>
          <w:color w:val="CC7832"/>
          <w:lang w:val="en-US"/>
        </w:rPr>
        <w:lastRenderedPageBreak/>
        <w:t>def</w:t>
      </w:r>
      <w:proofErr w:type="spellEnd"/>
      <w:r w:rsidRPr="004D3EED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4D3EED">
        <w:rPr>
          <w:rFonts w:ascii="Consolas" w:hAnsi="Consolas"/>
          <w:color w:val="FFC66D"/>
          <w:lang w:val="en-US"/>
        </w:rPr>
        <w:t>fib_search</w:t>
      </w:r>
      <w:proofErr w:type="spellEnd"/>
      <w:r w:rsidRPr="004D3EED">
        <w:rPr>
          <w:rFonts w:ascii="Consolas" w:hAnsi="Consolas"/>
          <w:color w:val="A9B7C6"/>
          <w:lang w:val="en-US"/>
        </w:rPr>
        <w:t>(array</w:t>
      </w:r>
      <w:r w:rsidRPr="004D3EED">
        <w:rPr>
          <w:rFonts w:ascii="Consolas" w:hAnsi="Consolas"/>
          <w:color w:val="CC7832"/>
          <w:lang w:val="en-US"/>
        </w:rPr>
        <w:t xml:space="preserve">, </w:t>
      </w:r>
      <w:r w:rsidRPr="004D3EED">
        <w:rPr>
          <w:rFonts w:ascii="Consolas" w:hAnsi="Consolas"/>
          <w:color w:val="A9B7C6"/>
          <w:lang w:val="en-US"/>
        </w:rPr>
        <w:t>key):</w:t>
      </w:r>
      <w:r w:rsidRPr="004D3EED">
        <w:rPr>
          <w:rFonts w:ascii="Consolas" w:hAnsi="Consolas"/>
          <w:color w:val="A9B7C6"/>
          <w:lang w:val="en-US"/>
        </w:rPr>
        <w:br/>
        <w:t xml:space="preserve">    x = key</w:t>
      </w:r>
      <w:r w:rsidRPr="004D3EED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4D3EED">
        <w:rPr>
          <w:rFonts w:ascii="Consolas" w:hAnsi="Consolas"/>
          <w:color w:val="A9B7C6"/>
          <w:lang w:val="en-US"/>
        </w:rPr>
        <w:t>arr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 = array</w:t>
      </w:r>
      <w:r w:rsidRPr="004D3EED">
        <w:rPr>
          <w:rFonts w:ascii="Consolas" w:hAnsi="Consolas"/>
          <w:color w:val="A9B7C6"/>
          <w:lang w:val="en-US"/>
        </w:rPr>
        <w:br/>
        <w:t xml:space="preserve">    n = </w:t>
      </w:r>
      <w:proofErr w:type="spellStart"/>
      <w:r w:rsidRPr="004D3EED">
        <w:rPr>
          <w:rFonts w:ascii="Consolas" w:hAnsi="Consolas"/>
          <w:color w:val="A9B7C6"/>
          <w:lang w:val="en-US"/>
        </w:rPr>
        <w:t>len</w:t>
      </w:r>
      <w:proofErr w:type="spellEnd"/>
      <w:r w:rsidRPr="004D3EED">
        <w:rPr>
          <w:rFonts w:ascii="Consolas" w:hAnsi="Consolas"/>
          <w:color w:val="A9B7C6"/>
          <w:lang w:val="en-US"/>
        </w:rPr>
        <w:t>(array)</w:t>
      </w:r>
      <w:r w:rsidRPr="004D3EED">
        <w:rPr>
          <w:rFonts w:ascii="Consolas" w:hAnsi="Consolas"/>
          <w:color w:val="A9B7C6"/>
          <w:lang w:val="en-US"/>
        </w:rPr>
        <w:br/>
        <w:t xml:space="preserve">    fibMMm2 = </w:t>
      </w:r>
      <w:r w:rsidRPr="004D3EED">
        <w:rPr>
          <w:rFonts w:ascii="Consolas" w:hAnsi="Consolas"/>
          <w:color w:val="6897BB"/>
          <w:lang w:val="en-US"/>
        </w:rPr>
        <w:t xml:space="preserve">0 </w:t>
      </w:r>
      <w:r w:rsidRPr="004D3EED">
        <w:rPr>
          <w:rFonts w:ascii="Consolas" w:hAnsi="Consolas"/>
          <w:color w:val="6897BB"/>
          <w:lang w:val="en-US"/>
        </w:rPr>
        <w:br/>
        <w:t xml:space="preserve">    </w:t>
      </w:r>
      <w:r w:rsidRPr="004D3EED">
        <w:rPr>
          <w:rFonts w:ascii="Consolas" w:hAnsi="Consolas"/>
          <w:color w:val="A9B7C6"/>
          <w:lang w:val="en-US"/>
        </w:rPr>
        <w:t xml:space="preserve">fibMMm1 = </w:t>
      </w:r>
      <w:r w:rsidRPr="004D3EED">
        <w:rPr>
          <w:rFonts w:ascii="Consolas" w:hAnsi="Consolas"/>
          <w:color w:val="6897BB"/>
          <w:lang w:val="en-US"/>
        </w:rPr>
        <w:t xml:space="preserve">1 </w:t>
      </w:r>
      <w:r w:rsidRPr="004D3EED">
        <w:rPr>
          <w:rFonts w:ascii="Consolas" w:hAnsi="Consolas"/>
          <w:color w:val="6897BB"/>
          <w:lang w:val="en-US"/>
        </w:rPr>
        <w:br/>
        <w:t xml:space="preserve">    </w:t>
      </w:r>
      <w:proofErr w:type="spellStart"/>
      <w:r w:rsidRPr="004D3EED">
        <w:rPr>
          <w:rFonts w:ascii="Consolas" w:hAnsi="Consolas"/>
          <w:color w:val="A9B7C6"/>
          <w:lang w:val="en-US"/>
        </w:rPr>
        <w:t>fibM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 = fibMMm2 + fibMMm1 </w:t>
      </w:r>
      <w:r w:rsidRPr="004D3EED">
        <w:rPr>
          <w:rFonts w:ascii="Consolas" w:hAnsi="Consolas"/>
          <w:color w:val="A9B7C6"/>
          <w:lang w:val="en-US"/>
        </w:rPr>
        <w:br/>
        <w:t xml:space="preserve">    </w:t>
      </w:r>
      <w:r w:rsidRPr="004D3EED">
        <w:rPr>
          <w:rFonts w:ascii="Consolas" w:hAnsi="Consolas"/>
          <w:color w:val="CC7832"/>
          <w:lang w:val="en-US"/>
        </w:rPr>
        <w:t xml:space="preserve">while </w:t>
      </w:r>
      <w:r w:rsidRPr="004D3EED">
        <w:rPr>
          <w:rFonts w:ascii="Consolas" w:hAnsi="Consolas"/>
          <w:color w:val="A9B7C6"/>
          <w:lang w:val="en-US"/>
        </w:rPr>
        <w:t>(</w:t>
      </w:r>
      <w:proofErr w:type="spellStart"/>
      <w:r w:rsidRPr="004D3EED">
        <w:rPr>
          <w:rFonts w:ascii="Consolas" w:hAnsi="Consolas"/>
          <w:color w:val="A9B7C6"/>
          <w:lang w:val="en-US"/>
        </w:rPr>
        <w:t>fibM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 &lt; n):</w:t>
      </w:r>
      <w:r w:rsidRPr="004D3EED">
        <w:rPr>
          <w:rFonts w:ascii="Consolas" w:hAnsi="Consolas"/>
          <w:color w:val="A9B7C6"/>
          <w:lang w:val="en-US"/>
        </w:rPr>
        <w:br/>
        <w:t xml:space="preserve">        fibMMm2 = fibMMm1</w:t>
      </w:r>
      <w:r w:rsidRPr="004D3EE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4D3EED">
        <w:rPr>
          <w:rFonts w:ascii="Consolas" w:hAnsi="Consolas"/>
          <w:color w:val="A9B7C6"/>
          <w:lang w:val="en-US"/>
        </w:rPr>
        <w:t>fibMMm1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4D3EED">
        <w:rPr>
          <w:rFonts w:ascii="Consolas" w:hAnsi="Consolas"/>
          <w:color w:val="A9B7C6"/>
          <w:lang w:val="en-US"/>
        </w:rPr>
        <w:t>fibM</w:t>
      </w:r>
      <w:proofErr w:type="spellEnd"/>
      <w:r w:rsidRPr="004D3EE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4D3EED">
        <w:rPr>
          <w:rFonts w:ascii="Consolas" w:hAnsi="Consolas"/>
          <w:color w:val="A9B7C6"/>
          <w:lang w:val="en-US"/>
        </w:rPr>
        <w:t>fibM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 = fibMMm2 + fibMMm1</w:t>
      </w:r>
      <w:r w:rsidRPr="004D3EED">
        <w:rPr>
          <w:rFonts w:ascii="Consolas" w:hAnsi="Consolas"/>
          <w:color w:val="A9B7C6"/>
          <w:lang w:val="en-US"/>
        </w:rPr>
        <w:br/>
        <w:t xml:space="preserve">    offset = -</w:t>
      </w:r>
      <w:r w:rsidRPr="004D3EED">
        <w:rPr>
          <w:rFonts w:ascii="Consolas" w:hAnsi="Consolas"/>
          <w:color w:val="6897BB"/>
          <w:lang w:val="en-US"/>
        </w:rPr>
        <w:t>1</w:t>
      </w:r>
      <w:r w:rsidRPr="004D3EED">
        <w:rPr>
          <w:rFonts w:ascii="Consolas" w:hAnsi="Consolas"/>
          <w:color w:val="A9B7C6"/>
          <w:lang w:val="en-US"/>
        </w:rPr>
        <w:t>;</w:t>
      </w:r>
      <w:r w:rsidRPr="004D3EED">
        <w:rPr>
          <w:rFonts w:ascii="Consolas" w:hAnsi="Consolas"/>
          <w:color w:val="A9B7C6"/>
          <w:lang w:val="en-US"/>
        </w:rPr>
        <w:br/>
        <w:t xml:space="preserve">    </w:t>
      </w:r>
      <w:r w:rsidRPr="004D3EED">
        <w:rPr>
          <w:rFonts w:ascii="Consolas" w:hAnsi="Consolas"/>
          <w:color w:val="CC7832"/>
          <w:lang w:val="en-US"/>
        </w:rPr>
        <w:t xml:space="preserve">while </w:t>
      </w:r>
      <w:r w:rsidRPr="004D3EED">
        <w:rPr>
          <w:rFonts w:ascii="Consolas" w:hAnsi="Consolas"/>
          <w:color w:val="A9B7C6"/>
          <w:lang w:val="en-US"/>
        </w:rPr>
        <w:t>(</w:t>
      </w:r>
      <w:proofErr w:type="spellStart"/>
      <w:r w:rsidRPr="004D3EED">
        <w:rPr>
          <w:rFonts w:ascii="Consolas" w:hAnsi="Consolas"/>
          <w:color w:val="A9B7C6"/>
          <w:lang w:val="en-US"/>
        </w:rPr>
        <w:t>fibM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 &gt; </w:t>
      </w:r>
      <w:r w:rsidRPr="004D3EED">
        <w:rPr>
          <w:rFonts w:ascii="Consolas" w:hAnsi="Consolas"/>
          <w:color w:val="6897BB"/>
          <w:lang w:val="en-US"/>
        </w:rPr>
        <w:t>1</w:t>
      </w:r>
      <w:r w:rsidRPr="004D3EED">
        <w:rPr>
          <w:rFonts w:ascii="Consolas" w:hAnsi="Consolas"/>
          <w:color w:val="A9B7C6"/>
          <w:lang w:val="en-US"/>
        </w:rPr>
        <w:t>):</w:t>
      </w:r>
      <w:r w:rsidRPr="004D3EE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4D3EED">
        <w:rPr>
          <w:rFonts w:ascii="Consolas" w:hAnsi="Consolas"/>
          <w:color w:val="A9B7C6"/>
          <w:lang w:val="en-US"/>
        </w:rPr>
        <w:t>i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 = min(offset+fibMMm2</w:t>
      </w:r>
      <w:r w:rsidRPr="004D3EED">
        <w:rPr>
          <w:rFonts w:ascii="Consolas" w:hAnsi="Consolas"/>
          <w:color w:val="CC7832"/>
          <w:lang w:val="en-US"/>
        </w:rPr>
        <w:t xml:space="preserve">, </w:t>
      </w:r>
      <w:r w:rsidRPr="004D3EED">
        <w:rPr>
          <w:rFonts w:ascii="Consolas" w:hAnsi="Consolas"/>
          <w:color w:val="A9B7C6"/>
          <w:lang w:val="en-US"/>
        </w:rPr>
        <w:t>n-</w:t>
      </w:r>
      <w:r w:rsidRPr="004D3EED">
        <w:rPr>
          <w:rFonts w:ascii="Consolas" w:hAnsi="Consolas"/>
          <w:color w:val="6897BB"/>
          <w:lang w:val="en-US"/>
        </w:rPr>
        <w:t>1</w:t>
      </w:r>
      <w:r w:rsidRPr="004D3EED">
        <w:rPr>
          <w:rFonts w:ascii="Consolas" w:hAnsi="Consolas"/>
          <w:color w:val="A9B7C6"/>
          <w:lang w:val="en-US"/>
        </w:rPr>
        <w:t>)</w:t>
      </w:r>
      <w:r w:rsidRPr="004D3EED">
        <w:rPr>
          <w:rFonts w:ascii="Consolas" w:hAnsi="Consolas"/>
          <w:color w:val="A9B7C6"/>
          <w:lang w:val="en-US"/>
        </w:rPr>
        <w:br/>
        <w:t xml:space="preserve">        </w:t>
      </w:r>
      <w:r w:rsidRPr="004D3EED">
        <w:rPr>
          <w:rFonts w:ascii="Consolas" w:hAnsi="Consolas"/>
          <w:color w:val="CC7832"/>
          <w:lang w:val="en-US"/>
        </w:rPr>
        <w:t xml:space="preserve">if </w:t>
      </w:r>
      <w:r w:rsidRPr="004D3EED">
        <w:rPr>
          <w:rFonts w:ascii="Consolas" w:hAnsi="Consolas"/>
          <w:color w:val="A9B7C6"/>
          <w:lang w:val="en-US"/>
        </w:rPr>
        <w:t>(</w:t>
      </w:r>
      <w:proofErr w:type="spellStart"/>
      <w:r w:rsidRPr="004D3EED">
        <w:rPr>
          <w:rFonts w:ascii="Consolas" w:hAnsi="Consolas"/>
          <w:color w:val="A9B7C6"/>
          <w:lang w:val="en-US"/>
        </w:rPr>
        <w:t>arr</w:t>
      </w:r>
      <w:proofErr w:type="spellEnd"/>
      <w:r w:rsidRPr="004D3EED">
        <w:rPr>
          <w:rFonts w:ascii="Consolas" w:hAnsi="Consolas"/>
          <w:color w:val="A9B7C6"/>
          <w:lang w:val="en-US"/>
        </w:rPr>
        <w:t>[</w:t>
      </w:r>
      <w:proofErr w:type="spellStart"/>
      <w:r w:rsidRPr="004D3EED">
        <w:rPr>
          <w:rFonts w:ascii="Consolas" w:hAnsi="Consolas"/>
          <w:color w:val="A9B7C6"/>
          <w:lang w:val="en-US"/>
        </w:rPr>
        <w:t>i</w:t>
      </w:r>
      <w:proofErr w:type="spellEnd"/>
      <w:r w:rsidRPr="004D3EED">
        <w:rPr>
          <w:rFonts w:ascii="Consolas" w:hAnsi="Consolas"/>
          <w:color w:val="A9B7C6"/>
          <w:lang w:val="en-US"/>
        </w:rPr>
        <w:t>] &lt; x):</w:t>
      </w:r>
      <w:r w:rsidRPr="004D3EED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4D3EED">
        <w:rPr>
          <w:rFonts w:ascii="Consolas" w:hAnsi="Consolas"/>
          <w:color w:val="A9B7C6"/>
          <w:lang w:val="en-US"/>
        </w:rPr>
        <w:t>fibM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 = fibMMm1</w:t>
      </w:r>
      <w:r w:rsidRPr="004D3EED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4D3EED">
        <w:rPr>
          <w:rFonts w:ascii="Consolas" w:hAnsi="Consolas"/>
          <w:color w:val="A9B7C6"/>
          <w:lang w:val="en-US"/>
        </w:rPr>
        <w:t>fibMMm1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 = fibMMm2</w:t>
      </w:r>
      <w:r w:rsidRPr="004D3EED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4D3EED">
        <w:rPr>
          <w:rFonts w:ascii="Consolas" w:hAnsi="Consolas"/>
          <w:color w:val="A9B7C6"/>
          <w:lang w:val="en-US"/>
        </w:rPr>
        <w:t>fibMMm2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4D3EED">
        <w:rPr>
          <w:rFonts w:ascii="Consolas" w:hAnsi="Consolas"/>
          <w:color w:val="A9B7C6"/>
          <w:lang w:val="en-US"/>
        </w:rPr>
        <w:t>fibM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 - fibMMm1</w:t>
      </w:r>
      <w:r w:rsidRPr="004D3EED">
        <w:rPr>
          <w:rFonts w:ascii="Consolas" w:hAnsi="Consolas"/>
          <w:color w:val="A9B7C6"/>
          <w:lang w:val="en-US"/>
        </w:rPr>
        <w:br/>
        <w:t xml:space="preserve">            offset = </w:t>
      </w:r>
      <w:proofErr w:type="spellStart"/>
      <w:r w:rsidRPr="004D3EED">
        <w:rPr>
          <w:rFonts w:ascii="Consolas" w:hAnsi="Consolas"/>
          <w:color w:val="A9B7C6"/>
          <w:lang w:val="en-US"/>
        </w:rPr>
        <w:t>i</w:t>
      </w:r>
      <w:proofErr w:type="spellEnd"/>
      <w:r w:rsidRPr="004D3EED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4D3EED">
        <w:rPr>
          <w:rFonts w:ascii="Consolas" w:hAnsi="Consolas"/>
          <w:color w:val="CC7832"/>
          <w:lang w:val="en-US"/>
        </w:rPr>
        <w:t>elif</w:t>
      </w:r>
      <w:proofErr w:type="spellEnd"/>
      <w:r w:rsidRPr="004D3EED">
        <w:rPr>
          <w:rFonts w:ascii="Consolas" w:hAnsi="Consolas"/>
          <w:color w:val="CC7832"/>
          <w:lang w:val="en-US"/>
        </w:rPr>
        <w:t xml:space="preserve"> </w:t>
      </w:r>
      <w:r w:rsidRPr="004D3EED">
        <w:rPr>
          <w:rFonts w:ascii="Consolas" w:hAnsi="Consolas"/>
          <w:color w:val="A9B7C6"/>
          <w:lang w:val="en-US"/>
        </w:rPr>
        <w:t>(</w:t>
      </w:r>
      <w:proofErr w:type="spellStart"/>
      <w:r w:rsidRPr="004D3EED">
        <w:rPr>
          <w:rFonts w:ascii="Consolas" w:hAnsi="Consolas"/>
          <w:color w:val="A9B7C6"/>
          <w:lang w:val="en-US"/>
        </w:rPr>
        <w:t>arr</w:t>
      </w:r>
      <w:proofErr w:type="spellEnd"/>
      <w:r w:rsidRPr="004D3EED">
        <w:rPr>
          <w:rFonts w:ascii="Consolas" w:hAnsi="Consolas"/>
          <w:color w:val="A9B7C6"/>
          <w:lang w:val="en-US"/>
        </w:rPr>
        <w:t>[</w:t>
      </w:r>
      <w:proofErr w:type="spellStart"/>
      <w:r w:rsidRPr="004D3EED">
        <w:rPr>
          <w:rFonts w:ascii="Consolas" w:hAnsi="Consolas"/>
          <w:color w:val="A9B7C6"/>
          <w:lang w:val="en-US"/>
        </w:rPr>
        <w:t>i</w:t>
      </w:r>
      <w:proofErr w:type="spellEnd"/>
      <w:r w:rsidRPr="004D3EED">
        <w:rPr>
          <w:rFonts w:ascii="Consolas" w:hAnsi="Consolas"/>
          <w:color w:val="A9B7C6"/>
          <w:lang w:val="en-US"/>
        </w:rPr>
        <w:t>] &gt; x):</w:t>
      </w:r>
      <w:r w:rsidRPr="004D3EED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4D3EED">
        <w:rPr>
          <w:rFonts w:ascii="Consolas" w:hAnsi="Consolas"/>
          <w:color w:val="A9B7C6"/>
          <w:lang w:val="en-US"/>
        </w:rPr>
        <w:t>fibM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 = fibMMm2</w:t>
      </w:r>
      <w:r w:rsidRPr="004D3EED">
        <w:rPr>
          <w:rFonts w:ascii="Consolas" w:hAnsi="Consolas"/>
          <w:color w:val="A9B7C6"/>
          <w:lang w:val="en-US"/>
        </w:rPr>
        <w:br/>
        <w:t xml:space="preserve">            fibMMm1 = fibMMm1 - fibMMm2</w:t>
      </w:r>
      <w:r w:rsidRPr="004D3EED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4D3EED">
        <w:rPr>
          <w:rFonts w:ascii="Consolas" w:hAnsi="Consolas"/>
          <w:color w:val="A9B7C6"/>
          <w:lang w:val="en-US"/>
        </w:rPr>
        <w:t>fibMMm2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4D3EED">
        <w:rPr>
          <w:rFonts w:ascii="Consolas" w:hAnsi="Consolas"/>
          <w:color w:val="A9B7C6"/>
          <w:lang w:val="en-US"/>
        </w:rPr>
        <w:t>fibM</w:t>
      </w:r>
      <w:proofErr w:type="spellEnd"/>
      <w:r w:rsidRPr="004D3EED">
        <w:rPr>
          <w:rFonts w:ascii="Consolas" w:hAnsi="Consolas"/>
          <w:color w:val="A9B7C6"/>
          <w:lang w:val="en-US"/>
        </w:rPr>
        <w:t xml:space="preserve"> - fibMMm1</w:t>
      </w:r>
      <w:r w:rsidRPr="004D3EED">
        <w:rPr>
          <w:rFonts w:ascii="Consolas" w:hAnsi="Consolas"/>
          <w:color w:val="A9B7C6"/>
          <w:lang w:val="en-US"/>
        </w:rPr>
        <w:br/>
        <w:t xml:space="preserve">        </w:t>
      </w:r>
      <w:r w:rsidRPr="004D3EED">
        <w:rPr>
          <w:rFonts w:ascii="Consolas" w:hAnsi="Consolas"/>
          <w:color w:val="CC7832"/>
          <w:lang w:val="en-US"/>
        </w:rPr>
        <w:t>else</w:t>
      </w:r>
      <w:r w:rsidRPr="004D3EED">
        <w:rPr>
          <w:rFonts w:ascii="Consolas" w:hAnsi="Consolas"/>
          <w:color w:val="A9B7C6"/>
          <w:lang w:val="en-US"/>
        </w:rPr>
        <w:t>:</w:t>
      </w:r>
      <w:r w:rsidRPr="004D3EED">
        <w:rPr>
          <w:rFonts w:ascii="Consolas" w:hAnsi="Consolas"/>
          <w:color w:val="A9B7C6"/>
          <w:lang w:val="en-US"/>
        </w:rPr>
        <w:br/>
        <w:t xml:space="preserve">            </w:t>
      </w:r>
      <w:r w:rsidRPr="004D3EED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4D3EED">
        <w:rPr>
          <w:rFonts w:ascii="Consolas" w:hAnsi="Consolas"/>
          <w:color w:val="A9B7C6"/>
          <w:lang w:val="en-US"/>
        </w:rPr>
        <w:t>i</w:t>
      </w:r>
      <w:proofErr w:type="spellEnd"/>
      <w:r w:rsidRPr="004D3EED">
        <w:rPr>
          <w:rFonts w:ascii="Consolas" w:hAnsi="Consolas"/>
          <w:color w:val="A9B7C6"/>
          <w:lang w:val="en-US"/>
        </w:rPr>
        <w:br/>
        <w:t xml:space="preserve">    </w:t>
      </w:r>
      <w:r w:rsidRPr="004D3EED">
        <w:rPr>
          <w:rFonts w:ascii="Consolas" w:hAnsi="Consolas"/>
          <w:color w:val="CC7832"/>
          <w:lang w:val="en-US"/>
        </w:rPr>
        <w:t xml:space="preserve">if </w:t>
      </w:r>
      <w:r w:rsidRPr="004D3EED">
        <w:rPr>
          <w:rFonts w:ascii="Consolas" w:hAnsi="Consolas"/>
          <w:color w:val="A9B7C6"/>
          <w:lang w:val="en-US"/>
        </w:rPr>
        <w:t xml:space="preserve">(fibMMm1 </w:t>
      </w:r>
      <w:r w:rsidRPr="004D3EED">
        <w:rPr>
          <w:rFonts w:ascii="Consolas" w:hAnsi="Consolas"/>
          <w:color w:val="CC7832"/>
          <w:lang w:val="en-US"/>
        </w:rPr>
        <w:t xml:space="preserve">and </w:t>
      </w:r>
      <w:proofErr w:type="spellStart"/>
      <w:r w:rsidRPr="004D3EED">
        <w:rPr>
          <w:rFonts w:ascii="Consolas" w:hAnsi="Consolas"/>
          <w:color w:val="A9B7C6"/>
          <w:lang w:val="en-US"/>
        </w:rPr>
        <w:t>arr</w:t>
      </w:r>
      <w:proofErr w:type="spellEnd"/>
      <w:r w:rsidRPr="004D3EED">
        <w:rPr>
          <w:rFonts w:ascii="Consolas" w:hAnsi="Consolas"/>
          <w:color w:val="A9B7C6"/>
          <w:lang w:val="en-US"/>
        </w:rPr>
        <w:t>[offset+</w:t>
      </w:r>
      <w:r w:rsidRPr="004D3EED">
        <w:rPr>
          <w:rFonts w:ascii="Consolas" w:hAnsi="Consolas"/>
          <w:color w:val="6897BB"/>
          <w:lang w:val="en-US"/>
        </w:rPr>
        <w:t>1</w:t>
      </w:r>
      <w:r w:rsidRPr="004D3EED">
        <w:rPr>
          <w:rFonts w:ascii="Consolas" w:hAnsi="Consolas"/>
          <w:color w:val="A9B7C6"/>
          <w:lang w:val="en-US"/>
        </w:rPr>
        <w:t>] == x):</w:t>
      </w:r>
      <w:r w:rsidRPr="004D3EED">
        <w:rPr>
          <w:rFonts w:ascii="Consolas" w:hAnsi="Consolas"/>
          <w:color w:val="A9B7C6"/>
          <w:lang w:val="en-US"/>
        </w:rPr>
        <w:br/>
        <w:t xml:space="preserve">        </w:t>
      </w:r>
      <w:r w:rsidRPr="004D3EED">
        <w:rPr>
          <w:rFonts w:ascii="Consolas" w:hAnsi="Consolas"/>
          <w:color w:val="CC7832"/>
          <w:lang w:val="en-US"/>
        </w:rPr>
        <w:t xml:space="preserve">return </w:t>
      </w:r>
      <w:r w:rsidRPr="004D3EED">
        <w:rPr>
          <w:rFonts w:ascii="Consolas" w:hAnsi="Consolas"/>
          <w:color w:val="A9B7C6"/>
          <w:lang w:val="en-US"/>
        </w:rPr>
        <w:t>offset+</w:t>
      </w:r>
      <w:r w:rsidRPr="004D3EED">
        <w:rPr>
          <w:rFonts w:ascii="Consolas" w:hAnsi="Consolas"/>
          <w:color w:val="6897BB"/>
          <w:lang w:val="en-US"/>
        </w:rPr>
        <w:t>1</w:t>
      </w:r>
      <w:r w:rsidRPr="004D3EED">
        <w:rPr>
          <w:rFonts w:ascii="Consolas" w:hAnsi="Consolas"/>
          <w:color w:val="A9B7C6"/>
          <w:lang w:val="en-US"/>
        </w:rPr>
        <w:t>;</w:t>
      </w:r>
      <w:r w:rsidRPr="004D3EED">
        <w:rPr>
          <w:rFonts w:ascii="Consolas" w:hAnsi="Consolas"/>
          <w:color w:val="A9B7C6"/>
          <w:lang w:val="en-US"/>
        </w:rPr>
        <w:br/>
        <w:t xml:space="preserve">    </w:t>
      </w:r>
      <w:r w:rsidRPr="004D3EED">
        <w:rPr>
          <w:rFonts w:ascii="Consolas" w:hAnsi="Consolas"/>
          <w:color w:val="CC7832"/>
          <w:lang w:val="en-US"/>
        </w:rPr>
        <w:t xml:space="preserve">return </w:t>
      </w:r>
      <w:r w:rsidRPr="004D3EED">
        <w:rPr>
          <w:rFonts w:ascii="Consolas" w:hAnsi="Consolas"/>
          <w:color w:val="A9B7C6"/>
          <w:lang w:val="en-US"/>
        </w:rPr>
        <w:t>-</w:t>
      </w:r>
      <w:r w:rsidRPr="004D3EED">
        <w:rPr>
          <w:rFonts w:ascii="Consolas" w:hAnsi="Consolas"/>
          <w:color w:val="6897BB"/>
          <w:lang w:val="en-US"/>
        </w:rPr>
        <w:t>1</w:t>
      </w:r>
    </w:p>
    <w:p w14:paraId="43E0A08C" w14:textId="77777777" w:rsidR="003006F1" w:rsidRPr="004D3EED" w:rsidRDefault="003006F1" w:rsidP="00055510">
      <w:pPr>
        <w:tabs>
          <w:tab w:val="num" w:pos="720"/>
        </w:tabs>
        <w:spacing w:line="360" w:lineRule="auto"/>
        <w:ind w:right="301" w:firstLine="709"/>
        <w:jc w:val="center"/>
        <w:rPr>
          <w:color w:val="000000"/>
          <w:sz w:val="28"/>
          <w:szCs w:val="22"/>
          <w:lang w:val="en-US"/>
        </w:rPr>
      </w:pPr>
    </w:p>
    <w:p w14:paraId="41B9B451" w14:textId="66E8349D" w:rsidR="004307D7" w:rsidRDefault="00055510" w:rsidP="004307D7">
      <w:pPr>
        <w:tabs>
          <w:tab w:val="num" w:pos="720"/>
        </w:tabs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Рис. </w:t>
      </w:r>
      <w:r w:rsidR="0041090B">
        <w:rPr>
          <w:color w:val="000000"/>
          <w:sz w:val="28"/>
          <w:szCs w:val="22"/>
        </w:rPr>
        <w:t>7</w:t>
      </w:r>
      <w:r>
        <w:rPr>
          <w:color w:val="000000"/>
          <w:sz w:val="28"/>
          <w:szCs w:val="22"/>
        </w:rPr>
        <w:t xml:space="preserve"> Поиск Фибоначчи.</w:t>
      </w:r>
    </w:p>
    <w:p w14:paraId="4A51AB41" w14:textId="77777777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0976F6A8" w14:textId="339143F1" w:rsidR="004307D7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4523F0BF" wp14:editId="08C42187">
            <wp:extent cx="4485736" cy="2893979"/>
            <wp:effectExtent l="0" t="0" r="0" b="190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67" cy="290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D3D9" w14:textId="3A23C630" w:rsidR="003006F1" w:rsidRDefault="004307D7" w:rsidP="004307D7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8 График поиска Фибоначчи</w:t>
      </w:r>
    </w:p>
    <w:p w14:paraId="29EF796D" w14:textId="77777777" w:rsidR="004307D7" w:rsidRDefault="004307D7" w:rsidP="003006F1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3C171583" w14:textId="77777777" w:rsidR="000E1B21" w:rsidRDefault="000E1B21" w:rsidP="003006F1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2845F93F" w14:textId="77777777" w:rsidR="000E1B21" w:rsidRDefault="000E1B21" w:rsidP="003006F1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6B538DB7" w14:textId="51A7EC95" w:rsidR="000E1B21" w:rsidRDefault="000E1B21" w:rsidP="000E1B21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781101D0" wp14:editId="49475C2C">
            <wp:extent cx="5589905" cy="768604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CAD36" w14:textId="77777777" w:rsidR="000E1B21" w:rsidRDefault="000E1B21" w:rsidP="000E1B21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4D095683" w14:textId="1A0E7B4B" w:rsidR="000E1B21" w:rsidRDefault="000E1B21" w:rsidP="000E1B21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9 Диаграмма деятельности поиска Фибоначчи</w:t>
      </w:r>
    </w:p>
    <w:p w14:paraId="565BC7D8" w14:textId="77777777" w:rsidR="000E1B21" w:rsidRDefault="000E1B21" w:rsidP="003006F1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4C5F7897" w14:textId="2E3585D3" w:rsidR="00EB3F1E" w:rsidRPr="00EB3F1E" w:rsidRDefault="00AC4EDC" w:rsidP="003006F1">
      <w:pPr>
        <w:spacing w:line="360" w:lineRule="auto"/>
        <w:ind w:right="301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Вывод: в ходе выполнения работы были изучены алгоритмы поиска.</w:t>
      </w:r>
    </w:p>
    <w:p w14:paraId="42F2F1C6" w14:textId="77777777" w:rsidR="002B3760" w:rsidRPr="000739EB" w:rsidRDefault="002B3760" w:rsidP="000E1B21">
      <w:pPr>
        <w:spacing w:line="360" w:lineRule="auto"/>
        <w:jc w:val="both"/>
        <w:rPr>
          <w:rFonts w:eastAsia="Helvetica-Bold"/>
          <w:sz w:val="28"/>
          <w:szCs w:val="28"/>
        </w:rPr>
      </w:pPr>
    </w:p>
    <w:sectPr w:rsidR="002B3760" w:rsidRPr="000739EB" w:rsidSect="00207F1E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134" w:right="566" w:bottom="1134" w:left="1418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F8C070" w14:textId="77777777" w:rsidR="009869D7" w:rsidRDefault="009869D7">
      <w:r>
        <w:separator/>
      </w:r>
    </w:p>
  </w:endnote>
  <w:endnote w:type="continuationSeparator" w:id="0">
    <w:p w14:paraId="4166B69B" w14:textId="77777777" w:rsidR="009869D7" w:rsidRDefault="00986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876AE" w14:textId="18E10B6D" w:rsidR="00000C25" w:rsidRDefault="00EF2AE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3AD51B07" wp14:editId="3B0E22EA">
              <wp:simplePos x="0" y="0"/>
              <wp:positionH relativeFrom="column">
                <wp:posOffset>2234134</wp:posOffset>
              </wp:positionH>
              <wp:positionV relativeFrom="paragraph">
                <wp:posOffset>-112935</wp:posOffset>
              </wp:positionV>
              <wp:extent cx="3731895" cy="401631"/>
              <wp:effectExtent l="0" t="0" r="0" b="0"/>
              <wp:wrapNone/>
              <wp:docPr id="62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1895" cy="4016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DD251" w14:textId="2CB8A642" w:rsidR="00000C25" w:rsidRDefault="00000C25" w:rsidP="00524D32">
                          <w:pPr>
                            <w:pStyle w:val="a7"/>
                          </w:pPr>
                          <w:r>
                            <w:rPr>
                              <w:szCs w:val="28"/>
                            </w:rPr>
                            <w:t xml:space="preserve">     </w:t>
                          </w:r>
                          <w:r w:rsidR="00120800">
                            <w:rPr>
                              <w:sz w:val="36"/>
                            </w:rPr>
                            <w:t>АиСД.09.03.02.03</w:t>
                          </w:r>
                          <w:r w:rsidR="00EF2AEE">
                            <w:rPr>
                              <w:sz w:val="36"/>
                            </w:rPr>
                            <w:t>0000 ПР</w:t>
                          </w:r>
                        </w:p>
                        <w:p w14:paraId="5DBA14D6" w14:textId="77777777" w:rsidR="00000C25" w:rsidRPr="00524D32" w:rsidRDefault="00000C25" w:rsidP="00524D32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D51B07"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26" type="#_x0000_t202" style="position:absolute;margin-left:175.9pt;margin-top:-8.9pt;width:293.85pt;height:31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911uAIAALs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" filled="f" stroked="f">
              <v:textbox>
                <w:txbxContent>
                  <w:p w14:paraId="0B3DD251" w14:textId="2CB8A642" w:rsidR="00000C25" w:rsidRDefault="00000C25" w:rsidP="00524D32">
                    <w:pPr>
                      <w:pStyle w:val="a7"/>
                    </w:pPr>
                    <w:r>
                      <w:rPr>
                        <w:szCs w:val="28"/>
                      </w:rPr>
                      <w:t xml:space="preserve">     </w:t>
                    </w:r>
                    <w:r w:rsidR="00120800">
                      <w:rPr>
                        <w:sz w:val="36"/>
                      </w:rPr>
                      <w:t>АиСД.09.03.02.03</w:t>
                    </w:r>
                    <w:r w:rsidR="00EF2AEE">
                      <w:rPr>
                        <w:sz w:val="36"/>
                      </w:rPr>
                      <w:t>0000 ПР</w:t>
                    </w:r>
                  </w:p>
                  <w:p w14:paraId="5DBA14D6" w14:textId="77777777" w:rsidR="00000C25" w:rsidRPr="00524D32" w:rsidRDefault="00000C25" w:rsidP="00524D32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EF99E06" wp14:editId="7E817F37">
              <wp:simplePos x="0" y="0"/>
              <wp:positionH relativeFrom="column">
                <wp:posOffset>33020</wp:posOffset>
              </wp:positionH>
              <wp:positionV relativeFrom="paragraph">
                <wp:posOffset>206375</wp:posOffset>
              </wp:positionV>
              <wp:extent cx="377825" cy="125730"/>
              <wp:effectExtent l="4445" t="0" r="0" b="1270"/>
              <wp:wrapNone/>
              <wp:docPr id="69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825" cy="12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E5433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EF99E06" id="Text Box 59" o:spid="_x0000_s1027" type="#_x0000_t202" style="position:absolute;margin-left:2.6pt;margin-top:16.25pt;width:29.75pt;height:9.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" filled="f" stroked="f">
              <v:textbox inset="0,0,0,0">
                <w:txbxContent>
                  <w:p w14:paraId="557E5433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9300533" wp14:editId="6B6D0057">
              <wp:simplePos x="0" y="0"/>
              <wp:positionH relativeFrom="page">
                <wp:posOffset>933450</wp:posOffset>
              </wp:positionH>
              <wp:positionV relativeFrom="page">
                <wp:posOffset>9921240</wp:posOffset>
              </wp:positionV>
              <wp:extent cx="0" cy="522605"/>
              <wp:effectExtent l="9525" t="5715" r="9525" b="5080"/>
              <wp:wrapNone/>
              <wp:docPr id="68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A92309B" id="Line 46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.5pt,781.2pt" to="73.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72445821" wp14:editId="04FF0A35">
              <wp:simplePos x="0" y="0"/>
              <wp:positionH relativeFrom="column">
                <wp:posOffset>-235585</wp:posOffset>
              </wp:positionH>
              <wp:positionV relativeFrom="paragraph">
                <wp:posOffset>210185</wp:posOffset>
              </wp:positionV>
              <wp:extent cx="352425" cy="129540"/>
              <wp:effectExtent l="2540" t="635" r="0" b="3175"/>
              <wp:wrapNone/>
              <wp:docPr id="67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22360" w14:textId="77777777" w:rsidR="00000C25" w:rsidRDefault="00000C25" w:rsidP="00515DB7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2445821" id="Text Box 60" o:spid="_x0000_s1028" type="#_x0000_t202" style="position:absolute;margin-left:-18.55pt;margin-top:16.55pt;width:27.75pt;height:10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" filled="f" stroked="f">
              <v:textbox inset="0,0,0,0">
                <w:txbxContent>
                  <w:p w14:paraId="0C522360" w14:textId="77777777" w:rsidR="00000C25" w:rsidRDefault="00000C25" w:rsidP="00515DB7">
                    <w:pPr>
                      <w:pStyle w:val="a6"/>
                      <w:jc w:val="left"/>
                    </w:pPr>
                    <w:proofErr w:type="spellStart"/>
                    <w: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42F5EBB0" wp14:editId="66A60090">
              <wp:simplePos x="0" y="0"/>
              <wp:positionH relativeFrom="column">
                <wp:posOffset>6085840</wp:posOffset>
              </wp:positionH>
              <wp:positionV relativeFrom="paragraph">
                <wp:posOffset>102870</wp:posOffset>
              </wp:positionV>
              <wp:extent cx="355600" cy="179705"/>
              <wp:effectExtent l="0" t="0" r="0" b="3175"/>
              <wp:wrapNone/>
              <wp:docPr id="66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1F500" w14:textId="65D96FC4" w:rsidR="00000C25" w:rsidRPr="00114B23" w:rsidRDefault="00000C25" w:rsidP="00515DB7">
                          <w:pPr>
                            <w:rPr>
                              <w:szCs w:val="28"/>
                            </w:rPr>
                          </w:pPr>
                          <w:r w:rsidRPr="009435BE">
                            <w:rPr>
                              <w:szCs w:val="28"/>
                            </w:rPr>
                            <w:fldChar w:fldCharType="begin"/>
                          </w:r>
                          <w:r w:rsidRPr="009435BE">
                            <w:rPr>
                              <w:szCs w:val="28"/>
                            </w:rPr>
                            <w:instrText xml:space="preserve"> PAGE   \* MERGEFORMAT </w:instrText>
                          </w:r>
                          <w:r w:rsidRPr="009435BE">
                            <w:rPr>
                              <w:szCs w:val="28"/>
                            </w:rPr>
                            <w:fldChar w:fldCharType="separate"/>
                          </w:r>
                          <w:r w:rsidR="00120800">
                            <w:rPr>
                              <w:noProof/>
                              <w:szCs w:val="28"/>
                            </w:rPr>
                            <w:t>11</w:t>
                          </w:r>
                          <w:r w:rsidRPr="009435BE">
                            <w:rPr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F5EBB0" id="Text Box 69" o:spid="_x0000_s1029" type="#_x0000_t202" style="position:absolute;margin-left:479.2pt;margin-top:8.1pt;width:28pt;height:14.1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3BasAIAALE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" filled="f" stroked="f">
              <v:textbox inset="0,0,0,0">
                <w:txbxContent>
                  <w:p w14:paraId="6821F500" w14:textId="65D96FC4" w:rsidR="00000C25" w:rsidRPr="00114B23" w:rsidRDefault="00000C25" w:rsidP="00515DB7">
                    <w:pPr>
                      <w:rPr>
                        <w:szCs w:val="28"/>
                      </w:rPr>
                    </w:pPr>
                    <w:r w:rsidRPr="009435BE">
                      <w:rPr>
                        <w:szCs w:val="28"/>
                      </w:rPr>
                      <w:fldChar w:fldCharType="begin"/>
                    </w:r>
                    <w:r w:rsidRPr="009435BE">
                      <w:rPr>
                        <w:szCs w:val="28"/>
                      </w:rPr>
                      <w:instrText xml:space="preserve"> PAGE   \* MERGEFORMAT </w:instrText>
                    </w:r>
                    <w:r w:rsidRPr="009435BE">
                      <w:rPr>
                        <w:szCs w:val="28"/>
                      </w:rPr>
                      <w:fldChar w:fldCharType="separate"/>
                    </w:r>
                    <w:r w:rsidR="00120800">
                      <w:rPr>
                        <w:noProof/>
                        <w:szCs w:val="28"/>
                      </w:rPr>
                      <w:t>11</w:t>
                    </w:r>
                    <w:r w:rsidRPr="009435BE">
                      <w:rPr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6F5FA8F5" wp14:editId="2D3507DA">
              <wp:simplePos x="0" y="0"/>
              <wp:positionH relativeFrom="column">
                <wp:posOffset>487045</wp:posOffset>
              </wp:positionH>
              <wp:positionV relativeFrom="paragraph">
                <wp:posOffset>210185</wp:posOffset>
              </wp:positionV>
              <wp:extent cx="509270" cy="156210"/>
              <wp:effectExtent l="1270" t="635" r="3810" b="0"/>
              <wp:wrapNone/>
              <wp:docPr id="65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2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10B26" w14:textId="77777777" w:rsidR="00000C25" w:rsidRDefault="00000C25" w:rsidP="000D2B8A">
                          <w:pPr>
                            <w:pStyle w:val="a6"/>
                            <w:rPr>
                              <w:lang w:val="en-US"/>
                            </w:rPr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5FA8F5" id="Text Box 58" o:spid="_x0000_s1030" type="#_x0000_t202" style="position:absolute;margin-left:38.35pt;margin-top:16.55pt;width:40.1pt;height:12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DS7AEAAL4DAAAOAAAAZHJzL2Uyb0RvYy54bWysU9uO0zAQfUfiHyy/06QVLU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" filled="f" stroked="f">
              <v:textbox inset="0,0,0,0">
                <w:txbxContent>
                  <w:p w14:paraId="7AD10B26" w14:textId="77777777" w:rsidR="00000C25" w:rsidRDefault="00000C25" w:rsidP="000D2B8A">
                    <w:pPr>
                      <w:pStyle w:val="a6"/>
                      <w:rPr>
                        <w:lang w:val="en-US"/>
                      </w:rPr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43E1C008" wp14:editId="5EBF7D42">
              <wp:simplePos x="0" y="0"/>
              <wp:positionH relativeFrom="column">
                <wp:posOffset>1412875</wp:posOffset>
              </wp:positionH>
              <wp:positionV relativeFrom="paragraph">
                <wp:posOffset>217805</wp:posOffset>
              </wp:positionV>
              <wp:extent cx="457200" cy="114300"/>
              <wp:effectExtent l="3175" t="0" r="0" b="1270"/>
              <wp:wrapNone/>
              <wp:docPr id="64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A05DB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3E1C008" id="Text Box 57" o:spid="_x0000_s1031" type="#_x0000_t202" style="position:absolute;margin-left:111.25pt;margin-top:17.15pt;width:36pt;height: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" filled="f" stroked="f">
              <v:textbox inset="0,0,0,0">
                <w:txbxContent>
                  <w:p w14:paraId="2D3A05DB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4690C4A7" wp14:editId="1085F1BE">
              <wp:simplePos x="0" y="0"/>
              <wp:positionH relativeFrom="column">
                <wp:posOffset>1910715</wp:posOffset>
              </wp:positionH>
              <wp:positionV relativeFrom="paragraph">
                <wp:posOffset>220980</wp:posOffset>
              </wp:positionV>
              <wp:extent cx="342900" cy="113665"/>
              <wp:effectExtent l="0" t="1905" r="3810" b="0"/>
              <wp:wrapNone/>
              <wp:docPr id="63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FC12A" w14:textId="77777777" w:rsidR="00000C25" w:rsidRPr="00F9335B" w:rsidRDefault="00000C25" w:rsidP="00515DB7">
                          <w:pPr>
                            <w:pStyle w:val="a6"/>
                            <w:jc w:val="left"/>
                          </w:pPr>
                          <w:r w:rsidRPr="00F9335B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690C4A7" id="Text Box 56" o:spid="_x0000_s1032" type="#_x0000_t202" style="position:absolute;margin-left:150.45pt;margin-top:17.4pt;width:27pt;height:8.9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" filled="f" stroked="f">
              <v:textbox inset="0,0,0,0">
                <w:txbxContent>
                  <w:p w14:paraId="55CFC12A" w14:textId="77777777" w:rsidR="00000C25" w:rsidRPr="00F9335B" w:rsidRDefault="00000C25" w:rsidP="00515DB7">
                    <w:pPr>
                      <w:pStyle w:val="a6"/>
                      <w:jc w:val="left"/>
                    </w:pPr>
                    <w:r w:rsidRPr="00F9335B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1C7AA5A6" wp14:editId="3858D318">
              <wp:simplePos x="0" y="0"/>
              <wp:positionH relativeFrom="column">
                <wp:posOffset>6025515</wp:posOffset>
              </wp:positionH>
              <wp:positionV relativeFrom="paragraph">
                <wp:posOffset>-137160</wp:posOffset>
              </wp:positionV>
              <wp:extent cx="355600" cy="137160"/>
              <wp:effectExtent l="0" t="0" r="635" b="0"/>
              <wp:wrapNone/>
              <wp:docPr id="6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354DA" w14:textId="77777777" w:rsidR="00000C25" w:rsidRDefault="00000C25" w:rsidP="00515DB7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7AA5A6" id="Text Box 54" o:spid="_x0000_s1033" type="#_x0000_t202" style="position:absolute;margin-left:474.45pt;margin-top:-10.8pt;width:28pt;height:10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" filled="f" stroked="f">
              <v:textbox inset="0,0,0,0">
                <w:txbxContent>
                  <w:p w14:paraId="0C5354DA" w14:textId="77777777" w:rsidR="00000C25" w:rsidRDefault="00000C25" w:rsidP="00515DB7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28319D6F" wp14:editId="6291978A">
              <wp:simplePos x="0" y="0"/>
              <wp:positionH relativeFrom="page">
                <wp:posOffset>6892925</wp:posOffset>
              </wp:positionH>
              <wp:positionV relativeFrom="page">
                <wp:posOffset>10101580</wp:posOffset>
              </wp:positionV>
              <wp:extent cx="360045" cy="0"/>
              <wp:effectExtent l="6350" t="5080" r="5080" b="13970"/>
              <wp:wrapNone/>
              <wp:docPr id="60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570C079" id="Line 53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95.4pt" to="571.1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127173C8" wp14:editId="63552F1D">
              <wp:simplePos x="0" y="0"/>
              <wp:positionH relativeFrom="page">
                <wp:posOffset>663575</wp:posOffset>
              </wp:positionH>
              <wp:positionV relativeFrom="page">
                <wp:posOffset>10281285</wp:posOffset>
              </wp:positionV>
              <wp:extent cx="2447925" cy="0"/>
              <wp:effectExtent l="6350" t="13335" r="12700" b="5715"/>
              <wp:wrapNone/>
              <wp:docPr id="59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64D4B56" id="Line 52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809.55pt" to="245pt,8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5738BEF" wp14:editId="0EF70B6D">
              <wp:simplePos x="0" y="0"/>
              <wp:positionH relativeFrom="page">
                <wp:posOffset>663575</wp:posOffset>
              </wp:positionH>
              <wp:positionV relativeFrom="page">
                <wp:posOffset>10101580</wp:posOffset>
              </wp:positionV>
              <wp:extent cx="2447925" cy="0"/>
              <wp:effectExtent l="6350" t="5080" r="12700" b="13970"/>
              <wp:wrapNone/>
              <wp:docPr id="58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1AAA3D6" id="Line 5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95.4pt" to="245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5CCC2637" wp14:editId="6D9B2692">
              <wp:simplePos x="0" y="0"/>
              <wp:positionH relativeFrom="page">
                <wp:posOffset>3112135</wp:posOffset>
              </wp:positionH>
              <wp:positionV relativeFrom="page">
                <wp:posOffset>9921240</wp:posOffset>
              </wp:positionV>
              <wp:extent cx="0" cy="522605"/>
              <wp:effectExtent l="6985" t="5715" r="12065" b="5080"/>
              <wp:wrapNone/>
              <wp:docPr id="57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152FAC" id="Line 50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5.05pt,781.2pt" to="245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1EE2F662" wp14:editId="3D55C51D">
              <wp:simplePos x="0" y="0"/>
              <wp:positionH relativeFrom="page">
                <wp:posOffset>2752090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6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C36B1B" id="Line 49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6.7pt,781.2pt" to="216.7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412BE62" wp14:editId="7866669E">
              <wp:simplePos x="0" y="0"/>
              <wp:positionH relativeFrom="page">
                <wp:posOffset>2211705</wp:posOffset>
              </wp:positionH>
              <wp:positionV relativeFrom="page">
                <wp:posOffset>9921240</wp:posOffset>
              </wp:positionV>
              <wp:extent cx="0" cy="522605"/>
              <wp:effectExtent l="11430" t="5715" r="7620" b="5080"/>
              <wp:wrapNone/>
              <wp:docPr id="55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54A3556" id="Line 48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15pt,781.2pt" to="174.1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5E1E7297" wp14:editId="068ECCE3">
              <wp:simplePos x="0" y="0"/>
              <wp:positionH relativeFrom="page">
                <wp:posOffset>1275715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4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CC6F50" id="Line 47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0.45pt,781.2pt" to="100.4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511F0583" wp14:editId="5DEFDFF4">
              <wp:simplePos x="0" y="0"/>
              <wp:positionH relativeFrom="page">
                <wp:posOffset>6892925</wp:posOffset>
              </wp:positionH>
              <wp:positionV relativeFrom="page">
                <wp:posOffset>9921240</wp:posOffset>
              </wp:positionV>
              <wp:extent cx="0" cy="522605"/>
              <wp:effectExtent l="6350" t="5715" r="12700" b="5080"/>
              <wp:wrapNone/>
              <wp:docPr id="53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98370C" id="Line 45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81.2pt" to="542.7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2E2359B1" wp14:editId="7A2ABCAF">
              <wp:simplePos x="0" y="0"/>
              <wp:positionH relativeFrom="page">
                <wp:posOffset>663575</wp:posOffset>
              </wp:positionH>
              <wp:positionV relativeFrom="page">
                <wp:posOffset>9921240</wp:posOffset>
              </wp:positionV>
              <wp:extent cx="6588125" cy="0"/>
              <wp:effectExtent l="6350" t="5715" r="6350" b="13335"/>
              <wp:wrapNone/>
              <wp:docPr id="52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684B2C" id="Line 4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81.2pt" to="571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1D34B2BF" wp14:editId="5B511429">
              <wp:simplePos x="0" y="0"/>
              <wp:positionH relativeFrom="page">
                <wp:posOffset>664845</wp:posOffset>
              </wp:positionH>
              <wp:positionV relativeFrom="page">
                <wp:posOffset>10443845</wp:posOffset>
              </wp:positionV>
              <wp:extent cx="6588125" cy="0"/>
              <wp:effectExtent l="7620" t="13970" r="5080" b="5080"/>
              <wp:wrapNone/>
              <wp:docPr id="51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22257C6" id="Line 43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35pt,822.35pt" to="571.1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1BCBF" w14:textId="433696E4" w:rsidR="00000C25" w:rsidRDefault="00205BB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FA2C147" wp14:editId="5CE7C9D3">
              <wp:simplePos x="0" y="0"/>
              <wp:positionH relativeFrom="column">
                <wp:posOffset>2994660</wp:posOffset>
              </wp:positionH>
              <wp:positionV relativeFrom="paragraph">
                <wp:posOffset>-1052195</wp:posOffset>
              </wp:positionV>
              <wp:extent cx="3141980" cy="382270"/>
              <wp:effectExtent l="0" t="0" r="1905" b="1270"/>
              <wp:wrapNone/>
              <wp:docPr id="4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1980" cy="382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EA9E2" w14:textId="227F1825" w:rsidR="00000C25" w:rsidRPr="00205BB5" w:rsidRDefault="000739EB" w:rsidP="00205BB5">
                          <w:pPr>
                            <w:pStyle w:val="a7"/>
                            <w:ind w:firstLine="0"/>
                            <w:rPr>
                              <w:sz w:val="24"/>
                              <w:szCs w:val="14"/>
                            </w:rPr>
                          </w:pPr>
                          <w:r>
                            <w:rPr>
                              <w:sz w:val="36"/>
                            </w:rPr>
                            <w:t>АиСД</w:t>
                          </w:r>
                          <w:r w:rsidR="00205BB5">
                            <w:rPr>
                              <w:sz w:val="36"/>
                            </w:rPr>
                            <w:t>.09.03.02.0</w:t>
                          </w:r>
                          <w:r w:rsidR="00120800">
                            <w:rPr>
                              <w:sz w:val="36"/>
                            </w:rPr>
                            <w:t>3</w:t>
                          </w:r>
                          <w:r w:rsidR="00205BB5">
                            <w:rPr>
                              <w:sz w:val="36"/>
                            </w:rPr>
                            <w:t>0000 ПР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2C147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4" type="#_x0000_t202" style="position:absolute;margin-left:235.8pt;margin-top:-82.85pt;width:247.4pt;height:30.1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" stroked="f">
              <v:textbox>
                <w:txbxContent>
                  <w:p w14:paraId="15BEA9E2" w14:textId="227F1825" w:rsidR="00000C25" w:rsidRPr="00205BB5" w:rsidRDefault="000739EB" w:rsidP="00205BB5">
                    <w:pPr>
                      <w:pStyle w:val="a7"/>
                      <w:ind w:firstLine="0"/>
                      <w:rPr>
                        <w:sz w:val="24"/>
                        <w:szCs w:val="14"/>
                      </w:rPr>
                    </w:pPr>
                    <w:r>
                      <w:rPr>
                        <w:sz w:val="36"/>
                      </w:rPr>
                      <w:t>АиСД</w:t>
                    </w:r>
                    <w:r w:rsidR="00205BB5">
                      <w:rPr>
                        <w:sz w:val="36"/>
                      </w:rPr>
                      <w:t>.09.03.02.0</w:t>
                    </w:r>
                    <w:r w:rsidR="00120800">
                      <w:rPr>
                        <w:sz w:val="36"/>
                      </w:rPr>
                      <w:t>3</w:t>
                    </w:r>
                    <w:r w:rsidR="00205BB5">
                      <w:rPr>
                        <w:sz w:val="36"/>
                      </w:rPr>
                      <w:t>0000 ПР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51DDBA53" wp14:editId="260A0CC8">
              <wp:simplePos x="0" y="0"/>
              <wp:positionH relativeFrom="column">
                <wp:posOffset>1416685</wp:posOffset>
              </wp:positionH>
              <wp:positionV relativeFrom="paragraph">
                <wp:posOffset>-1149985</wp:posOffset>
              </wp:positionV>
              <wp:extent cx="0" cy="1464310"/>
              <wp:effectExtent l="6985" t="12065" r="12065" b="9525"/>
              <wp:wrapNone/>
              <wp:docPr id="46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383020" id="Line 21" o:spid="_x0000_s1026" style="position:absolute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55pt,-90.55pt" to="111.5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241F3F8" wp14:editId="45196219">
              <wp:simplePos x="0" y="0"/>
              <wp:positionH relativeFrom="column">
                <wp:posOffset>2272030</wp:posOffset>
              </wp:positionH>
              <wp:positionV relativeFrom="paragraph">
                <wp:posOffset>-551180</wp:posOffset>
              </wp:positionV>
              <wp:extent cx="2346325" cy="865505"/>
              <wp:effectExtent l="0" t="1270" r="1270" b="0"/>
              <wp:wrapNone/>
              <wp:docPr id="4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325" cy="865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7D5AD" w14:textId="1610FAF4" w:rsidR="00000C25" w:rsidRDefault="002B3760" w:rsidP="000739EB">
                          <w:pPr>
                            <w:jc w:val="center"/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Практическая работа №</w:t>
                          </w:r>
                          <w:r w:rsidR="001332D7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1</w:t>
                          </w:r>
                        </w:p>
                        <w:p w14:paraId="24782FE5" w14:textId="7246EDEA" w:rsidR="00205BB5" w:rsidRPr="00207F1E" w:rsidRDefault="00205BB5" w:rsidP="000739EB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«</w:t>
                          </w:r>
                          <w:r w:rsidR="000739EB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Алгоритмы поиска</w:t>
                          </w: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241F3F8" id="Text Box 37" o:spid="_x0000_s1035" type="#_x0000_t202" style="position:absolute;margin-left:178.9pt;margin-top:-43.4pt;width:184.75pt;height:68.1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" stroked="f">
              <v:textbox>
                <w:txbxContent>
                  <w:p w14:paraId="51B7D5AD" w14:textId="1610FAF4" w:rsidR="00000C25" w:rsidRDefault="002B3760" w:rsidP="000739EB">
                    <w:pPr>
                      <w:jc w:val="center"/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Практическая работа №</w:t>
                    </w:r>
                    <w:r w:rsidR="001332D7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1</w:t>
                    </w:r>
                  </w:p>
                  <w:p w14:paraId="24782FE5" w14:textId="7246EDEA" w:rsidR="00205BB5" w:rsidRPr="00207F1E" w:rsidRDefault="00205BB5" w:rsidP="000739EB">
                    <w:pPr>
                      <w:jc w:val="center"/>
                      <w:rPr>
                        <w:sz w:val="18"/>
                        <w:szCs w:val="28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«</w:t>
                    </w:r>
                    <w:r w:rsidR="000739EB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Алгоритмы поиска</w:t>
                    </w: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7739478F" wp14:editId="68CA687D">
              <wp:simplePos x="0" y="0"/>
              <wp:positionH relativeFrom="column">
                <wp:posOffset>494665</wp:posOffset>
              </wp:positionH>
              <wp:positionV relativeFrom="paragraph">
                <wp:posOffset>-409575</wp:posOffset>
              </wp:positionV>
              <wp:extent cx="1017905" cy="228600"/>
              <wp:effectExtent l="0" t="0" r="1905" b="0"/>
              <wp:wrapNone/>
              <wp:docPr id="4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790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778A9" w14:textId="6BCD96E1" w:rsidR="00000C25" w:rsidRPr="00524D32" w:rsidRDefault="000739EB" w:rsidP="00524D3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Берёза А. Н.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739478F" id="Text Box 39" o:spid="_x0000_s1036" type="#_x0000_t202" style="position:absolute;margin-left:38.95pt;margin-top:-32.25pt;width:80.15pt;height:18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" stroked="f">
              <v:textbox>
                <w:txbxContent>
                  <w:p w14:paraId="095778A9" w14:textId="6BCD96E1" w:rsidR="00000C25" w:rsidRPr="00524D32" w:rsidRDefault="000739EB" w:rsidP="00524D3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Берёза А. 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520" behindDoc="1" locked="0" layoutInCell="1" allowOverlap="1" wp14:anchorId="6B7B2A50" wp14:editId="023F4718">
              <wp:simplePos x="0" y="0"/>
              <wp:positionH relativeFrom="column">
                <wp:posOffset>5895340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4445" b="1905"/>
              <wp:wrapNone/>
              <wp:docPr id="43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DF9A69" w14:textId="77777777" w:rsidR="00000C25" w:rsidRPr="00A9567B" w:rsidRDefault="00000C25" w:rsidP="0046048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8000" tIns="108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B7B2A50" id="Text Box 68" o:spid="_x0000_s1037" type="#_x0000_t202" style="position:absolute;margin-left:464.2pt;margin-top:-30.15pt;width:35.7pt;height:18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" stroked="f">
              <v:textbox inset=".5mm,.3mm,.5mm">
                <w:txbxContent>
                  <w:p w14:paraId="0EDF9A69" w14:textId="77777777" w:rsidR="00000C25" w:rsidRPr="00A9567B" w:rsidRDefault="00000C25" w:rsidP="0046048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1" locked="0" layoutInCell="1" allowOverlap="1" wp14:anchorId="6F133885" wp14:editId="18E5492A">
              <wp:simplePos x="0" y="0"/>
              <wp:positionH relativeFrom="column">
                <wp:posOffset>5219700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3810" b="1905"/>
              <wp:wrapNone/>
              <wp:docPr id="42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15AAC" w14:textId="77777777" w:rsidR="00000C25" w:rsidRPr="00D82BE6" w:rsidRDefault="00000C25" w:rsidP="00374D7C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133885" id="Text Box 67" o:spid="_x0000_s1038" type="#_x0000_t202" style="position:absolute;margin-left:411pt;margin-top:-30.15pt;width:35.7pt;height:18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" stroked="f">
              <v:textbox inset=",.3mm">
                <w:txbxContent>
                  <w:p w14:paraId="55E15AAC" w14:textId="77777777" w:rsidR="00000C25" w:rsidRPr="00D82BE6" w:rsidRDefault="00000C25" w:rsidP="00374D7C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1" locked="0" layoutInCell="1" allowOverlap="1" wp14:anchorId="4F6C3117" wp14:editId="5973DED0">
              <wp:simplePos x="0" y="0"/>
              <wp:positionH relativeFrom="column">
                <wp:posOffset>4644390</wp:posOffset>
              </wp:positionH>
              <wp:positionV relativeFrom="paragraph">
                <wp:posOffset>-353695</wp:posOffset>
              </wp:positionV>
              <wp:extent cx="503555" cy="228600"/>
              <wp:effectExtent l="0" t="0" r="0" b="1270"/>
              <wp:wrapNone/>
              <wp:docPr id="4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5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6227E0" w14:textId="6FF336F3" w:rsidR="00000C25" w:rsidRDefault="00000C25" w:rsidP="000D2B8A">
                          <w:pPr>
                            <w:pStyle w:val="a6"/>
                          </w:pPr>
                        </w:p>
                      </w:txbxContent>
                    </wps:txbx>
                    <wps:bodyPr rot="0" vert="horz" wrap="square" lIns="18000" tIns="36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F6C3117" id="Text Box 66" o:spid="_x0000_s1039" type="#_x0000_t202" style="position:absolute;margin-left:365.7pt;margin-top:-27.85pt;width:39.65pt;height:18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" stroked="f">
              <v:textbox inset=".5mm,.1mm,.5mm">
                <w:txbxContent>
                  <w:p w14:paraId="2A6227E0" w14:textId="6FF336F3" w:rsidR="00000C25" w:rsidRDefault="00000C25" w:rsidP="000D2B8A">
                    <w:pPr>
                      <w:pStyle w:val="a6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1" locked="0" layoutInCell="1" allowOverlap="1" wp14:anchorId="04A4130E" wp14:editId="04BCBA75">
              <wp:simplePos x="0" y="0"/>
              <wp:positionH relativeFrom="column">
                <wp:posOffset>551815</wp:posOffset>
              </wp:positionH>
              <wp:positionV relativeFrom="paragraph">
                <wp:posOffset>124460</wp:posOffset>
              </wp:positionV>
              <wp:extent cx="793115" cy="228600"/>
              <wp:effectExtent l="0" t="635" r="0" b="0"/>
              <wp:wrapNone/>
              <wp:docPr id="40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7C797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4A4130E" id="Text Box 64" o:spid="_x0000_s1040" type="#_x0000_t202" style="position:absolute;margin-left:43.45pt;margin-top:9.8pt;width:62.45pt;height:18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" stroked="f">
              <v:textbox>
                <w:txbxContent>
                  <w:p w14:paraId="30A7C797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1" locked="0" layoutInCell="1" allowOverlap="1" wp14:anchorId="257BAF71" wp14:editId="2368C281">
              <wp:simplePos x="0" y="0"/>
              <wp:positionH relativeFrom="column">
                <wp:posOffset>561340</wp:posOffset>
              </wp:positionH>
              <wp:positionV relativeFrom="paragraph">
                <wp:posOffset>-66040</wp:posOffset>
              </wp:positionV>
              <wp:extent cx="793115" cy="228600"/>
              <wp:effectExtent l="0" t="635" r="0" b="0"/>
              <wp:wrapNone/>
              <wp:docPr id="39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73C7D6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57BAF71" id="Text Box 65" o:spid="_x0000_s1041" type="#_x0000_t202" style="position:absolute;margin-left:44.2pt;margin-top:-5.2pt;width:62.45pt;height:18pt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" stroked="f">
              <v:textbox>
                <w:txbxContent>
                  <w:p w14:paraId="4673C7D6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1" locked="0" layoutInCell="1" allowOverlap="1" wp14:anchorId="1506541A" wp14:editId="13E66EB7">
              <wp:simplePos x="0" y="0"/>
              <wp:positionH relativeFrom="column">
                <wp:posOffset>-104775</wp:posOffset>
              </wp:positionH>
              <wp:positionV relativeFrom="paragraph">
                <wp:posOffset>162560</wp:posOffset>
              </wp:positionV>
              <wp:extent cx="679450" cy="228600"/>
              <wp:effectExtent l="0" t="635" r="0" b="0"/>
              <wp:wrapNone/>
              <wp:docPr id="38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C453D6" w14:textId="77777777" w:rsidR="00000C25" w:rsidRPr="00803C8C" w:rsidRDefault="00000C25" w:rsidP="00803C8C">
                          <w:proofErr w:type="spellStart"/>
                          <w:r w:rsidRPr="00803C8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Утв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ерд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506541A" id="Text Box 62" o:spid="_x0000_s1042" type="#_x0000_t202" style="position:absolute;margin-left:-8.25pt;margin-top:12.8pt;width:53.5pt;height:18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" stroked="f">
              <v:textbox inset=",.3mm">
                <w:txbxContent>
                  <w:p w14:paraId="67C453D6" w14:textId="77777777" w:rsidR="00000C25" w:rsidRPr="00803C8C" w:rsidRDefault="00000C25" w:rsidP="00803C8C">
                    <w:proofErr w:type="spellStart"/>
                    <w:r w:rsidRPr="00803C8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Утв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ерд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1" locked="0" layoutInCell="1" allowOverlap="1" wp14:anchorId="2ED518F4" wp14:editId="40FF44BC">
              <wp:simplePos x="0" y="0"/>
              <wp:positionH relativeFrom="column">
                <wp:posOffset>-76835</wp:posOffset>
              </wp:positionH>
              <wp:positionV relativeFrom="paragraph">
                <wp:posOffset>-28575</wp:posOffset>
              </wp:positionV>
              <wp:extent cx="679450" cy="228600"/>
              <wp:effectExtent l="0" t="0" r="0" b="0"/>
              <wp:wrapNone/>
              <wp:docPr id="37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88DB5D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r>
                            <w:t>Н. контр.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ED518F4" id="Text Box 63" o:spid="_x0000_s1043" type="#_x0000_t202" style="position:absolute;margin-left:-6.05pt;margin-top:-2.25pt;width:53.5pt;height:18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" stroked="f">
              <v:textbox inset=",.3mm">
                <w:txbxContent>
                  <w:p w14:paraId="7E88DB5D" w14:textId="77777777" w:rsidR="00000C25" w:rsidRDefault="00000C25" w:rsidP="000D2B8A">
                    <w:pPr>
                      <w:pStyle w:val="a6"/>
                      <w:jc w:val="left"/>
                    </w:pPr>
                    <w: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1" locked="0" layoutInCell="1" allowOverlap="1" wp14:anchorId="402B0243" wp14:editId="2C2CDCAB">
              <wp:simplePos x="0" y="0"/>
              <wp:positionH relativeFrom="column">
                <wp:posOffset>0</wp:posOffset>
              </wp:positionH>
              <wp:positionV relativeFrom="paragraph">
                <wp:posOffset>178435</wp:posOffset>
              </wp:positionV>
              <wp:extent cx="679450" cy="228600"/>
              <wp:effectExtent l="0" t="0" r="0" b="2540"/>
              <wp:wrapNone/>
              <wp:docPr id="36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F809F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02B0243" id="Text Box 61" o:spid="_x0000_s1044" type="#_x0000_t202" style="position:absolute;margin-left:0;margin-top:14.05pt;width:53.5pt;height:18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" stroked="f">
              <v:textbox>
                <w:txbxContent>
                  <w:p w14:paraId="3BAF809F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Провер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D0291F7" wp14:editId="5490168D">
              <wp:simplePos x="0" y="0"/>
              <wp:positionH relativeFrom="column">
                <wp:posOffset>5008880</wp:posOffset>
              </wp:positionH>
              <wp:positionV relativeFrom="paragraph">
                <wp:posOffset>-142875</wp:posOffset>
              </wp:positionV>
              <wp:extent cx="1132840" cy="457200"/>
              <wp:effectExtent l="0" t="0" r="1905" b="0"/>
              <wp:wrapNone/>
              <wp:docPr id="35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284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394A0E" w14:textId="325C32AE" w:rsidR="00000C25" w:rsidRPr="00524D32" w:rsidRDefault="00000C25" w:rsidP="00E36E9B">
                          <w:pPr>
                            <w:pStyle w:val="a7"/>
                            <w:spacing w:line="240" w:lineRule="auto"/>
                            <w:ind w:firstLine="0"/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ИСТ-</w:t>
                          </w:r>
                          <w:r w:rsidR="00205BB5">
                            <w:rPr>
                              <w:sz w:val="16"/>
                              <w:szCs w:val="16"/>
                            </w:rPr>
                            <w:t>Т</w:t>
                          </w:r>
                          <w:r>
                            <w:rPr>
                              <w:sz w:val="16"/>
                              <w:szCs w:val="16"/>
                            </w:rPr>
                            <w:t>b21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D0291F7" id="Text Box 36" o:spid="_x0000_s1045" type="#_x0000_t202" style="position:absolute;margin-left:394.4pt;margin-top:-11.25pt;width:89.2pt;height:3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" stroked="f">
              <v:textbox>
                <w:txbxContent>
                  <w:p w14:paraId="59394A0E" w14:textId="325C32AE" w:rsidR="00000C25" w:rsidRPr="00524D32" w:rsidRDefault="00000C25" w:rsidP="00E36E9B">
                    <w:pPr>
                      <w:pStyle w:val="a7"/>
                      <w:spacing w:line="240" w:lineRule="auto"/>
                      <w:ind w:firstLine="0"/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>ИСТ-</w:t>
                    </w:r>
                    <w:r w:rsidR="00205BB5">
                      <w:rPr>
                        <w:sz w:val="16"/>
                        <w:szCs w:val="16"/>
                      </w:rPr>
                      <w:t>Т</w:t>
                    </w:r>
                    <w:r>
                      <w:rPr>
                        <w:sz w:val="16"/>
                        <w:szCs w:val="16"/>
                      </w:rPr>
                      <w:t>b21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A69176" wp14:editId="27F21AED">
              <wp:simplePos x="0" y="0"/>
              <wp:positionH relativeFrom="column">
                <wp:posOffset>494665</wp:posOffset>
              </wp:positionH>
              <wp:positionV relativeFrom="paragraph">
                <wp:posOffset>-593725</wp:posOffset>
              </wp:positionV>
              <wp:extent cx="1019810" cy="228600"/>
              <wp:effectExtent l="0" t="0" r="0" b="3175"/>
              <wp:wrapNone/>
              <wp:docPr id="3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981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A03FD9" w14:textId="3D7A3A8D" w:rsidR="00000C25" w:rsidRPr="00120800" w:rsidRDefault="00120800" w:rsidP="00850E2A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120800">
                            <w:rPr>
                              <w:sz w:val="18"/>
                              <w:szCs w:val="18"/>
                            </w:rPr>
                            <w:t>Воликов</w:t>
                          </w:r>
                          <w:proofErr w:type="spellEnd"/>
                          <w:r w:rsidRPr="00120800">
                            <w:rPr>
                              <w:sz w:val="18"/>
                              <w:szCs w:val="18"/>
                            </w:rPr>
                            <w:t xml:space="preserve"> И.Д.</w:t>
                          </w:r>
                        </w:p>
                        <w:p w14:paraId="3CBE4318" w14:textId="77777777" w:rsidR="00000C25" w:rsidRPr="00120800" w:rsidRDefault="00000C25" w:rsidP="0046048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69176" id="Text Box 35" o:spid="_x0000_s1046" type="#_x0000_t202" style="position:absolute;margin-left:38.95pt;margin-top:-46.75pt;width:80.3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JrhgIAABk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" stroked="f">
              <v:textbox>
                <w:txbxContent>
                  <w:p w14:paraId="36A03FD9" w14:textId="3D7A3A8D" w:rsidR="00000C25" w:rsidRPr="00120800" w:rsidRDefault="00120800" w:rsidP="00850E2A">
                    <w:pPr>
                      <w:rPr>
                        <w:sz w:val="18"/>
                        <w:szCs w:val="18"/>
                      </w:rPr>
                    </w:pPr>
                    <w:proofErr w:type="spellStart"/>
                    <w:r w:rsidRPr="00120800">
                      <w:rPr>
                        <w:sz w:val="18"/>
                        <w:szCs w:val="18"/>
                      </w:rPr>
                      <w:t>Воликов</w:t>
                    </w:r>
                    <w:proofErr w:type="spellEnd"/>
                    <w:r w:rsidRPr="00120800">
                      <w:rPr>
                        <w:sz w:val="18"/>
                        <w:szCs w:val="18"/>
                      </w:rPr>
                      <w:t xml:space="preserve"> И.Д.</w:t>
                    </w:r>
                  </w:p>
                  <w:p w14:paraId="3CBE4318" w14:textId="77777777" w:rsidR="00000C25" w:rsidRPr="00120800" w:rsidRDefault="00000C25" w:rsidP="00460486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6F2748CF" wp14:editId="7A673198">
              <wp:simplePos x="0" y="0"/>
              <wp:positionH relativeFrom="column">
                <wp:posOffset>-134620</wp:posOffset>
              </wp:positionH>
              <wp:positionV relativeFrom="paragraph">
                <wp:posOffset>-415925</wp:posOffset>
              </wp:positionV>
              <wp:extent cx="679450" cy="228600"/>
              <wp:effectExtent l="0" t="3175" r="0" b="0"/>
              <wp:wrapNone/>
              <wp:docPr id="33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3FF4D9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2748CF" id="Text Box 34" o:spid="_x0000_s1047" type="#_x0000_t202" style="position:absolute;margin-left:-10.6pt;margin-top:-32.75pt;width:53.5pt;height:18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" stroked="f">
              <v:textbox>
                <w:txbxContent>
                  <w:p w14:paraId="083FF4D9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Провер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51213199" wp14:editId="38895C7E">
              <wp:simplePos x="0" y="0"/>
              <wp:positionH relativeFrom="column">
                <wp:posOffset>-128270</wp:posOffset>
              </wp:positionH>
              <wp:positionV relativeFrom="paragraph">
                <wp:posOffset>-600075</wp:posOffset>
              </wp:positionV>
              <wp:extent cx="774065" cy="228600"/>
              <wp:effectExtent l="0" t="0" r="1905" b="0"/>
              <wp:wrapNone/>
              <wp:docPr id="32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06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841C21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Разраб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1213199" id="Text Box 33" o:spid="_x0000_s1048" type="#_x0000_t202" style="position:absolute;margin-left:-10.1pt;margin-top:-47.25pt;width:60.95pt;height:1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" stroked="f">
              <v:textbox>
                <w:txbxContent>
                  <w:p w14:paraId="6D841C21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Разраб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017892ED" wp14:editId="7C1F285C">
              <wp:simplePos x="0" y="0"/>
              <wp:positionH relativeFrom="column">
                <wp:posOffset>5814060</wp:posOffset>
              </wp:positionH>
              <wp:positionV relativeFrom="paragraph">
                <wp:posOffset>-593725</wp:posOffset>
              </wp:positionV>
              <wp:extent cx="567055" cy="228600"/>
              <wp:effectExtent l="3810" t="0" r="635" b="3175"/>
              <wp:wrapNone/>
              <wp:docPr id="31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9750E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17892ED" id="Text Box 32" o:spid="_x0000_s1049" type="#_x0000_t202" style="position:absolute;margin-left:457.8pt;margin-top:-46.75pt;width:44.65pt;height:18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" stroked="f">
              <v:textbox>
                <w:txbxContent>
                  <w:p w14:paraId="00A9750E" w14:textId="77777777" w:rsidR="00000C25" w:rsidRDefault="00000C25" w:rsidP="000D2B8A">
                    <w:pPr>
                      <w:pStyle w:val="a6"/>
                    </w:pPr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09A9477F" wp14:editId="6A31A5E2">
              <wp:simplePos x="0" y="0"/>
              <wp:positionH relativeFrom="column">
                <wp:posOffset>4687570</wp:posOffset>
              </wp:positionH>
              <wp:positionV relativeFrom="paragraph">
                <wp:posOffset>-593725</wp:posOffset>
              </wp:positionV>
              <wp:extent cx="452755" cy="228600"/>
              <wp:effectExtent l="1270" t="0" r="3175" b="3175"/>
              <wp:wrapNone/>
              <wp:docPr id="30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7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2B806" w14:textId="77777777" w:rsidR="00000C25" w:rsidRDefault="00000C25" w:rsidP="000D2B8A">
                          <w:pPr>
                            <w:pStyle w:val="a6"/>
                          </w:pPr>
                          <w:r>
                            <w:t>Литера</w:t>
                          </w:r>
                        </w:p>
                      </w:txbxContent>
                    </wps:txbx>
                    <wps:bodyPr rot="0" vert="horz" wrap="square" lIns="18000" tIns="4572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9A9477F" id="Text Box 31" o:spid="_x0000_s1050" type="#_x0000_t202" style="position:absolute;margin-left:369.1pt;margin-top:-46.75pt;width:35.65pt;height:18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" stroked="f">
              <v:textbox inset=".5mm,,.5mm">
                <w:txbxContent>
                  <w:p w14:paraId="0F12B806" w14:textId="77777777" w:rsidR="00000C25" w:rsidRDefault="00000C25" w:rsidP="000D2B8A">
                    <w:pPr>
                      <w:pStyle w:val="a6"/>
                    </w:pPr>
                    <w:r>
                      <w:t>Литера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3E288BDC" wp14:editId="163653F1">
              <wp:simplePos x="0" y="0"/>
              <wp:positionH relativeFrom="column">
                <wp:posOffset>4806315</wp:posOffset>
              </wp:positionH>
              <wp:positionV relativeFrom="paragraph">
                <wp:posOffset>-386080</wp:posOffset>
              </wp:positionV>
              <wp:extent cx="0" cy="179705"/>
              <wp:effectExtent l="5715" t="13970" r="13335" b="6350"/>
              <wp:wrapNone/>
              <wp:docPr id="2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2C80CC9" id="Line 30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45pt,-30.4pt" to="378.45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48A4928" wp14:editId="7974ECC7">
              <wp:simplePos x="0" y="0"/>
              <wp:positionH relativeFrom="column">
                <wp:posOffset>4993640</wp:posOffset>
              </wp:positionH>
              <wp:positionV relativeFrom="paragraph">
                <wp:posOffset>-387985</wp:posOffset>
              </wp:positionV>
              <wp:extent cx="0" cy="179705"/>
              <wp:effectExtent l="12065" t="12065" r="6985" b="8255"/>
              <wp:wrapNone/>
              <wp:docPr id="2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4131341" id="Line 2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2pt,-30.55pt" to="393.2pt,-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3825579A" wp14:editId="759D63D8">
              <wp:simplePos x="0" y="0"/>
              <wp:positionH relativeFrom="column">
                <wp:posOffset>5745480</wp:posOffset>
              </wp:positionH>
              <wp:positionV relativeFrom="paragraph">
                <wp:posOffset>-567055</wp:posOffset>
              </wp:positionV>
              <wp:extent cx="0" cy="360045"/>
              <wp:effectExtent l="11430" t="13970" r="7620" b="6985"/>
              <wp:wrapNone/>
              <wp:docPr id="2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8BD29F2" id="Line 28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4pt,-44.65pt" to="452.4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B9E8125" wp14:editId="226FC171">
              <wp:simplePos x="0" y="0"/>
              <wp:positionH relativeFrom="column">
                <wp:posOffset>5177155</wp:posOffset>
              </wp:positionH>
              <wp:positionV relativeFrom="paragraph">
                <wp:posOffset>-567055</wp:posOffset>
              </wp:positionV>
              <wp:extent cx="0" cy="360045"/>
              <wp:effectExtent l="5080" t="13970" r="13970" b="6985"/>
              <wp:wrapNone/>
              <wp:docPr id="26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0B160F7" id="Line 2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65pt,-44.65pt" to="407.65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5ACD25E2" wp14:editId="4E7E60BA">
              <wp:simplePos x="0" y="0"/>
              <wp:positionH relativeFrom="column">
                <wp:posOffset>4618355</wp:posOffset>
              </wp:positionH>
              <wp:positionV relativeFrom="paragraph">
                <wp:posOffset>-574675</wp:posOffset>
              </wp:positionV>
              <wp:extent cx="0" cy="914400"/>
              <wp:effectExtent l="8255" t="6350" r="10795" b="12700"/>
              <wp:wrapNone/>
              <wp:docPr id="2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7B793C3" id="Line 26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65pt,-45.25pt" to="363.6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0B3326D9" wp14:editId="5779F370">
              <wp:simplePos x="0" y="0"/>
              <wp:positionH relativeFrom="column">
                <wp:posOffset>4622800</wp:posOffset>
              </wp:positionH>
              <wp:positionV relativeFrom="paragraph">
                <wp:posOffset>-201930</wp:posOffset>
              </wp:positionV>
              <wp:extent cx="1812925" cy="0"/>
              <wp:effectExtent l="12700" t="7620" r="12700" b="11430"/>
              <wp:wrapNone/>
              <wp:docPr id="2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61CC337" id="Line 25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15.9pt" to="506.75pt,-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4465FAD8" wp14:editId="2C1A560E">
              <wp:simplePos x="0" y="0"/>
              <wp:positionH relativeFrom="column">
                <wp:posOffset>4622800</wp:posOffset>
              </wp:positionH>
              <wp:positionV relativeFrom="paragraph">
                <wp:posOffset>-391795</wp:posOffset>
              </wp:positionV>
              <wp:extent cx="1812925" cy="0"/>
              <wp:effectExtent l="12700" t="8255" r="12700" b="10795"/>
              <wp:wrapNone/>
              <wp:docPr id="2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8EB5B6" id="Line 2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30.85pt" to="506.75pt,-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17550A29" wp14:editId="2F5B9A12">
              <wp:simplePos x="0" y="0"/>
              <wp:positionH relativeFrom="column">
                <wp:posOffset>186690</wp:posOffset>
              </wp:positionH>
              <wp:positionV relativeFrom="paragraph">
                <wp:posOffset>-1134745</wp:posOffset>
              </wp:positionV>
              <wp:extent cx="0" cy="575310"/>
              <wp:effectExtent l="5715" t="8255" r="13335" b="6985"/>
              <wp:wrapNone/>
              <wp:docPr id="2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5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41560AD" id="Line 23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7pt,-89.35pt" to="14.7pt,-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34738AA1" wp14:editId="546C01ED">
              <wp:simplePos x="0" y="0"/>
              <wp:positionH relativeFrom="column">
                <wp:posOffset>538480</wp:posOffset>
              </wp:positionH>
              <wp:positionV relativeFrom="paragraph">
                <wp:posOffset>-1133475</wp:posOffset>
              </wp:positionV>
              <wp:extent cx="0" cy="1464310"/>
              <wp:effectExtent l="5080" t="9525" r="13970" b="12065"/>
              <wp:wrapNone/>
              <wp:docPr id="2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B075FBC" id="Line 22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pt,-89.25pt" to="42.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4F9A241F" wp14:editId="2D2DDA38">
              <wp:simplePos x="0" y="0"/>
              <wp:positionH relativeFrom="column">
                <wp:posOffset>1885950</wp:posOffset>
              </wp:positionH>
              <wp:positionV relativeFrom="paragraph">
                <wp:posOffset>-1133475</wp:posOffset>
              </wp:positionV>
              <wp:extent cx="0" cy="1464310"/>
              <wp:effectExtent l="9525" t="9525" r="9525" b="12065"/>
              <wp:wrapNone/>
              <wp:docPr id="2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4074850" id="Line 20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5pt,-89.25pt" to="148.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676886BC" wp14:editId="77FE4C29">
              <wp:simplePos x="0" y="0"/>
              <wp:positionH relativeFrom="column">
                <wp:posOffset>2263140</wp:posOffset>
              </wp:positionH>
              <wp:positionV relativeFrom="paragraph">
                <wp:posOffset>-1127125</wp:posOffset>
              </wp:positionV>
              <wp:extent cx="0" cy="1464310"/>
              <wp:effectExtent l="5715" t="6350" r="13335" b="5715"/>
              <wp:wrapNone/>
              <wp:docPr id="1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0CD607E" id="Line 19" o:spid="_x0000_s1026" style="position:absolute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2pt,-88.75pt" to="178.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3005D375" wp14:editId="554A5790">
              <wp:simplePos x="0" y="0"/>
              <wp:positionH relativeFrom="column">
                <wp:posOffset>-92075</wp:posOffset>
              </wp:positionH>
              <wp:positionV relativeFrom="paragraph">
                <wp:posOffset>-1130935</wp:posOffset>
              </wp:positionV>
              <wp:extent cx="6530975" cy="0"/>
              <wp:effectExtent l="12700" t="12065" r="9525" b="6985"/>
              <wp:wrapNone/>
              <wp:docPr id="1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4188F9" id="Line 18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5pt,-89.05pt" to="507pt,-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6A8DFE54" wp14:editId="1FC95666">
              <wp:simplePos x="0" y="0"/>
              <wp:positionH relativeFrom="column">
                <wp:posOffset>-87630</wp:posOffset>
              </wp:positionH>
              <wp:positionV relativeFrom="paragraph">
                <wp:posOffset>-939800</wp:posOffset>
              </wp:positionV>
              <wp:extent cx="2355850" cy="0"/>
              <wp:effectExtent l="7620" t="12700" r="8255" b="635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BE330B7" id="Line 17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74pt" to="178.6pt,-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6462B9A6" wp14:editId="2104192E">
              <wp:simplePos x="0" y="0"/>
              <wp:positionH relativeFrom="column">
                <wp:posOffset>-87630</wp:posOffset>
              </wp:positionH>
              <wp:positionV relativeFrom="paragraph">
                <wp:posOffset>-759460</wp:posOffset>
              </wp:positionV>
              <wp:extent cx="2355850" cy="0"/>
              <wp:effectExtent l="7620" t="12065" r="8255" b="6985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10F55E1" id="Line 16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59.8pt" to="178.6pt,-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3A790D0A" wp14:editId="162FC707">
              <wp:simplePos x="0" y="0"/>
              <wp:positionH relativeFrom="column">
                <wp:posOffset>-86360</wp:posOffset>
              </wp:positionH>
              <wp:positionV relativeFrom="paragraph">
                <wp:posOffset>-206375</wp:posOffset>
              </wp:positionV>
              <wp:extent cx="2355850" cy="0"/>
              <wp:effectExtent l="8890" t="12700" r="6985" b="6350"/>
              <wp:wrapNone/>
              <wp:docPr id="15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18D51DB" id="Line 15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8pt,-16.25pt" to="178.7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50F61C83" wp14:editId="0F7860BA">
              <wp:simplePos x="0" y="0"/>
              <wp:positionH relativeFrom="column">
                <wp:posOffset>-87630</wp:posOffset>
              </wp:positionH>
              <wp:positionV relativeFrom="paragraph">
                <wp:posOffset>-394335</wp:posOffset>
              </wp:positionV>
              <wp:extent cx="2355850" cy="0"/>
              <wp:effectExtent l="7620" t="5715" r="8255" b="13335"/>
              <wp:wrapNone/>
              <wp:docPr id="14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4BD8383" id="Line 14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31.05pt" to="178.6pt,-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1" locked="0" layoutInCell="1" allowOverlap="1" wp14:anchorId="0CB0AC4D" wp14:editId="1F5C2733">
              <wp:simplePos x="0" y="0"/>
              <wp:positionH relativeFrom="column">
                <wp:posOffset>5226050</wp:posOffset>
              </wp:positionH>
              <wp:positionV relativeFrom="paragraph">
                <wp:posOffset>-593725</wp:posOffset>
              </wp:positionV>
              <wp:extent cx="453390" cy="228600"/>
              <wp:effectExtent l="0" t="0" r="0" b="317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60C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CB0AC4D" id="Text Box 13" o:spid="_x0000_s1051" type="#_x0000_t202" style="position:absolute;margin-left:411.5pt;margin-top:-46.75pt;width:35.7pt;height:18pt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" stroked="f">
              <v:textbox>
                <w:txbxContent>
                  <w:p w14:paraId="6271160C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1" locked="0" layoutInCell="1" allowOverlap="1" wp14:anchorId="70CED039" wp14:editId="26493BD3">
              <wp:simplePos x="0" y="0"/>
              <wp:positionH relativeFrom="column">
                <wp:posOffset>1854835</wp:posOffset>
              </wp:positionH>
              <wp:positionV relativeFrom="paragraph">
                <wp:posOffset>-784225</wp:posOffset>
              </wp:positionV>
              <wp:extent cx="530225" cy="228600"/>
              <wp:effectExtent l="0" t="0" r="0" b="317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22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BA3A9" w14:textId="77777777" w:rsidR="00000C25" w:rsidRDefault="00000C25" w:rsidP="000D2B8A">
                          <w:pPr>
                            <w:pStyle w:val="a6"/>
                          </w:pPr>
                          <w: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0CED039" id="Text Box 12" o:spid="_x0000_s1052" type="#_x0000_t202" style="position:absolute;margin-left:146.05pt;margin-top:-61.75pt;width:41.75pt;height:18pt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" stroked="f">
              <v:textbox>
                <w:txbxContent>
                  <w:p w14:paraId="516BA3A9" w14:textId="77777777" w:rsidR="00000C25" w:rsidRDefault="00000C25" w:rsidP="000D2B8A">
                    <w:pPr>
                      <w:pStyle w:val="a6"/>
                    </w:pPr>
                    <w: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1" locked="0" layoutInCell="1" allowOverlap="1" wp14:anchorId="49171B22" wp14:editId="0CB49430">
              <wp:simplePos x="0" y="0"/>
              <wp:positionH relativeFrom="column">
                <wp:posOffset>1325880</wp:posOffset>
              </wp:positionH>
              <wp:positionV relativeFrom="paragraph">
                <wp:posOffset>-774700</wp:posOffset>
              </wp:positionV>
              <wp:extent cx="659130" cy="269875"/>
              <wp:effectExtent l="1905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130" cy="269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59A506" w14:textId="77777777" w:rsidR="00000C25" w:rsidRDefault="00000C25" w:rsidP="000D2B8A">
                          <w:pPr>
                            <w:pStyle w:val="a6"/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9171B22" id="Text Box 11" o:spid="_x0000_s1053" type="#_x0000_t202" style="position:absolute;margin-left:104.4pt;margin-top:-61pt;width:51.9pt;height:21.25pt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" stroked="f">
              <v:textbox>
                <w:txbxContent>
                  <w:p w14:paraId="2459A506" w14:textId="77777777" w:rsidR="00000C25" w:rsidRDefault="00000C25" w:rsidP="000D2B8A">
                    <w:pPr>
                      <w:pStyle w:val="a6"/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1" locked="0" layoutInCell="1" allowOverlap="1" wp14:anchorId="1678CE15" wp14:editId="5DEBE45D">
              <wp:simplePos x="0" y="0"/>
              <wp:positionH relativeFrom="column">
                <wp:posOffset>645795</wp:posOffset>
              </wp:positionH>
              <wp:positionV relativeFrom="paragraph">
                <wp:posOffset>-784225</wp:posOffset>
              </wp:positionV>
              <wp:extent cx="680085" cy="228600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8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84E57" w14:textId="77777777" w:rsidR="00000C25" w:rsidRDefault="00000C25" w:rsidP="000D2B8A">
                          <w:pPr>
                            <w:pStyle w:val="a6"/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678CE15" id="Text Box 10" o:spid="_x0000_s1054" type="#_x0000_t202" style="position:absolute;margin-left:50.85pt;margin-top:-61.75pt;width:53.55pt;height:18pt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" stroked="f">
              <v:textbox>
                <w:txbxContent>
                  <w:p w14:paraId="49984E57" w14:textId="77777777" w:rsidR="00000C25" w:rsidRDefault="00000C25" w:rsidP="000D2B8A">
                    <w:pPr>
                      <w:pStyle w:val="a6"/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1" locked="0" layoutInCell="1" allowOverlap="1" wp14:anchorId="3386B03B" wp14:editId="7BE9848E">
              <wp:simplePos x="0" y="0"/>
              <wp:positionH relativeFrom="column">
                <wp:posOffset>145415</wp:posOffset>
              </wp:positionH>
              <wp:positionV relativeFrom="paragraph">
                <wp:posOffset>-784225</wp:posOffset>
              </wp:positionV>
              <wp:extent cx="453390" cy="228600"/>
              <wp:effectExtent l="2540" t="0" r="127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BADAD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386B03B" id="Text Box 9" o:spid="_x0000_s1055" type="#_x0000_t202" style="position:absolute;margin-left:11.45pt;margin-top:-61.75pt;width:35.7pt;height:18pt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" stroked="f">
              <v:textbox>
                <w:txbxContent>
                  <w:p w14:paraId="35DBADAD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1" locked="0" layoutInCell="1" allowOverlap="1" wp14:anchorId="51238E8A" wp14:editId="2F12A6FA">
              <wp:simplePos x="0" y="0"/>
              <wp:positionH relativeFrom="column">
                <wp:posOffset>-147320</wp:posOffset>
              </wp:positionH>
              <wp:positionV relativeFrom="paragraph">
                <wp:posOffset>-784225</wp:posOffset>
              </wp:positionV>
              <wp:extent cx="453390" cy="228600"/>
              <wp:effectExtent l="0" t="0" r="0" b="317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A8EFE" w14:textId="77777777" w:rsidR="00000C25" w:rsidRDefault="00000C25" w:rsidP="000D2B8A">
                          <w:pPr>
                            <w:pStyle w:val="a6"/>
                          </w:pPr>
                          <w: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1238E8A" id="Text Box 8" o:spid="_x0000_s1056" type="#_x0000_t202" style="position:absolute;margin-left:-11.6pt;margin-top:-61.75pt;width:35.7pt;height:18pt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" stroked="f">
              <v:textbox>
                <w:txbxContent>
                  <w:p w14:paraId="428A8EFE" w14:textId="77777777" w:rsidR="00000C25" w:rsidRDefault="00000C25" w:rsidP="000D2B8A">
                    <w:pPr>
                      <w:pStyle w:val="a6"/>
                    </w:pPr>
                    <w: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5C202C6E" wp14:editId="0921A828">
              <wp:simplePos x="0" y="0"/>
              <wp:positionH relativeFrom="column">
                <wp:posOffset>-90170</wp:posOffset>
              </wp:positionH>
              <wp:positionV relativeFrom="paragraph">
                <wp:posOffset>-574675</wp:posOffset>
              </wp:positionV>
              <wp:extent cx="6530975" cy="0"/>
              <wp:effectExtent l="5080" t="6350" r="7620" b="12700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47DD61" id="Line 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1pt,-45.25pt" to="507.15pt,-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5955722B" wp14:editId="19EF6893">
              <wp:simplePos x="0" y="0"/>
              <wp:positionH relativeFrom="column">
                <wp:posOffset>-91440</wp:posOffset>
              </wp:positionH>
              <wp:positionV relativeFrom="paragraph">
                <wp:posOffset>-29210</wp:posOffset>
              </wp:positionV>
              <wp:extent cx="2355215" cy="0"/>
              <wp:effectExtent l="13335" t="8890" r="12700" b="10160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B3E2443" id="Line 6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2.3pt" to="178.2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3E09BF47" wp14:editId="22D37571">
              <wp:simplePos x="0" y="0"/>
              <wp:positionH relativeFrom="column">
                <wp:posOffset>-91440</wp:posOffset>
              </wp:positionH>
              <wp:positionV relativeFrom="paragraph">
                <wp:posOffset>155575</wp:posOffset>
              </wp:positionV>
              <wp:extent cx="2355215" cy="0"/>
              <wp:effectExtent l="13335" t="12700" r="12700" b="635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7BA768F" id="Line 5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12.25pt" to="178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16FBD09A" wp14:editId="5D94865F">
              <wp:simplePos x="0" y="0"/>
              <wp:positionH relativeFrom="column">
                <wp:posOffset>-91440</wp:posOffset>
              </wp:positionH>
              <wp:positionV relativeFrom="paragraph">
                <wp:posOffset>334645</wp:posOffset>
              </wp:positionV>
              <wp:extent cx="6530975" cy="0"/>
              <wp:effectExtent l="13335" t="10795" r="8890" b="825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CFEC83E" id="Line 4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26.35pt" to="507.0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4BB90" w14:textId="77777777" w:rsidR="009869D7" w:rsidRDefault="009869D7">
      <w:r>
        <w:separator/>
      </w:r>
    </w:p>
  </w:footnote>
  <w:footnote w:type="continuationSeparator" w:id="0">
    <w:p w14:paraId="2C603498" w14:textId="77777777" w:rsidR="009869D7" w:rsidRDefault="00986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1725A" w14:textId="77777777" w:rsidR="00000C25" w:rsidRDefault="00000C2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4</w:t>
    </w:r>
    <w:r>
      <w:rPr>
        <w:rStyle w:val="a4"/>
      </w:rPr>
      <w:fldChar w:fldCharType="end"/>
    </w:r>
  </w:p>
  <w:p w14:paraId="079C94B4" w14:textId="77777777" w:rsidR="00000C25" w:rsidRDefault="00000C25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BE367" w14:textId="2A2A10B8" w:rsidR="00000C25" w:rsidRDefault="00205BB5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6BB7274" wp14:editId="44F5F0F7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0" cy="10212705"/>
              <wp:effectExtent l="6350" t="12065" r="12700" b="5080"/>
              <wp:wrapNone/>
              <wp:docPr id="72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C46728E" id="Line 42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2.2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022C142" wp14:editId="6E31D007">
              <wp:simplePos x="0" y="0"/>
              <wp:positionH relativeFrom="page">
                <wp:posOffset>7252335</wp:posOffset>
              </wp:positionH>
              <wp:positionV relativeFrom="page">
                <wp:posOffset>231140</wp:posOffset>
              </wp:positionV>
              <wp:extent cx="0" cy="10212705"/>
              <wp:effectExtent l="13335" t="12065" r="5715" b="5080"/>
              <wp:wrapNone/>
              <wp:docPr id="71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4E37055" id="Line 4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18.2pt" to="571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05CB0DC" wp14:editId="2D37F832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6588125" cy="0"/>
              <wp:effectExtent l="6350" t="12065" r="6350" b="6985"/>
              <wp:wrapNone/>
              <wp:docPr id="70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EE0EAF" id="Line 4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7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30B58" w14:textId="2AC3FB12" w:rsidR="00000C25" w:rsidRDefault="00205B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09B9FBE4" wp14:editId="75006231">
              <wp:simplePos x="0" y="0"/>
              <wp:positionH relativeFrom="column">
                <wp:posOffset>6430645</wp:posOffset>
              </wp:positionH>
              <wp:positionV relativeFrom="paragraph">
                <wp:posOffset>-252095</wp:posOffset>
              </wp:positionV>
              <wp:extent cx="0" cy="10224135"/>
              <wp:effectExtent l="10795" t="5080" r="8255" b="10160"/>
              <wp:wrapNone/>
              <wp:docPr id="5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F39A71B" id="Line 3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6.35pt,-19.85pt" to="506.3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3F011DA3" wp14:editId="39899AEB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6530975" cy="0"/>
              <wp:effectExtent l="13335" t="6350" r="8890" b="12700"/>
              <wp:wrapNone/>
              <wp:docPr id="4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24C0DC3" id="Line 2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507.05pt,-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28DADED1" wp14:editId="720BA6BA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0" cy="10224135"/>
              <wp:effectExtent l="13335" t="6350" r="5715" b="8890"/>
              <wp:wrapNone/>
              <wp:docPr id="4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78A360" id="Line 1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-7.2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3222D38"/>
    <w:lvl w:ilvl="0">
      <w:numFmt w:val="bullet"/>
      <w:lvlText w:val="*"/>
      <w:lvlJc w:val="left"/>
    </w:lvl>
  </w:abstractNum>
  <w:abstractNum w:abstractNumId="1" w15:restartNumberingAfterBreak="0">
    <w:nsid w:val="079D47F3"/>
    <w:multiLevelType w:val="hybridMultilevel"/>
    <w:tmpl w:val="0ADAB764"/>
    <w:lvl w:ilvl="0" w:tplc="7A823BE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87290"/>
    <w:multiLevelType w:val="hybridMultilevel"/>
    <w:tmpl w:val="E95AC98E"/>
    <w:lvl w:ilvl="0" w:tplc="9F004C34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</w:lvl>
    <w:lvl w:ilvl="3" w:tplc="0419000F" w:tentative="1">
      <w:start w:val="1"/>
      <w:numFmt w:val="decimal"/>
      <w:lvlText w:val="%4."/>
      <w:lvlJc w:val="left"/>
      <w:pPr>
        <w:ind w:left="5460" w:hanging="360"/>
      </w:p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</w:lvl>
    <w:lvl w:ilvl="6" w:tplc="0419000F" w:tentative="1">
      <w:start w:val="1"/>
      <w:numFmt w:val="decimal"/>
      <w:lvlText w:val="%7."/>
      <w:lvlJc w:val="left"/>
      <w:pPr>
        <w:ind w:left="7620" w:hanging="360"/>
      </w:p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3" w15:restartNumberingAfterBreak="0">
    <w:nsid w:val="115A5DCD"/>
    <w:multiLevelType w:val="multilevel"/>
    <w:tmpl w:val="968843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6"/>
      </w:rPr>
    </w:lvl>
  </w:abstractNum>
  <w:abstractNum w:abstractNumId="4" w15:restartNumberingAfterBreak="0">
    <w:nsid w:val="14C215DA"/>
    <w:multiLevelType w:val="hybridMultilevel"/>
    <w:tmpl w:val="E3C21FD6"/>
    <w:lvl w:ilvl="0" w:tplc="F8706F50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abstractNum w:abstractNumId="5" w15:restartNumberingAfterBreak="0">
    <w:nsid w:val="15A87666"/>
    <w:multiLevelType w:val="multilevel"/>
    <w:tmpl w:val="E39434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1B1611"/>
    <w:multiLevelType w:val="multilevel"/>
    <w:tmpl w:val="8086104C"/>
    <w:lvl w:ilvl="0">
      <w:start w:val="1"/>
      <w:numFmt w:val="decimal"/>
      <w:lvlText w:val="%1"/>
      <w:lvlJc w:val="left"/>
      <w:pPr>
        <w:ind w:left="518" w:hanging="360"/>
      </w:pPr>
      <w:rPr>
        <w:rFonts w:hint="default"/>
        <w:u w:val="single"/>
      </w:rPr>
    </w:lvl>
    <w:lvl w:ilvl="1">
      <w:start w:val="1"/>
      <w:numFmt w:val="decimal"/>
      <w:isLgl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7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6" w:hanging="2160"/>
      </w:pPr>
      <w:rPr>
        <w:rFonts w:hint="default"/>
      </w:rPr>
    </w:lvl>
  </w:abstractNum>
  <w:abstractNum w:abstractNumId="7" w15:restartNumberingAfterBreak="0">
    <w:nsid w:val="19C1365E"/>
    <w:multiLevelType w:val="hybridMultilevel"/>
    <w:tmpl w:val="C3EEF4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1A1661"/>
    <w:multiLevelType w:val="hybridMultilevel"/>
    <w:tmpl w:val="AA1A3C42"/>
    <w:lvl w:ilvl="0" w:tplc="F378076A">
      <w:start w:val="1"/>
      <w:numFmt w:val="decimal"/>
      <w:lvlText w:val="%1."/>
      <w:lvlJc w:val="left"/>
      <w:pPr>
        <w:ind w:left="34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4140" w:hanging="360"/>
      </w:pPr>
    </w:lvl>
    <w:lvl w:ilvl="2" w:tplc="0419001B" w:tentative="1">
      <w:start w:val="1"/>
      <w:numFmt w:val="lowerRoman"/>
      <w:lvlText w:val="%3."/>
      <w:lvlJc w:val="right"/>
      <w:pPr>
        <w:ind w:left="4860" w:hanging="180"/>
      </w:pPr>
    </w:lvl>
    <w:lvl w:ilvl="3" w:tplc="0419000F" w:tentative="1">
      <w:start w:val="1"/>
      <w:numFmt w:val="decimal"/>
      <w:lvlText w:val="%4."/>
      <w:lvlJc w:val="left"/>
      <w:pPr>
        <w:ind w:left="5580" w:hanging="360"/>
      </w:pPr>
    </w:lvl>
    <w:lvl w:ilvl="4" w:tplc="04190019" w:tentative="1">
      <w:start w:val="1"/>
      <w:numFmt w:val="lowerLetter"/>
      <w:lvlText w:val="%5."/>
      <w:lvlJc w:val="left"/>
      <w:pPr>
        <w:ind w:left="6300" w:hanging="360"/>
      </w:pPr>
    </w:lvl>
    <w:lvl w:ilvl="5" w:tplc="0419001B" w:tentative="1">
      <w:start w:val="1"/>
      <w:numFmt w:val="lowerRoman"/>
      <w:lvlText w:val="%6."/>
      <w:lvlJc w:val="right"/>
      <w:pPr>
        <w:ind w:left="7020" w:hanging="180"/>
      </w:pPr>
    </w:lvl>
    <w:lvl w:ilvl="6" w:tplc="0419000F" w:tentative="1">
      <w:start w:val="1"/>
      <w:numFmt w:val="decimal"/>
      <w:lvlText w:val="%7."/>
      <w:lvlJc w:val="left"/>
      <w:pPr>
        <w:ind w:left="7740" w:hanging="360"/>
      </w:pPr>
    </w:lvl>
    <w:lvl w:ilvl="7" w:tplc="04190019" w:tentative="1">
      <w:start w:val="1"/>
      <w:numFmt w:val="lowerLetter"/>
      <w:lvlText w:val="%8."/>
      <w:lvlJc w:val="left"/>
      <w:pPr>
        <w:ind w:left="8460" w:hanging="360"/>
      </w:pPr>
    </w:lvl>
    <w:lvl w:ilvl="8" w:tplc="041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9" w15:restartNumberingAfterBreak="0">
    <w:nsid w:val="27977363"/>
    <w:multiLevelType w:val="singleLevel"/>
    <w:tmpl w:val="0100B372"/>
    <w:lvl w:ilvl="0">
      <w:start w:val="1"/>
      <w:numFmt w:val="decimal"/>
      <w:lvlText w:val="%1. "/>
      <w:legacy w:legacy="1" w:legacySpace="0" w:legacyIndent="283"/>
      <w:lvlJc w:val="left"/>
      <w:pPr>
        <w:ind w:left="687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297A6E12"/>
    <w:multiLevelType w:val="hybridMultilevel"/>
    <w:tmpl w:val="E3306B7A"/>
    <w:lvl w:ilvl="0" w:tplc="3CEA6628">
      <w:start w:val="1"/>
      <w:numFmt w:val="decimal"/>
      <w:lvlText w:val="%1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454374C"/>
    <w:multiLevelType w:val="multilevel"/>
    <w:tmpl w:val="F0B27FEA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pStyle w:val="6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2" w15:restartNumberingAfterBreak="0">
    <w:nsid w:val="35816531"/>
    <w:multiLevelType w:val="multilevel"/>
    <w:tmpl w:val="45645A3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3" w15:restartNumberingAfterBreak="0">
    <w:nsid w:val="46C36B8D"/>
    <w:multiLevelType w:val="multilevel"/>
    <w:tmpl w:val="80BC3EC0"/>
    <w:lvl w:ilvl="0">
      <w:start w:val="2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47C8036E"/>
    <w:multiLevelType w:val="hybridMultilevel"/>
    <w:tmpl w:val="033456CE"/>
    <w:lvl w:ilvl="0" w:tplc="DD780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330185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6" w15:restartNumberingAfterBreak="0">
    <w:nsid w:val="4CF93346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7" w15:restartNumberingAfterBreak="0">
    <w:nsid w:val="53582592"/>
    <w:multiLevelType w:val="hybridMultilevel"/>
    <w:tmpl w:val="B300BDFA"/>
    <w:lvl w:ilvl="0" w:tplc="F9C2310A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B0B5F"/>
    <w:multiLevelType w:val="hybridMultilevel"/>
    <w:tmpl w:val="AFB439C0"/>
    <w:lvl w:ilvl="0" w:tplc="73D669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67B0462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0" w15:restartNumberingAfterBreak="0">
    <w:nsid w:val="578F61DC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1" w15:restartNumberingAfterBreak="0">
    <w:nsid w:val="59321690"/>
    <w:multiLevelType w:val="hybridMultilevel"/>
    <w:tmpl w:val="3280BED0"/>
    <w:lvl w:ilvl="0" w:tplc="560A5416">
      <w:start w:val="1"/>
      <w:numFmt w:val="decimal"/>
      <w:lvlText w:val="%1."/>
      <w:lvlJc w:val="left"/>
      <w:pPr>
        <w:ind w:left="16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96" w:hanging="360"/>
      </w:pPr>
    </w:lvl>
    <w:lvl w:ilvl="2" w:tplc="0419001B" w:tentative="1">
      <w:start w:val="1"/>
      <w:numFmt w:val="lowerRoman"/>
      <w:lvlText w:val="%3."/>
      <w:lvlJc w:val="right"/>
      <w:pPr>
        <w:ind w:left="3116" w:hanging="180"/>
      </w:pPr>
    </w:lvl>
    <w:lvl w:ilvl="3" w:tplc="0419000F" w:tentative="1">
      <w:start w:val="1"/>
      <w:numFmt w:val="decimal"/>
      <w:lvlText w:val="%4."/>
      <w:lvlJc w:val="left"/>
      <w:pPr>
        <w:ind w:left="3836" w:hanging="360"/>
      </w:pPr>
    </w:lvl>
    <w:lvl w:ilvl="4" w:tplc="04190019" w:tentative="1">
      <w:start w:val="1"/>
      <w:numFmt w:val="lowerLetter"/>
      <w:lvlText w:val="%5."/>
      <w:lvlJc w:val="left"/>
      <w:pPr>
        <w:ind w:left="4556" w:hanging="360"/>
      </w:pPr>
    </w:lvl>
    <w:lvl w:ilvl="5" w:tplc="0419001B" w:tentative="1">
      <w:start w:val="1"/>
      <w:numFmt w:val="lowerRoman"/>
      <w:lvlText w:val="%6."/>
      <w:lvlJc w:val="right"/>
      <w:pPr>
        <w:ind w:left="5276" w:hanging="180"/>
      </w:pPr>
    </w:lvl>
    <w:lvl w:ilvl="6" w:tplc="0419000F" w:tentative="1">
      <w:start w:val="1"/>
      <w:numFmt w:val="decimal"/>
      <w:lvlText w:val="%7."/>
      <w:lvlJc w:val="left"/>
      <w:pPr>
        <w:ind w:left="5996" w:hanging="360"/>
      </w:pPr>
    </w:lvl>
    <w:lvl w:ilvl="7" w:tplc="04190019" w:tentative="1">
      <w:start w:val="1"/>
      <w:numFmt w:val="lowerLetter"/>
      <w:lvlText w:val="%8."/>
      <w:lvlJc w:val="left"/>
      <w:pPr>
        <w:ind w:left="6716" w:hanging="360"/>
      </w:pPr>
    </w:lvl>
    <w:lvl w:ilvl="8" w:tplc="0419001B" w:tentative="1">
      <w:start w:val="1"/>
      <w:numFmt w:val="lowerRoman"/>
      <w:lvlText w:val="%9."/>
      <w:lvlJc w:val="right"/>
      <w:pPr>
        <w:ind w:left="7436" w:hanging="180"/>
      </w:pPr>
    </w:lvl>
  </w:abstractNum>
  <w:abstractNum w:abstractNumId="22" w15:restartNumberingAfterBreak="0">
    <w:nsid w:val="5E872D86"/>
    <w:multiLevelType w:val="hybridMultilevel"/>
    <w:tmpl w:val="39781460"/>
    <w:lvl w:ilvl="0" w:tplc="EBDACD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5151FA3"/>
    <w:multiLevelType w:val="multilevel"/>
    <w:tmpl w:val="F814C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60519F3"/>
    <w:multiLevelType w:val="hybridMultilevel"/>
    <w:tmpl w:val="7E98314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277E6D"/>
    <w:multiLevelType w:val="singleLevel"/>
    <w:tmpl w:val="9AFAC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</w:abstractNum>
  <w:abstractNum w:abstractNumId="26" w15:restartNumberingAfterBreak="0">
    <w:nsid w:val="6D4F4C3E"/>
    <w:multiLevelType w:val="hybridMultilevel"/>
    <w:tmpl w:val="DF649C8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E44715A"/>
    <w:multiLevelType w:val="multilevel"/>
    <w:tmpl w:val="982E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DB7B20"/>
    <w:multiLevelType w:val="multilevel"/>
    <w:tmpl w:val="82D82668"/>
    <w:lvl w:ilvl="0">
      <w:start w:val="1"/>
      <w:numFmt w:val="decimal"/>
      <w:pStyle w:val="2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9" w15:restartNumberingAfterBreak="0">
    <w:nsid w:val="70122139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30" w15:restartNumberingAfterBreak="0">
    <w:nsid w:val="728E07BD"/>
    <w:multiLevelType w:val="multilevel"/>
    <w:tmpl w:val="4F1E8078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  <w:rPr>
        <w:spacing w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1713"/>
        </w:tabs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pStyle w:val="60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31" w15:restartNumberingAfterBreak="0">
    <w:nsid w:val="75CC60F7"/>
    <w:multiLevelType w:val="hybridMultilevel"/>
    <w:tmpl w:val="E2F2EEEE"/>
    <w:lvl w:ilvl="0" w:tplc="8940F2E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65737B4"/>
    <w:multiLevelType w:val="multilevel"/>
    <w:tmpl w:val="43DCDC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2160"/>
      </w:pPr>
      <w:rPr>
        <w:rFonts w:hint="default"/>
      </w:rPr>
    </w:lvl>
  </w:abstractNum>
  <w:abstractNum w:abstractNumId="33" w15:restartNumberingAfterBreak="0">
    <w:nsid w:val="76AA38CF"/>
    <w:multiLevelType w:val="hybridMultilevel"/>
    <w:tmpl w:val="19D0C3F4"/>
    <w:lvl w:ilvl="0" w:tplc="4C224778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num w:numId="1">
    <w:abstractNumId w:val="30"/>
  </w:num>
  <w:num w:numId="2">
    <w:abstractNumId w:val="17"/>
  </w:num>
  <w:num w:numId="3">
    <w:abstractNumId w:val="1"/>
  </w:num>
  <w:num w:numId="4">
    <w:abstractNumId w:val="10"/>
  </w:num>
  <w:num w:numId="5">
    <w:abstractNumId w:val="12"/>
  </w:num>
  <w:num w:numId="6">
    <w:abstractNumId w:val="11"/>
  </w:num>
  <w:num w:numId="7">
    <w:abstractNumId w:val="28"/>
  </w:num>
  <w:num w:numId="8">
    <w:abstractNumId w:val="24"/>
  </w:num>
  <w:num w:numId="9">
    <w:abstractNumId w:val="19"/>
  </w:num>
  <w:num w:numId="10">
    <w:abstractNumId w:val="29"/>
  </w:num>
  <w:num w:numId="11">
    <w:abstractNumId w:val="20"/>
  </w:num>
  <w:num w:numId="12">
    <w:abstractNumId w:val="28"/>
  </w:num>
  <w:num w:numId="13">
    <w:abstractNumId w:val="28"/>
  </w:num>
  <w:num w:numId="14">
    <w:abstractNumId w:val="28"/>
  </w:num>
  <w:num w:numId="15">
    <w:abstractNumId w:val="28"/>
  </w:num>
  <w:num w:numId="16">
    <w:abstractNumId w:val="28"/>
  </w:num>
  <w:num w:numId="17">
    <w:abstractNumId w:val="16"/>
  </w:num>
  <w:num w:numId="18">
    <w:abstractNumId w:val="28"/>
  </w:num>
  <w:num w:numId="19">
    <w:abstractNumId w:val="30"/>
  </w:num>
  <w:num w:numId="20">
    <w:abstractNumId w:val="30"/>
  </w:num>
  <w:num w:numId="21">
    <w:abstractNumId w:val="30"/>
  </w:num>
  <w:num w:numId="22">
    <w:abstractNumId w:val="7"/>
  </w:num>
  <w:num w:numId="23">
    <w:abstractNumId w:val="30"/>
  </w:num>
  <w:num w:numId="24">
    <w:abstractNumId w:val="15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28"/>
  </w:num>
  <w:num w:numId="28">
    <w:abstractNumId w:val="28"/>
  </w:num>
  <w:num w:numId="29">
    <w:abstractNumId w:val="13"/>
  </w:num>
  <w:num w:numId="30">
    <w:abstractNumId w:val="9"/>
  </w:num>
  <w:num w:numId="31">
    <w:abstractNumId w:val="3"/>
  </w:num>
  <w:num w:numId="32">
    <w:abstractNumId w:val="6"/>
  </w:num>
  <w:num w:numId="33">
    <w:abstractNumId w:val="5"/>
  </w:num>
  <w:num w:numId="34">
    <w:abstractNumId w:val="32"/>
  </w:num>
  <w:num w:numId="35">
    <w:abstractNumId w:val="22"/>
  </w:num>
  <w:num w:numId="36">
    <w:abstractNumId w:val="26"/>
  </w:num>
  <w:num w:numId="37">
    <w:abstractNumId w:val="18"/>
  </w:num>
  <w:num w:numId="38">
    <w:abstractNumId w:val="31"/>
  </w:num>
  <w:num w:numId="39">
    <w:abstractNumId w:val="4"/>
  </w:num>
  <w:num w:numId="40">
    <w:abstractNumId w:val="33"/>
  </w:num>
  <w:num w:numId="41">
    <w:abstractNumId w:val="8"/>
  </w:num>
  <w:num w:numId="42">
    <w:abstractNumId w:val="2"/>
  </w:num>
  <w:num w:numId="43">
    <w:abstractNumId w:val="0"/>
    <w:lvlOverride w:ilvl="0">
      <w:lvl w:ilvl="0">
        <w:numFmt w:val="bullet"/>
        <w:lvlText w:val="•"/>
        <w:legacy w:legacy="1" w:legacySpace="0" w:legacyIndent="279"/>
        <w:lvlJc w:val="left"/>
        <w:rPr>
          <w:rFonts w:ascii="Times New Roman" w:hAnsi="Times New Roman" w:cs="Times New Roman" w:hint="default"/>
        </w:rPr>
      </w:lvl>
    </w:lvlOverride>
  </w:num>
  <w:num w:numId="44">
    <w:abstractNumId w:val="23"/>
  </w:num>
  <w:num w:numId="45">
    <w:abstractNumId w:val="14"/>
  </w:num>
  <w:num w:numId="46">
    <w:abstractNumId w:val="21"/>
  </w:num>
  <w:num w:numId="47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oNotHyphenateCaps/>
  <w:drawingGridHorizontalSpacing w:val="100"/>
  <w:drawingGridVerticalSpacing w:val="851"/>
  <w:displayHorizontalDrawingGridEvery w:val="0"/>
  <w:displayVerticalDrawingGridEvery w:val="2"/>
  <w:characterSpacingControl w:val="doNotCompress"/>
  <w:hdrShapeDefaults>
    <o:shapedefaults v:ext="edit" spidmax="2049" style="mso-position-horizont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66"/>
    <w:rsid w:val="00000C25"/>
    <w:rsid w:val="00001D40"/>
    <w:rsid w:val="00002DF5"/>
    <w:rsid w:val="000038A0"/>
    <w:rsid w:val="0000400F"/>
    <w:rsid w:val="00005F9B"/>
    <w:rsid w:val="00013842"/>
    <w:rsid w:val="0002200E"/>
    <w:rsid w:val="00022DEC"/>
    <w:rsid w:val="0002535B"/>
    <w:rsid w:val="00037D4E"/>
    <w:rsid w:val="00040010"/>
    <w:rsid w:val="0004097D"/>
    <w:rsid w:val="0004761F"/>
    <w:rsid w:val="00050411"/>
    <w:rsid w:val="00055510"/>
    <w:rsid w:val="00070E3A"/>
    <w:rsid w:val="000739EB"/>
    <w:rsid w:val="000848B3"/>
    <w:rsid w:val="000907F3"/>
    <w:rsid w:val="00094778"/>
    <w:rsid w:val="00097DF6"/>
    <w:rsid w:val="000A16F8"/>
    <w:rsid w:val="000A70AB"/>
    <w:rsid w:val="000A7A1B"/>
    <w:rsid w:val="000C2D0E"/>
    <w:rsid w:val="000C354C"/>
    <w:rsid w:val="000C5900"/>
    <w:rsid w:val="000D2B8A"/>
    <w:rsid w:val="000E1B21"/>
    <w:rsid w:val="000E2D27"/>
    <w:rsid w:val="000F423C"/>
    <w:rsid w:val="00102FAF"/>
    <w:rsid w:val="0010475B"/>
    <w:rsid w:val="00114189"/>
    <w:rsid w:val="00114B23"/>
    <w:rsid w:val="00120800"/>
    <w:rsid w:val="00124925"/>
    <w:rsid w:val="00124E39"/>
    <w:rsid w:val="001332D7"/>
    <w:rsid w:val="0013378B"/>
    <w:rsid w:val="00137BBB"/>
    <w:rsid w:val="00141FED"/>
    <w:rsid w:val="001461BF"/>
    <w:rsid w:val="00146683"/>
    <w:rsid w:val="001562C5"/>
    <w:rsid w:val="001568C8"/>
    <w:rsid w:val="001629FC"/>
    <w:rsid w:val="0016645D"/>
    <w:rsid w:val="0017368D"/>
    <w:rsid w:val="00180DCE"/>
    <w:rsid w:val="0018119F"/>
    <w:rsid w:val="00184ED4"/>
    <w:rsid w:val="0019632B"/>
    <w:rsid w:val="001A5471"/>
    <w:rsid w:val="001A70FF"/>
    <w:rsid w:val="001B362D"/>
    <w:rsid w:val="001C029B"/>
    <w:rsid w:val="001C2955"/>
    <w:rsid w:val="001C3C59"/>
    <w:rsid w:val="001C4351"/>
    <w:rsid w:val="001D1E5E"/>
    <w:rsid w:val="001D7569"/>
    <w:rsid w:val="001E1A5C"/>
    <w:rsid w:val="001F0F14"/>
    <w:rsid w:val="001F29FE"/>
    <w:rsid w:val="0020005E"/>
    <w:rsid w:val="00200BAC"/>
    <w:rsid w:val="0020460C"/>
    <w:rsid w:val="00205BB5"/>
    <w:rsid w:val="00207F1E"/>
    <w:rsid w:val="00211E21"/>
    <w:rsid w:val="00220639"/>
    <w:rsid w:val="002230FE"/>
    <w:rsid w:val="00223E41"/>
    <w:rsid w:val="002240CC"/>
    <w:rsid w:val="00224910"/>
    <w:rsid w:val="00231032"/>
    <w:rsid w:val="0023118F"/>
    <w:rsid w:val="0023517D"/>
    <w:rsid w:val="00250A8A"/>
    <w:rsid w:val="0026005B"/>
    <w:rsid w:val="00273B2B"/>
    <w:rsid w:val="00276D91"/>
    <w:rsid w:val="00285BEF"/>
    <w:rsid w:val="00287C44"/>
    <w:rsid w:val="002A2E24"/>
    <w:rsid w:val="002A384E"/>
    <w:rsid w:val="002B3760"/>
    <w:rsid w:val="002C0EA1"/>
    <w:rsid w:val="002C298D"/>
    <w:rsid w:val="002D2F0E"/>
    <w:rsid w:val="002D46DB"/>
    <w:rsid w:val="002E2B91"/>
    <w:rsid w:val="002E6437"/>
    <w:rsid w:val="002F1EFC"/>
    <w:rsid w:val="003006F1"/>
    <w:rsid w:val="0030438B"/>
    <w:rsid w:val="00307FC6"/>
    <w:rsid w:val="0031026E"/>
    <w:rsid w:val="00311243"/>
    <w:rsid w:val="00314677"/>
    <w:rsid w:val="00323B65"/>
    <w:rsid w:val="00325220"/>
    <w:rsid w:val="003335B8"/>
    <w:rsid w:val="00334096"/>
    <w:rsid w:val="00335734"/>
    <w:rsid w:val="00341434"/>
    <w:rsid w:val="00342953"/>
    <w:rsid w:val="00362CC4"/>
    <w:rsid w:val="00363740"/>
    <w:rsid w:val="00371CE7"/>
    <w:rsid w:val="00374D7C"/>
    <w:rsid w:val="00376472"/>
    <w:rsid w:val="00381E52"/>
    <w:rsid w:val="0038420E"/>
    <w:rsid w:val="003843D0"/>
    <w:rsid w:val="00385065"/>
    <w:rsid w:val="00393797"/>
    <w:rsid w:val="00394DC4"/>
    <w:rsid w:val="003957F8"/>
    <w:rsid w:val="003A0093"/>
    <w:rsid w:val="003A10EE"/>
    <w:rsid w:val="003B1B95"/>
    <w:rsid w:val="003B23D5"/>
    <w:rsid w:val="003C5099"/>
    <w:rsid w:val="003D4ADD"/>
    <w:rsid w:val="003D4B48"/>
    <w:rsid w:val="003D662C"/>
    <w:rsid w:val="003D7247"/>
    <w:rsid w:val="003D793B"/>
    <w:rsid w:val="003E28B7"/>
    <w:rsid w:val="003F0C54"/>
    <w:rsid w:val="0040582E"/>
    <w:rsid w:val="004105E4"/>
    <w:rsid w:val="0041090B"/>
    <w:rsid w:val="00416212"/>
    <w:rsid w:val="004177D6"/>
    <w:rsid w:val="0042513E"/>
    <w:rsid w:val="00426A7A"/>
    <w:rsid w:val="004307D7"/>
    <w:rsid w:val="00430B36"/>
    <w:rsid w:val="00436CA7"/>
    <w:rsid w:val="00446A32"/>
    <w:rsid w:val="00447B64"/>
    <w:rsid w:val="0045358E"/>
    <w:rsid w:val="00460486"/>
    <w:rsid w:val="004632D8"/>
    <w:rsid w:val="004657E7"/>
    <w:rsid w:val="0047194C"/>
    <w:rsid w:val="004726C5"/>
    <w:rsid w:val="00473A98"/>
    <w:rsid w:val="00484C75"/>
    <w:rsid w:val="00485A36"/>
    <w:rsid w:val="00486F4E"/>
    <w:rsid w:val="004C0F82"/>
    <w:rsid w:val="004C3E8E"/>
    <w:rsid w:val="004C5521"/>
    <w:rsid w:val="004C76F9"/>
    <w:rsid w:val="004D3EED"/>
    <w:rsid w:val="004E3344"/>
    <w:rsid w:val="004E533F"/>
    <w:rsid w:val="004F185C"/>
    <w:rsid w:val="004F3814"/>
    <w:rsid w:val="004F6555"/>
    <w:rsid w:val="004F6DB0"/>
    <w:rsid w:val="0050226B"/>
    <w:rsid w:val="00503F4F"/>
    <w:rsid w:val="00512828"/>
    <w:rsid w:val="00515DB7"/>
    <w:rsid w:val="00524892"/>
    <w:rsid w:val="00524D32"/>
    <w:rsid w:val="00530F8F"/>
    <w:rsid w:val="005313FE"/>
    <w:rsid w:val="00540336"/>
    <w:rsid w:val="00544301"/>
    <w:rsid w:val="00553E0F"/>
    <w:rsid w:val="00554855"/>
    <w:rsid w:val="00556367"/>
    <w:rsid w:val="0056140D"/>
    <w:rsid w:val="00561573"/>
    <w:rsid w:val="00562F27"/>
    <w:rsid w:val="00573098"/>
    <w:rsid w:val="00585E68"/>
    <w:rsid w:val="0059141B"/>
    <w:rsid w:val="005922FB"/>
    <w:rsid w:val="0059593A"/>
    <w:rsid w:val="005A48BD"/>
    <w:rsid w:val="005B061A"/>
    <w:rsid w:val="005D047C"/>
    <w:rsid w:val="005D0C5B"/>
    <w:rsid w:val="005F7920"/>
    <w:rsid w:val="006017FD"/>
    <w:rsid w:val="00602741"/>
    <w:rsid w:val="0061695B"/>
    <w:rsid w:val="0062186C"/>
    <w:rsid w:val="006313A0"/>
    <w:rsid w:val="0063190A"/>
    <w:rsid w:val="0063734D"/>
    <w:rsid w:val="00643870"/>
    <w:rsid w:val="006531C2"/>
    <w:rsid w:val="006623B4"/>
    <w:rsid w:val="0067115E"/>
    <w:rsid w:val="006734D5"/>
    <w:rsid w:val="00674699"/>
    <w:rsid w:val="006840B6"/>
    <w:rsid w:val="00690555"/>
    <w:rsid w:val="006A0977"/>
    <w:rsid w:val="006A2625"/>
    <w:rsid w:val="006A384F"/>
    <w:rsid w:val="006B289A"/>
    <w:rsid w:val="006B3895"/>
    <w:rsid w:val="006B56AD"/>
    <w:rsid w:val="006B5E59"/>
    <w:rsid w:val="006C2950"/>
    <w:rsid w:val="006C36E8"/>
    <w:rsid w:val="006C4D2C"/>
    <w:rsid w:val="006D594F"/>
    <w:rsid w:val="006D7B4C"/>
    <w:rsid w:val="006E3351"/>
    <w:rsid w:val="006E4EB5"/>
    <w:rsid w:val="007014F9"/>
    <w:rsid w:val="00702651"/>
    <w:rsid w:val="00712753"/>
    <w:rsid w:val="007141D5"/>
    <w:rsid w:val="00715486"/>
    <w:rsid w:val="00722625"/>
    <w:rsid w:val="0072294D"/>
    <w:rsid w:val="0072389F"/>
    <w:rsid w:val="00727E53"/>
    <w:rsid w:val="00745EA2"/>
    <w:rsid w:val="00747BD7"/>
    <w:rsid w:val="007544A5"/>
    <w:rsid w:val="007562D6"/>
    <w:rsid w:val="00762D98"/>
    <w:rsid w:val="00762F0B"/>
    <w:rsid w:val="00763115"/>
    <w:rsid w:val="00766E27"/>
    <w:rsid w:val="00774CDB"/>
    <w:rsid w:val="00786EE5"/>
    <w:rsid w:val="00790E4E"/>
    <w:rsid w:val="007A537D"/>
    <w:rsid w:val="007C0845"/>
    <w:rsid w:val="007C144C"/>
    <w:rsid w:val="007C16A6"/>
    <w:rsid w:val="007C1BB9"/>
    <w:rsid w:val="007C3718"/>
    <w:rsid w:val="007C61ED"/>
    <w:rsid w:val="007C7391"/>
    <w:rsid w:val="007C7B9B"/>
    <w:rsid w:val="007D33CD"/>
    <w:rsid w:val="007D5D14"/>
    <w:rsid w:val="007E0178"/>
    <w:rsid w:val="007E14E9"/>
    <w:rsid w:val="007E5E76"/>
    <w:rsid w:val="007F3868"/>
    <w:rsid w:val="00803C8C"/>
    <w:rsid w:val="00814819"/>
    <w:rsid w:val="00821205"/>
    <w:rsid w:val="00822234"/>
    <w:rsid w:val="00822A2E"/>
    <w:rsid w:val="00827CEE"/>
    <w:rsid w:val="00830670"/>
    <w:rsid w:val="00840B85"/>
    <w:rsid w:val="00850E2A"/>
    <w:rsid w:val="0086188F"/>
    <w:rsid w:val="0086770C"/>
    <w:rsid w:val="00867A24"/>
    <w:rsid w:val="0089357D"/>
    <w:rsid w:val="00895A7B"/>
    <w:rsid w:val="008B11DF"/>
    <w:rsid w:val="008B2A19"/>
    <w:rsid w:val="008B3BB9"/>
    <w:rsid w:val="008B5E5C"/>
    <w:rsid w:val="008C3678"/>
    <w:rsid w:val="008D04A7"/>
    <w:rsid w:val="008E15F5"/>
    <w:rsid w:val="008E31C0"/>
    <w:rsid w:val="008E34E0"/>
    <w:rsid w:val="008E71FB"/>
    <w:rsid w:val="008F6630"/>
    <w:rsid w:val="009025F6"/>
    <w:rsid w:val="00902FD2"/>
    <w:rsid w:val="009269E4"/>
    <w:rsid w:val="00926AA0"/>
    <w:rsid w:val="009305FC"/>
    <w:rsid w:val="0093325A"/>
    <w:rsid w:val="009403B8"/>
    <w:rsid w:val="009435BE"/>
    <w:rsid w:val="009436DF"/>
    <w:rsid w:val="00947455"/>
    <w:rsid w:val="00954D00"/>
    <w:rsid w:val="009574EB"/>
    <w:rsid w:val="009738E4"/>
    <w:rsid w:val="00982FCE"/>
    <w:rsid w:val="009869D7"/>
    <w:rsid w:val="009914EC"/>
    <w:rsid w:val="00992E1C"/>
    <w:rsid w:val="009A156D"/>
    <w:rsid w:val="009A2C87"/>
    <w:rsid w:val="009B110F"/>
    <w:rsid w:val="009C0EC7"/>
    <w:rsid w:val="009C21C8"/>
    <w:rsid w:val="009C3B87"/>
    <w:rsid w:val="009C4FBB"/>
    <w:rsid w:val="009C75C8"/>
    <w:rsid w:val="009D3D85"/>
    <w:rsid w:val="009D7191"/>
    <w:rsid w:val="009E1487"/>
    <w:rsid w:val="009E32A3"/>
    <w:rsid w:val="009F3053"/>
    <w:rsid w:val="009F4D4F"/>
    <w:rsid w:val="00A17882"/>
    <w:rsid w:val="00A217B7"/>
    <w:rsid w:val="00A217CF"/>
    <w:rsid w:val="00A2520B"/>
    <w:rsid w:val="00A25899"/>
    <w:rsid w:val="00A41C51"/>
    <w:rsid w:val="00A461EB"/>
    <w:rsid w:val="00A46C70"/>
    <w:rsid w:val="00A51D1E"/>
    <w:rsid w:val="00A557EF"/>
    <w:rsid w:val="00A56F2F"/>
    <w:rsid w:val="00A76409"/>
    <w:rsid w:val="00A8288B"/>
    <w:rsid w:val="00A82B93"/>
    <w:rsid w:val="00A9463E"/>
    <w:rsid w:val="00A9567B"/>
    <w:rsid w:val="00AA7A8B"/>
    <w:rsid w:val="00AB0CCD"/>
    <w:rsid w:val="00AB526A"/>
    <w:rsid w:val="00AB6E41"/>
    <w:rsid w:val="00AC1F85"/>
    <w:rsid w:val="00AC4EDC"/>
    <w:rsid w:val="00AD421F"/>
    <w:rsid w:val="00AE1DCE"/>
    <w:rsid w:val="00AF270E"/>
    <w:rsid w:val="00B11E8C"/>
    <w:rsid w:val="00B140C6"/>
    <w:rsid w:val="00B153F9"/>
    <w:rsid w:val="00B237C0"/>
    <w:rsid w:val="00B32C67"/>
    <w:rsid w:val="00B44A19"/>
    <w:rsid w:val="00B46002"/>
    <w:rsid w:val="00B52E6B"/>
    <w:rsid w:val="00B54540"/>
    <w:rsid w:val="00B55B0F"/>
    <w:rsid w:val="00B726A3"/>
    <w:rsid w:val="00B72DC3"/>
    <w:rsid w:val="00B96E2C"/>
    <w:rsid w:val="00BB087E"/>
    <w:rsid w:val="00BB3BDB"/>
    <w:rsid w:val="00BB4EFF"/>
    <w:rsid w:val="00BB66CE"/>
    <w:rsid w:val="00BC0FBB"/>
    <w:rsid w:val="00BD048B"/>
    <w:rsid w:val="00BD7D77"/>
    <w:rsid w:val="00BE7B7C"/>
    <w:rsid w:val="00BF68E0"/>
    <w:rsid w:val="00C03B2E"/>
    <w:rsid w:val="00C11CE3"/>
    <w:rsid w:val="00C12A38"/>
    <w:rsid w:val="00C2324C"/>
    <w:rsid w:val="00C273A3"/>
    <w:rsid w:val="00C27758"/>
    <w:rsid w:val="00C3255F"/>
    <w:rsid w:val="00C34902"/>
    <w:rsid w:val="00C35EDD"/>
    <w:rsid w:val="00C37C9D"/>
    <w:rsid w:val="00C41066"/>
    <w:rsid w:val="00C42D45"/>
    <w:rsid w:val="00C43356"/>
    <w:rsid w:val="00C67EC8"/>
    <w:rsid w:val="00C71677"/>
    <w:rsid w:val="00C71A95"/>
    <w:rsid w:val="00C7252A"/>
    <w:rsid w:val="00C805E6"/>
    <w:rsid w:val="00C92E6A"/>
    <w:rsid w:val="00C9443F"/>
    <w:rsid w:val="00C96E16"/>
    <w:rsid w:val="00C97430"/>
    <w:rsid w:val="00C97E8B"/>
    <w:rsid w:val="00CA0375"/>
    <w:rsid w:val="00CA3136"/>
    <w:rsid w:val="00CA63AA"/>
    <w:rsid w:val="00CB2860"/>
    <w:rsid w:val="00CB39D2"/>
    <w:rsid w:val="00CC308D"/>
    <w:rsid w:val="00CD09D2"/>
    <w:rsid w:val="00CD47A5"/>
    <w:rsid w:val="00CE0CBC"/>
    <w:rsid w:val="00CE15E6"/>
    <w:rsid w:val="00D01826"/>
    <w:rsid w:val="00D16DE9"/>
    <w:rsid w:val="00D17C64"/>
    <w:rsid w:val="00D21468"/>
    <w:rsid w:val="00D40847"/>
    <w:rsid w:val="00D41BF6"/>
    <w:rsid w:val="00D562D9"/>
    <w:rsid w:val="00D82BE6"/>
    <w:rsid w:val="00D83B28"/>
    <w:rsid w:val="00DC0296"/>
    <w:rsid w:val="00DC1977"/>
    <w:rsid w:val="00DC4813"/>
    <w:rsid w:val="00DC4C93"/>
    <w:rsid w:val="00DC63B8"/>
    <w:rsid w:val="00DD0569"/>
    <w:rsid w:val="00DE151B"/>
    <w:rsid w:val="00DE16A4"/>
    <w:rsid w:val="00DE3F11"/>
    <w:rsid w:val="00DF2FB3"/>
    <w:rsid w:val="00DF3BBE"/>
    <w:rsid w:val="00DF6383"/>
    <w:rsid w:val="00E011A3"/>
    <w:rsid w:val="00E04B60"/>
    <w:rsid w:val="00E04FDC"/>
    <w:rsid w:val="00E1683E"/>
    <w:rsid w:val="00E23CB2"/>
    <w:rsid w:val="00E32299"/>
    <w:rsid w:val="00E32845"/>
    <w:rsid w:val="00E33918"/>
    <w:rsid w:val="00E36E9B"/>
    <w:rsid w:val="00E50992"/>
    <w:rsid w:val="00E53D6F"/>
    <w:rsid w:val="00E60A49"/>
    <w:rsid w:val="00E637A9"/>
    <w:rsid w:val="00E67D45"/>
    <w:rsid w:val="00E72944"/>
    <w:rsid w:val="00E736C2"/>
    <w:rsid w:val="00E805C5"/>
    <w:rsid w:val="00E82416"/>
    <w:rsid w:val="00E87BD8"/>
    <w:rsid w:val="00E92EEC"/>
    <w:rsid w:val="00EA10AD"/>
    <w:rsid w:val="00EA1F6C"/>
    <w:rsid w:val="00EA35DB"/>
    <w:rsid w:val="00EB3F1E"/>
    <w:rsid w:val="00EC19CE"/>
    <w:rsid w:val="00EC310F"/>
    <w:rsid w:val="00EC7CFD"/>
    <w:rsid w:val="00ED0337"/>
    <w:rsid w:val="00ED155E"/>
    <w:rsid w:val="00ED2F1E"/>
    <w:rsid w:val="00ED5D4B"/>
    <w:rsid w:val="00ED655B"/>
    <w:rsid w:val="00EE1B01"/>
    <w:rsid w:val="00EF13D5"/>
    <w:rsid w:val="00EF2746"/>
    <w:rsid w:val="00EF2AEE"/>
    <w:rsid w:val="00EF3F83"/>
    <w:rsid w:val="00EF502F"/>
    <w:rsid w:val="00EF7BDE"/>
    <w:rsid w:val="00F06882"/>
    <w:rsid w:val="00F115FF"/>
    <w:rsid w:val="00F13651"/>
    <w:rsid w:val="00F142C2"/>
    <w:rsid w:val="00F20EAD"/>
    <w:rsid w:val="00F2249B"/>
    <w:rsid w:val="00F24A20"/>
    <w:rsid w:val="00F27159"/>
    <w:rsid w:val="00F27796"/>
    <w:rsid w:val="00F3216D"/>
    <w:rsid w:val="00F64B74"/>
    <w:rsid w:val="00F6728C"/>
    <w:rsid w:val="00F70E1E"/>
    <w:rsid w:val="00F7153E"/>
    <w:rsid w:val="00F73BD0"/>
    <w:rsid w:val="00F752E6"/>
    <w:rsid w:val="00F76526"/>
    <w:rsid w:val="00F81339"/>
    <w:rsid w:val="00F8569F"/>
    <w:rsid w:val="00F85858"/>
    <w:rsid w:val="00F87065"/>
    <w:rsid w:val="00FA2304"/>
    <w:rsid w:val="00FA3057"/>
    <w:rsid w:val="00FA6FE9"/>
    <w:rsid w:val="00FB414E"/>
    <w:rsid w:val="00FB5F36"/>
    <w:rsid w:val="00FC0AEE"/>
    <w:rsid w:val="00FC2690"/>
    <w:rsid w:val="00FC3C78"/>
    <w:rsid w:val="00FC5BAB"/>
    <w:rsid w:val="00FD4F16"/>
    <w:rsid w:val="00FE3221"/>
    <w:rsid w:val="00FF3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451BA08"/>
  <w15:docId w15:val="{87158022-D2D1-4E48-8E2B-4E000F4D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17D"/>
  </w:style>
  <w:style w:type="paragraph" w:styleId="1">
    <w:name w:val="heading 1"/>
    <w:aliases w:val="Заголовок 1 Знак"/>
    <w:basedOn w:val="a"/>
    <w:next w:val="a"/>
    <w:link w:val="11"/>
    <w:autoRedefine/>
    <w:qFormat/>
    <w:rsid w:val="002B3760"/>
    <w:pPr>
      <w:keepNext/>
      <w:spacing w:before="129" w:line="360" w:lineRule="auto"/>
      <w:ind w:left="709"/>
      <w:jc w:val="center"/>
      <w:outlineLvl w:val="0"/>
    </w:pPr>
    <w:rPr>
      <w:rFonts w:ascii="Arial" w:hAnsi="Arial"/>
      <w:b/>
      <w:bCs/>
      <w:caps/>
      <w:kern w:val="32"/>
      <w:sz w:val="28"/>
      <w:szCs w:val="32"/>
    </w:rPr>
  </w:style>
  <w:style w:type="paragraph" w:styleId="20">
    <w:name w:val="heading 2"/>
    <w:basedOn w:val="a"/>
    <w:next w:val="a"/>
    <w:autoRedefine/>
    <w:qFormat/>
    <w:rsid w:val="002B3760"/>
    <w:pPr>
      <w:keepNext/>
      <w:tabs>
        <w:tab w:val="left" w:pos="1588"/>
      </w:tabs>
      <w:spacing w:before="305" w:line="360" w:lineRule="auto"/>
      <w:jc w:val="center"/>
      <w:outlineLvl w:val="1"/>
    </w:pPr>
    <w:rPr>
      <w:b/>
      <w:bCs/>
      <w:iCs/>
      <w:spacing w:val="40"/>
      <w:sz w:val="24"/>
      <w:szCs w:val="44"/>
    </w:rPr>
  </w:style>
  <w:style w:type="paragraph" w:styleId="30">
    <w:name w:val="heading 3"/>
    <w:basedOn w:val="a"/>
    <w:next w:val="a"/>
    <w:autoRedefine/>
    <w:qFormat/>
    <w:rsid w:val="00561573"/>
    <w:pPr>
      <w:keepNext/>
      <w:numPr>
        <w:ilvl w:val="2"/>
        <w:numId w:val="1"/>
      </w:numPr>
      <w:tabs>
        <w:tab w:val="clear" w:pos="1713"/>
        <w:tab w:val="num" w:pos="1429"/>
        <w:tab w:val="left" w:pos="1588"/>
      </w:tabs>
      <w:spacing w:before="120" w:line="360" w:lineRule="auto"/>
      <w:ind w:left="1429"/>
      <w:outlineLvl w:val="2"/>
    </w:pPr>
    <w:rPr>
      <w:rFonts w:cs="Arial"/>
      <w:b/>
      <w:bCs/>
      <w:sz w:val="44"/>
      <w:szCs w:val="44"/>
    </w:rPr>
  </w:style>
  <w:style w:type="paragraph" w:styleId="4">
    <w:name w:val="heading 4"/>
    <w:aliases w:val="ПодЗаголовок"/>
    <w:basedOn w:val="a"/>
    <w:next w:val="a"/>
    <w:qFormat/>
    <w:rsid w:val="003F0C54"/>
    <w:pPr>
      <w:keepNext/>
      <w:numPr>
        <w:ilvl w:val="3"/>
        <w:numId w:val="1"/>
      </w:numPr>
      <w:spacing w:line="360" w:lineRule="auto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F0C54"/>
    <w:pPr>
      <w:numPr>
        <w:ilvl w:val="4"/>
        <w:numId w:val="1"/>
      </w:numPr>
      <w:spacing w:before="240" w:after="60" w:line="360" w:lineRule="auto"/>
      <w:outlineLvl w:val="4"/>
    </w:pPr>
    <w:rPr>
      <w:b/>
      <w:bCs/>
      <w:i/>
      <w:iCs/>
      <w:sz w:val="26"/>
      <w:szCs w:val="26"/>
    </w:rPr>
  </w:style>
  <w:style w:type="paragraph" w:styleId="60">
    <w:name w:val="heading 6"/>
    <w:basedOn w:val="a"/>
    <w:next w:val="a"/>
    <w:qFormat/>
    <w:rsid w:val="003F0C54"/>
    <w:pPr>
      <w:numPr>
        <w:ilvl w:val="5"/>
        <w:numId w:val="1"/>
      </w:numPr>
      <w:spacing w:before="240" w:after="60" w:line="360" w:lineRule="auto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3F0C54"/>
    <w:pPr>
      <w:numPr>
        <w:ilvl w:val="6"/>
        <w:numId w:val="1"/>
      </w:numPr>
      <w:spacing w:before="240" w:after="60" w:line="360" w:lineRule="auto"/>
      <w:outlineLvl w:val="6"/>
    </w:pPr>
    <w:rPr>
      <w:sz w:val="24"/>
      <w:szCs w:val="28"/>
    </w:rPr>
  </w:style>
  <w:style w:type="paragraph" w:styleId="8">
    <w:name w:val="heading 8"/>
    <w:basedOn w:val="a"/>
    <w:next w:val="a"/>
    <w:qFormat/>
    <w:rsid w:val="003F0C54"/>
    <w:pPr>
      <w:numPr>
        <w:ilvl w:val="7"/>
        <w:numId w:val="1"/>
      </w:numPr>
      <w:spacing w:before="240" w:after="60" w:line="360" w:lineRule="auto"/>
      <w:outlineLvl w:val="7"/>
    </w:pPr>
    <w:rPr>
      <w:i/>
      <w:iCs/>
      <w:sz w:val="24"/>
      <w:szCs w:val="28"/>
    </w:rPr>
  </w:style>
  <w:style w:type="paragraph" w:styleId="9">
    <w:name w:val="heading 9"/>
    <w:basedOn w:val="a"/>
    <w:next w:val="a"/>
    <w:qFormat/>
    <w:rsid w:val="003F0C54"/>
    <w:pPr>
      <w:numPr>
        <w:ilvl w:val="8"/>
        <w:numId w:val="1"/>
      </w:numPr>
      <w:spacing w:before="240" w:after="60" w:line="360" w:lineRule="auto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"/>
    <w:basedOn w:val="a0"/>
    <w:link w:val="1"/>
    <w:rsid w:val="002B3760"/>
    <w:rPr>
      <w:rFonts w:ascii="Arial" w:hAnsi="Arial"/>
      <w:b/>
      <w:bCs/>
      <w:caps/>
      <w:kern w:val="32"/>
      <w:sz w:val="28"/>
      <w:szCs w:val="32"/>
    </w:rPr>
  </w:style>
  <w:style w:type="paragraph" w:styleId="a3">
    <w:name w:val="header"/>
    <w:rsid w:val="00FC5BAB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FC5BAB"/>
  </w:style>
  <w:style w:type="paragraph" w:styleId="a5">
    <w:name w:val="footer"/>
    <w:rsid w:val="00FC5BAB"/>
    <w:pPr>
      <w:tabs>
        <w:tab w:val="center" w:pos="4153"/>
        <w:tab w:val="right" w:pos="8306"/>
      </w:tabs>
    </w:pPr>
  </w:style>
  <w:style w:type="paragraph" w:styleId="a6">
    <w:name w:val="Body Text"/>
    <w:rsid w:val="00FC5BAB"/>
    <w:pPr>
      <w:jc w:val="center"/>
    </w:pPr>
    <w:rPr>
      <w:rFonts w:ascii="Arial" w:hAnsi="Arial"/>
      <w:i/>
      <w:sz w:val="16"/>
    </w:rPr>
  </w:style>
  <w:style w:type="paragraph" w:styleId="a7">
    <w:name w:val="Body Text Indent"/>
    <w:aliases w:val="Основной текст с отступом Знак Знак Знак"/>
    <w:rsid w:val="00FC5BAB"/>
    <w:pPr>
      <w:spacing w:line="360" w:lineRule="auto"/>
      <w:ind w:firstLine="709"/>
      <w:jc w:val="both"/>
    </w:pPr>
    <w:rPr>
      <w:sz w:val="28"/>
    </w:rPr>
  </w:style>
  <w:style w:type="paragraph" w:customStyle="1" w:styleId="10">
    <w:name w:val="Стиль1"/>
    <w:basedOn w:val="20"/>
    <w:rsid w:val="00EF13D5"/>
    <w:pPr>
      <w:tabs>
        <w:tab w:val="num" w:pos="1872"/>
      </w:tabs>
      <w:spacing w:after="120" w:line="240" w:lineRule="auto"/>
      <w:ind w:left="1872" w:hanging="432"/>
    </w:pPr>
    <w:rPr>
      <w:bCs w:val="0"/>
      <w:iCs w:val="0"/>
    </w:rPr>
  </w:style>
  <w:style w:type="paragraph" w:styleId="a8">
    <w:name w:val="caption"/>
    <w:basedOn w:val="a"/>
    <w:next w:val="a"/>
    <w:qFormat/>
    <w:rsid w:val="00460486"/>
    <w:pPr>
      <w:spacing w:before="120" w:after="120" w:line="360" w:lineRule="auto"/>
    </w:pPr>
    <w:rPr>
      <w:bCs/>
      <w:spacing w:val="40"/>
      <w:sz w:val="28"/>
      <w:szCs w:val="28"/>
    </w:rPr>
  </w:style>
  <w:style w:type="paragraph" w:customStyle="1" w:styleId="a9">
    <w:name w:val="Таблица"/>
    <w:basedOn w:val="a8"/>
    <w:rsid w:val="00E60A49"/>
    <w:pPr>
      <w:ind w:left="4253" w:hanging="3544"/>
    </w:pPr>
    <w:rPr>
      <w:b/>
      <w:spacing w:val="60"/>
    </w:rPr>
  </w:style>
  <w:style w:type="paragraph" w:customStyle="1" w:styleId="3">
    <w:name w:val="Стиль3"/>
    <w:basedOn w:val="a"/>
    <w:rsid w:val="00EF13D5"/>
    <w:pPr>
      <w:numPr>
        <w:ilvl w:val="2"/>
        <w:numId w:val="7"/>
      </w:numPr>
      <w:spacing w:before="240" w:after="60"/>
      <w:outlineLvl w:val="2"/>
    </w:pPr>
    <w:rPr>
      <w:sz w:val="28"/>
      <w:szCs w:val="28"/>
    </w:rPr>
  </w:style>
  <w:style w:type="paragraph" w:styleId="21">
    <w:name w:val="Body Text Indent 2"/>
    <w:basedOn w:val="a"/>
    <w:rsid w:val="00E60A49"/>
    <w:pPr>
      <w:spacing w:after="120" w:line="480" w:lineRule="auto"/>
      <w:ind w:left="283" w:firstLine="709"/>
    </w:pPr>
    <w:rPr>
      <w:sz w:val="28"/>
      <w:szCs w:val="28"/>
    </w:rPr>
  </w:style>
  <w:style w:type="paragraph" w:styleId="12">
    <w:name w:val="toc 1"/>
    <w:basedOn w:val="a"/>
    <w:next w:val="a"/>
    <w:autoRedefine/>
    <w:semiHidden/>
    <w:rsid w:val="00E32299"/>
    <w:pPr>
      <w:tabs>
        <w:tab w:val="left" w:pos="400"/>
        <w:tab w:val="left" w:pos="794"/>
        <w:tab w:val="right" w:leader="dot" w:pos="9627"/>
        <w:tab w:val="right" w:leader="dot" w:pos="10206"/>
      </w:tabs>
    </w:pPr>
  </w:style>
  <w:style w:type="paragraph" w:styleId="22">
    <w:name w:val="toc 2"/>
    <w:basedOn w:val="a"/>
    <w:next w:val="a"/>
    <w:autoRedefine/>
    <w:semiHidden/>
    <w:rsid w:val="00E32299"/>
    <w:pPr>
      <w:tabs>
        <w:tab w:val="left" w:pos="510"/>
        <w:tab w:val="left" w:pos="794"/>
        <w:tab w:val="right" w:leader="dot" w:pos="9639"/>
      </w:tabs>
    </w:pPr>
  </w:style>
  <w:style w:type="character" w:styleId="aa">
    <w:name w:val="Hyperlink"/>
    <w:basedOn w:val="a0"/>
    <w:rsid w:val="00D16DE9"/>
    <w:rPr>
      <w:color w:val="0000FF"/>
      <w:u w:val="single"/>
    </w:rPr>
  </w:style>
  <w:style w:type="paragraph" w:styleId="ab">
    <w:name w:val="Block Text"/>
    <w:basedOn w:val="a"/>
    <w:rsid w:val="00B52E6B"/>
    <w:pPr>
      <w:spacing w:line="360" w:lineRule="auto"/>
      <w:ind w:left="113" w:right="113"/>
      <w:jc w:val="center"/>
    </w:pPr>
    <w:rPr>
      <w:sz w:val="28"/>
    </w:rPr>
  </w:style>
  <w:style w:type="paragraph" w:styleId="ac">
    <w:name w:val="Title"/>
    <w:basedOn w:val="a"/>
    <w:qFormat/>
    <w:rsid w:val="00B52E6B"/>
    <w:pPr>
      <w:spacing w:line="360" w:lineRule="auto"/>
      <w:jc w:val="center"/>
    </w:pPr>
    <w:rPr>
      <w:bCs/>
      <w:sz w:val="28"/>
      <w:szCs w:val="32"/>
    </w:rPr>
  </w:style>
  <w:style w:type="paragraph" w:styleId="31">
    <w:name w:val="Body Text Indent 3"/>
    <w:basedOn w:val="a"/>
    <w:rsid w:val="00B52E6B"/>
    <w:pPr>
      <w:spacing w:line="360" w:lineRule="auto"/>
      <w:ind w:left="459" w:hanging="459"/>
    </w:pPr>
    <w:rPr>
      <w:sz w:val="28"/>
      <w:szCs w:val="28"/>
    </w:rPr>
  </w:style>
  <w:style w:type="paragraph" w:customStyle="1" w:styleId="ARTHUR">
    <w:name w:val="ARTHUR"/>
    <w:basedOn w:val="a"/>
    <w:rsid w:val="00B52E6B"/>
    <w:pPr>
      <w:overflowPunct w:val="0"/>
      <w:autoSpaceDE w:val="0"/>
      <w:autoSpaceDN w:val="0"/>
      <w:adjustRightInd w:val="0"/>
      <w:ind w:left="737" w:right="567" w:firstLine="709"/>
      <w:jc w:val="both"/>
      <w:textAlignment w:val="baseline"/>
    </w:pPr>
    <w:rPr>
      <w:rFonts w:ascii="Pragmatica" w:hAnsi="Pragmatica"/>
    </w:rPr>
  </w:style>
  <w:style w:type="paragraph" w:styleId="23">
    <w:name w:val="Body Text 2"/>
    <w:basedOn w:val="a"/>
    <w:rsid w:val="00B52E6B"/>
    <w:pPr>
      <w:spacing w:line="360" w:lineRule="auto"/>
      <w:ind w:firstLine="720"/>
      <w:jc w:val="both"/>
    </w:pPr>
    <w:rPr>
      <w:sz w:val="28"/>
      <w:szCs w:val="28"/>
    </w:rPr>
  </w:style>
  <w:style w:type="paragraph" w:styleId="32">
    <w:name w:val="Body Text 3"/>
    <w:basedOn w:val="a"/>
    <w:rsid w:val="00B52E6B"/>
    <w:pPr>
      <w:spacing w:line="360" w:lineRule="auto"/>
    </w:pPr>
    <w:rPr>
      <w:iCs/>
      <w:sz w:val="28"/>
      <w:szCs w:val="28"/>
    </w:rPr>
  </w:style>
  <w:style w:type="paragraph" w:styleId="33">
    <w:name w:val="toc 3"/>
    <w:basedOn w:val="a"/>
    <w:next w:val="a"/>
    <w:autoRedefine/>
    <w:semiHidden/>
    <w:rsid w:val="00E32299"/>
    <w:pPr>
      <w:tabs>
        <w:tab w:val="left" w:pos="1200"/>
        <w:tab w:val="left" w:pos="1588"/>
        <w:tab w:val="right" w:leader="dot" w:pos="9627"/>
      </w:tabs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B52E6B"/>
    <w:pPr>
      <w:ind w:left="600"/>
    </w:pPr>
    <w:rPr>
      <w:szCs w:val="21"/>
    </w:rPr>
  </w:style>
  <w:style w:type="paragraph" w:styleId="51">
    <w:name w:val="toc 5"/>
    <w:basedOn w:val="a"/>
    <w:next w:val="a"/>
    <w:autoRedefine/>
    <w:semiHidden/>
    <w:rsid w:val="00B52E6B"/>
    <w:pPr>
      <w:ind w:left="800"/>
    </w:pPr>
    <w:rPr>
      <w:szCs w:val="21"/>
    </w:rPr>
  </w:style>
  <w:style w:type="paragraph" w:styleId="61">
    <w:name w:val="toc 6"/>
    <w:basedOn w:val="a"/>
    <w:next w:val="a"/>
    <w:autoRedefine/>
    <w:semiHidden/>
    <w:rsid w:val="00B52E6B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B52E6B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B52E6B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B52E6B"/>
    <w:pPr>
      <w:ind w:left="1600"/>
    </w:pPr>
    <w:rPr>
      <w:szCs w:val="21"/>
    </w:rPr>
  </w:style>
  <w:style w:type="paragraph" w:customStyle="1" w:styleId="ad">
    <w:name w:val="СТ"/>
    <w:basedOn w:val="a"/>
    <w:rsid w:val="00B52E6B"/>
    <w:pPr>
      <w:widowControl w:val="0"/>
      <w:spacing w:line="360" w:lineRule="auto"/>
      <w:ind w:firstLine="709"/>
      <w:jc w:val="both"/>
    </w:pPr>
    <w:rPr>
      <w:sz w:val="28"/>
    </w:rPr>
  </w:style>
  <w:style w:type="paragraph" w:styleId="ae">
    <w:name w:val="footnote text"/>
    <w:basedOn w:val="a"/>
    <w:semiHidden/>
    <w:rsid w:val="00B52E6B"/>
  </w:style>
  <w:style w:type="paragraph" w:customStyle="1" w:styleId="141">
    <w:name w:val="Основной14_1_разр"/>
    <w:basedOn w:val="a"/>
    <w:rsid w:val="00B52E6B"/>
    <w:pPr>
      <w:ind w:firstLine="720"/>
      <w:jc w:val="both"/>
    </w:pPr>
    <w:rPr>
      <w:spacing w:val="20"/>
      <w:sz w:val="28"/>
      <w:szCs w:val="28"/>
    </w:rPr>
  </w:style>
  <w:style w:type="paragraph" w:customStyle="1" w:styleId="13">
    <w:name w:val="Основной текст 1"/>
    <w:basedOn w:val="a6"/>
    <w:rsid w:val="00B52E6B"/>
    <w:pPr>
      <w:spacing w:line="360" w:lineRule="auto"/>
      <w:ind w:firstLine="720"/>
      <w:jc w:val="both"/>
    </w:pPr>
    <w:rPr>
      <w:rFonts w:ascii="Times New Roman" w:hAnsi="Times New Roman"/>
      <w:i w:val="0"/>
      <w:sz w:val="28"/>
      <w:szCs w:val="28"/>
    </w:rPr>
  </w:style>
  <w:style w:type="paragraph" w:styleId="af">
    <w:name w:val="Normal (Web)"/>
    <w:aliases w:val="Обычный (Web),Обычный (Web)1"/>
    <w:basedOn w:val="a"/>
    <w:uiPriority w:val="99"/>
    <w:rsid w:val="00B52E6B"/>
    <w:pPr>
      <w:spacing w:before="100" w:beforeAutospacing="1" w:after="100" w:afterAutospacing="1"/>
    </w:pPr>
    <w:rPr>
      <w:sz w:val="24"/>
      <w:szCs w:val="24"/>
    </w:rPr>
  </w:style>
  <w:style w:type="paragraph" w:customStyle="1" w:styleId="af0">
    <w:name w:val="Îáû÷íûé"/>
    <w:rsid w:val="00B52E6B"/>
    <w:rPr>
      <w:rFonts w:ascii="Times New Roman CYR" w:hAnsi="Times New Roman CYR"/>
      <w:sz w:val="28"/>
      <w:szCs w:val="28"/>
    </w:rPr>
  </w:style>
  <w:style w:type="character" w:customStyle="1" w:styleId="af1">
    <w:name w:val="Знак"/>
    <w:basedOn w:val="a0"/>
    <w:rsid w:val="00B52E6B"/>
    <w:rPr>
      <w:sz w:val="28"/>
      <w:szCs w:val="28"/>
      <w:lang w:val="ru-RU" w:eastAsia="ru-RU" w:bidi="ar-SA"/>
    </w:rPr>
  </w:style>
  <w:style w:type="character" w:customStyle="1" w:styleId="af2">
    <w:name w:val="Основной текст с отступом Знак Знак Знак Знак"/>
    <w:basedOn w:val="a0"/>
    <w:rsid w:val="00B52E6B"/>
    <w:rPr>
      <w:sz w:val="28"/>
      <w:lang w:val="ru-RU" w:eastAsia="ru-RU" w:bidi="ar-SA"/>
    </w:rPr>
  </w:style>
  <w:style w:type="paragraph" w:customStyle="1" w:styleId="6">
    <w:name w:val="Стиль6"/>
    <w:basedOn w:val="a"/>
    <w:rsid w:val="00EF13D5"/>
    <w:pPr>
      <w:numPr>
        <w:ilvl w:val="2"/>
        <w:numId w:val="6"/>
      </w:numPr>
    </w:pPr>
  </w:style>
  <w:style w:type="character" w:styleId="af3">
    <w:name w:val="Strong"/>
    <w:basedOn w:val="a0"/>
    <w:uiPriority w:val="22"/>
    <w:qFormat/>
    <w:rsid w:val="00B52E6B"/>
    <w:rPr>
      <w:b/>
      <w:bCs/>
    </w:rPr>
  </w:style>
  <w:style w:type="paragraph" w:customStyle="1" w:styleId="consnormal">
    <w:name w:val="consnormal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table" w:styleId="af4">
    <w:name w:val="Table Grid"/>
    <w:basedOn w:val="a1"/>
    <w:rsid w:val="00B52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rsid w:val="00B52E6B"/>
    <w:rPr>
      <w:rFonts w:ascii="Courier New" w:eastAsia="Times New Roman" w:hAnsi="Courier New" w:cs="Courier New"/>
      <w:sz w:val="20"/>
      <w:szCs w:val="20"/>
    </w:rPr>
  </w:style>
  <w:style w:type="paragraph" w:customStyle="1" w:styleId="14">
    <w:name w:val="Обычный1"/>
    <w:rsid w:val="00B52E6B"/>
    <w:pPr>
      <w:widowControl w:val="0"/>
    </w:pPr>
    <w:rPr>
      <w:snapToGrid w:val="0"/>
      <w:sz w:val="22"/>
    </w:rPr>
  </w:style>
  <w:style w:type="character" w:customStyle="1" w:styleId="34">
    <w:name w:val="Основной текст с отступом 3 Знак"/>
    <w:basedOn w:val="a0"/>
    <w:rsid w:val="00B52E6B"/>
    <w:rPr>
      <w:sz w:val="16"/>
      <w:szCs w:val="16"/>
      <w:lang w:val="ru-RU" w:eastAsia="ru-RU" w:bidi="ar-SA"/>
    </w:rPr>
  </w:style>
  <w:style w:type="paragraph" w:styleId="HTML0">
    <w:name w:val="HTML Preformatted"/>
    <w:basedOn w:val="a"/>
    <w:link w:val="HTML1"/>
    <w:uiPriority w:val="99"/>
    <w:rsid w:val="00B52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number">
    <w:name w:val="number"/>
    <w:basedOn w:val="a0"/>
    <w:rsid w:val="00B52E6B"/>
    <w:rPr>
      <w:color w:val="000000"/>
    </w:rPr>
  </w:style>
  <w:style w:type="paragraph" w:styleId="z-">
    <w:name w:val="HTML Bottom of Form"/>
    <w:basedOn w:val="a"/>
    <w:next w:val="a"/>
    <w:hidden/>
    <w:rsid w:val="00B52E6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text">
    <w:name w:val="text"/>
    <w:basedOn w:val="a"/>
    <w:rsid w:val="00B52E6B"/>
    <w:pPr>
      <w:spacing w:before="100" w:beforeAutospacing="1" w:after="100" w:afterAutospacing="1" w:line="300" w:lineRule="atLeast"/>
    </w:pPr>
    <w:rPr>
      <w:rFonts w:ascii="Arial" w:hAnsi="Arial" w:cs="Arial"/>
      <w:color w:val="000000"/>
      <w:sz w:val="18"/>
      <w:szCs w:val="18"/>
    </w:rPr>
  </w:style>
  <w:style w:type="paragraph" w:customStyle="1" w:styleId="FR1">
    <w:name w:val="FR1"/>
    <w:rsid w:val="00B52E6B"/>
    <w:pPr>
      <w:widowControl w:val="0"/>
      <w:ind w:left="320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alnsr">
    <w:name w:val="alnsr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character" w:customStyle="1" w:styleId="glossarydef">
    <w:name w:val="glossarydef"/>
    <w:basedOn w:val="a0"/>
    <w:rsid w:val="00B52E6B"/>
  </w:style>
  <w:style w:type="paragraph" w:customStyle="1" w:styleId="ac0">
    <w:name w:val="ac"/>
    <w:basedOn w:val="a"/>
    <w:rsid w:val="007E5E76"/>
    <w:pPr>
      <w:spacing w:before="100" w:beforeAutospacing="1" w:after="100" w:afterAutospacing="1"/>
    </w:pPr>
    <w:rPr>
      <w:sz w:val="24"/>
      <w:szCs w:val="24"/>
    </w:rPr>
  </w:style>
  <w:style w:type="paragraph" w:customStyle="1" w:styleId="24">
    <w:name w:val="Стиль Стиль2 + все прописные"/>
    <w:basedOn w:val="2"/>
    <w:rsid w:val="00E33918"/>
    <w:pPr>
      <w:pageBreakBefore/>
    </w:pPr>
    <w:rPr>
      <w:bCs/>
      <w:caps/>
    </w:rPr>
  </w:style>
  <w:style w:type="paragraph" w:customStyle="1" w:styleId="2">
    <w:name w:val="Стиль2"/>
    <w:basedOn w:val="a"/>
    <w:rsid w:val="00E33918"/>
    <w:pPr>
      <w:numPr>
        <w:numId w:val="7"/>
      </w:numPr>
      <w:spacing w:before="360" w:after="240"/>
      <w:outlineLvl w:val="0"/>
    </w:pPr>
    <w:rPr>
      <w:b/>
      <w:sz w:val="32"/>
      <w:szCs w:val="28"/>
    </w:rPr>
  </w:style>
  <w:style w:type="paragraph" w:styleId="af5">
    <w:name w:val="Document Map"/>
    <w:basedOn w:val="a"/>
    <w:semiHidden/>
    <w:rsid w:val="006C36E8"/>
    <w:pPr>
      <w:shd w:val="clear" w:color="auto" w:fill="000080"/>
    </w:pPr>
    <w:rPr>
      <w:rFonts w:ascii="Tahoma" w:hAnsi="Tahoma" w:cs="Tahoma"/>
    </w:rPr>
  </w:style>
  <w:style w:type="paragraph" w:customStyle="1" w:styleId="15">
    <w:name w:val="1 Знак"/>
    <w:basedOn w:val="a"/>
    <w:rsid w:val="0023118F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af6">
    <w:name w:val="Знак Знак Знак Знак Знак Знак Знак"/>
    <w:basedOn w:val="a"/>
    <w:rsid w:val="00BE7B7C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styleId="af7">
    <w:name w:val="Plain Text"/>
    <w:basedOn w:val="a"/>
    <w:link w:val="af8"/>
    <w:rsid w:val="00FF3C65"/>
    <w:rPr>
      <w:rFonts w:ascii="Courier New" w:hAnsi="Courier New" w:cs="Arial Unicode MS"/>
    </w:rPr>
  </w:style>
  <w:style w:type="character" w:customStyle="1" w:styleId="af8">
    <w:name w:val="Текст Знак"/>
    <w:basedOn w:val="a0"/>
    <w:link w:val="af7"/>
    <w:rsid w:val="00FF3C65"/>
    <w:rPr>
      <w:rFonts w:ascii="Courier New" w:hAnsi="Courier New" w:cs="Arial Unicode MS"/>
    </w:rPr>
  </w:style>
  <w:style w:type="paragraph" w:styleId="af9">
    <w:name w:val="List Paragraph"/>
    <w:basedOn w:val="a"/>
    <w:uiPriority w:val="34"/>
    <w:qFormat/>
    <w:rsid w:val="00FF3C65"/>
    <w:pPr>
      <w:ind w:left="720"/>
      <w:contextualSpacing/>
    </w:pPr>
    <w:rPr>
      <w:sz w:val="24"/>
      <w:szCs w:val="24"/>
    </w:rPr>
  </w:style>
  <w:style w:type="character" w:styleId="afa">
    <w:name w:val="Emphasis"/>
    <w:basedOn w:val="a0"/>
    <w:uiPriority w:val="20"/>
    <w:qFormat/>
    <w:rsid w:val="00211E21"/>
    <w:rPr>
      <w:i/>
      <w:iCs/>
    </w:rPr>
  </w:style>
  <w:style w:type="character" w:customStyle="1" w:styleId="50">
    <w:name w:val="Заголовок 5 Знак"/>
    <w:basedOn w:val="a0"/>
    <w:link w:val="5"/>
    <w:rsid w:val="006E4EB5"/>
    <w:rPr>
      <w:b/>
      <w:bCs/>
      <w:i/>
      <w:iCs/>
      <w:sz w:val="26"/>
      <w:szCs w:val="26"/>
    </w:rPr>
  </w:style>
  <w:style w:type="paragraph" w:styleId="afb">
    <w:name w:val="Balloon Text"/>
    <w:basedOn w:val="a"/>
    <w:link w:val="afc"/>
    <w:rsid w:val="00982FCE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rsid w:val="00982FCE"/>
    <w:rPr>
      <w:rFonts w:ascii="Tahoma" w:hAnsi="Tahoma" w:cs="Tahoma"/>
      <w:sz w:val="16"/>
      <w:szCs w:val="16"/>
    </w:rPr>
  </w:style>
  <w:style w:type="character" w:styleId="afd">
    <w:name w:val="Placeholder Text"/>
    <w:basedOn w:val="a0"/>
    <w:uiPriority w:val="99"/>
    <w:semiHidden/>
    <w:rsid w:val="00436CA7"/>
    <w:rPr>
      <w:color w:val="808080"/>
    </w:rPr>
  </w:style>
  <w:style w:type="character" w:customStyle="1" w:styleId="apple-converted-space">
    <w:name w:val="apple-converted-space"/>
    <w:basedOn w:val="a0"/>
    <w:rsid w:val="00473A98"/>
  </w:style>
  <w:style w:type="character" w:customStyle="1" w:styleId="HTML1">
    <w:name w:val="Стандартный HTML Знак"/>
    <w:basedOn w:val="a0"/>
    <w:link w:val="HTML0"/>
    <w:uiPriority w:val="99"/>
    <w:rsid w:val="002B3760"/>
    <w:rPr>
      <w:rFonts w:ascii="Courier New" w:hAnsi="Courier New" w:cs="Courier New"/>
    </w:rPr>
  </w:style>
  <w:style w:type="character" w:customStyle="1" w:styleId="kn">
    <w:name w:val="kn"/>
    <w:basedOn w:val="a0"/>
    <w:rsid w:val="002B3760"/>
  </w:style>
  <w:style w:type="character" w:customStyle="1" w:styleId="nn">
    <w:name w:val="nn"/>
    <w:basedOn w:val="a0"/>
    <w:rsid w:val="002B3760"/>
  </w:style>
  <w:style w:type="character" w:customStyle="1" w:styleId="k">
    <w:name w:val="k"/>
    <w:basedOn w:val="a0"/>
    <w:rsid w:val="002B3760"/>
  </w:style>
  <w:style w:type="character" w:customStyle="1" w:styleId="o">
    <w:name w:val="o"/>
    <w:basedOn w:val="a0"/>
    <w:rsid w:val="002B3760"/>
  </w:style>
  <w:style w:type="character" w:customStyle="1" w:styleId="mi">
    <w:name w:val="mi"/>
    <w:basedOn w:val="a0"/>
    <w:rsid w:val="002B3760"/>
  </w:style>
  <w:style w:type="character" w:customStyle="1" w:styleId="mo">
    <w:name w:val="mo"/>
    <w:basedOn w:val="a0"/>
    <w:rsid w:val="002B3760"/>
  </w:style>
  <w:style w:type="character" w:customStyle="1" w:styleId="mn">
    <w:name w:val="mn"/>
    <w:basedOn w:val="a0"/>
    <w:rsid w:val="002B3760"/>
  </w:style>
  <w:style w:type="character" w:customStyle="1" w:styleId="mjxassistivemathml">
    <w:name w:val="mjx_assistive_mathml"/>
    <w:basedOn w:val="a0"/>
    <w:rsid w:val="002B3760"/>
  </w:style>
  <w:style w:type="character" w:customStyle="1" w:styleId="nf">
    <w:name w:val="nf"/>
    <w:basedOn w:val="a0"/>
    <w:rsid w:val="002B3760"/>
  </w:style>
  <w:style w:type="character" w:customStyle="1" w:styleId="p">
    <w:name w:val="p"/>
    <w:basedOn w:val="a0"/>
    <w:rsid w:val="002B3760"/>
  </w:style>
  <w:style w:type="character" w:customStyle="1" w:styleId="n">
    <w:name w:val="n"/>
    <w:basedOn w:val="a0"/>
    <w:rsid w:val="002B3760"/>
  </w:style>
  <w:style w:type="character" w:customStyle="1" w:styleId="mf">
    <w:name w:val="mf"/>
    <w:basedOn w:val="a0"/>
    <w:rsid w:val="002B3760"/>
  </w:style>
  <w:style w:type="character" w:customStyle="1" w:styleId="s1">
    <w:name w:val="s1"/>
    <w:basedOn w:val="a0"/>
    <w:rsid w:val="002B3760"/>
  </w:style>
  <w:style w:type="character" w:customStyle="1" w:styleId="kc">
    <w:name w:val="kc"/>
    <w:basedOn w:val="a0"/>
    <w:rsid w:val="002B3760"/>
  </w:style>
  <w:style w:type="character" w:customStyle="1" w:styleId="msqrt">
    <w:name w:val="msqrt"/>
    <w:basedOn w:val="a0"/>
    <w:rsid w:val="002B3760"/>
  </w:style>
  <w:style w:type="character" w:customStyle="1" w:styleId="ow">
    <w:name w:val="ow"/>
    <w:basedOn w:val="a0"/>
    <w:rsid w:val="002B3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2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950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1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95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8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7698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433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42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6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726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0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1348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7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4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47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4767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2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87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7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10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41933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964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8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907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2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7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10579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9369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4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7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391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5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17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8519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280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3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2275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3954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1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94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46065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0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8218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090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869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6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6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64124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7337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4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3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57445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364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5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6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36336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29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6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875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4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05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2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40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02352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996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57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1340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7192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7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0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79849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6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79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7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639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8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5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1012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72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8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9617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0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5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5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46401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064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3476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4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58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0545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5060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3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52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2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4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4702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540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3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8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7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4164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3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92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496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8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4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54901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945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052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3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6292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638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73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3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5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7408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0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881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6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541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5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91123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0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6003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6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985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2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7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87921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4553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3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5479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6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52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0196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9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01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9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59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0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0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24718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5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4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2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7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028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7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066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3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1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55681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7698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2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931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473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3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00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3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2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84336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0451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2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82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1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15609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946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9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02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7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5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5744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4850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261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0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13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5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4093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691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8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8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27135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327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4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02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91686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4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5696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5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852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972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6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1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30060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027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3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48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69587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062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9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2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02866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2634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35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130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0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7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5350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0287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3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2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4096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0292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5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4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704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6437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4523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5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1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7901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0305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5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4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21546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5729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7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5598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1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xx\Application%20Data\Microsoft\&#1064;&#1072;&#1073;&#1083;&#1086;&#1085;&#1099;\&#1064;&#1090;&#1072;&#1084;&#1087;&#1099;%20&#1076;&#1083;&#1103;%20&#1082;&#1091;&#1088;&#1089;&#1086;&#1074;&#1086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8AAD3-65C2-41B2-B4E0-668CDEA50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Штампы для курсовой.dot</Template>
  <TotalTime>117</TotalTime>
  <Pages>11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Grizli777</Company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xxx</dc:creator>
  <cp:lastModifiedBy>днс</cp:lastModifiedBy>
  <cp:revision>10</cp:revision>
  <cp:lastPrinted>2011-10-16T06:50:00Z</cp:lastPrinted>
  <dcterms:created xsi:type="dcterms:W3CDTF">2020-04-15T12:09:00Z</dcterms:created>
  <dcterms:modified xsi:type="dcterms:W3CDTF">2020-04-15T17:43:00Z</dcterms:modified>
</cp:coreProperties>
</file>