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C63B" w14:textId="0CB03CC9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0B08E5">
        <w:rPr>
          <w:rFonts w:eastAsia="Helvetica-Bold"/>
          <w:b/>
          <w:sz w:val="32"/>
          <w:szCs w:val="28"/>
        </w:rPr>
        <w:t>4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B42E420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0B08E5">
        <w:rPr>
          <w:b/>
          <w:bCs/>
          <w:sz w:val="28"/>
          <w:szCs w:val="28"/>
        </w:rPr>
        <w:t>Связанный список</w:t>
      </w:r>
      <w:r>
        <w:rPr>
          <w:b/>
          <w:bCs/>
          <w:sz w:val="28"/>
          <w:szCs w:val="28"/>
        </w:rPr>
        <w:t>».</w:t>
      </w:r>
    </w:p>
    <w:p w14:paraId="3418FF2A" w14:textId="7F1481F6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изучить </w:t>
      </w:r>
      <w:r w:rsidR="000B08E5">
        <w:rPr>
          <w:b/>
          <w:bCs/>
          <w:sz w:val="28"/>
          <w:szCs w:val="28"/>
        </w:rPr>
        <w:t xml:space="preserve">связанные списки, научиться их программно реализовывать и использовать. </w:t>
      </w:r>
    </w:p>
    <w:p w14:paraId="2F340D29" w14:textId="32D435A0" w:rsidR="000B08E5" w:rsidRDefault="000B08E5" w:rsidP="000B08E5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 w:rsidRPr="000B08E5">
        <w:rPr>
          <w:color w:val="000000"/>
          <w:sz w:val="28"/>
          <w:szCs w:val="22"/>
        </w:rPr>
        <w:t>Для реализации «линейного списка»</w:t>
      </w:r>
      <w:r>
        <w:rPr>
          <w:color w:val="000000"/>
          <w:sz w:val="28"/>
          <w:szCs w:val="22"/>
        </w:rPr>
        <w:t xml:space="preserve"> сначала необходимо</w:t>
      </w:r>
      <w:r w:rsidRPr="000B08E5">
        <w:rPr>
          <w:color w:val="000000"/>
          <w:sz w:val="28"/>
          <w:szCs w:val="22"/>
        </w:rPr>
        <w:t xml:space="preserve"> определи</w:t>
      </w:r>
      <w:r>
        <w:rPr>
          <w:color w:val="000000"/>
          <w:sz w:val="28"/>
          <w:szCs w:val="22"/>
        </w:rPr>
        <w:t>ть</w:t>
      </w:r>
      <w:r w:rsidRPr="000B08E5">
        <w:rPr>
          <w:color w:val="000000"/>
          <w:sz w:val="28"/>
          <w:szCs w:val="22"/>
        </w:rPr>
        <w:t xml:space="preserve"> структуру узла, код которого представлен </w:t>
      </w:r>
      <w:r>
        <w:rPr>
          <w:color w:val="000000"/>
          <w:sz w:val="28"/>
          <w:szCs w:val="22"/>
        </w:rPr>
        <w:t xml:space="preserve">на </w:t>
      </w:r>
      <w:r w:rsidR="005F146E">
        <w:rPr>
          <w:color w:val="000000"/>
          <w:sz w:val="28"/>
          <w:szCs w:val="22"/>
        </w:rPr>
        <w:t>Р</w:t>
      </w:r>
      <w:r>
        <w:rPr>
          <w:color w:val="000000"/>
          <w:sz w:val="28"/>
          <w:szCs w:val="22"/>
        </w:rPr>
        <w:t>ис.</w:t>
      </w:r>
      <w:r w:rsidRPr="000B08E5">
        <w:rPr>
          <w:color w:val="000000"/>
          <w:sz w:val="28"/>
          <w:szCs w:val="22"/>
        </w:rPr>
        <w:t xml:space="preserve"> 1.</w:t>
      </w:r>
    </w:p>
    <w:p w14:paraId="16F37353" w14:textId="77777777" w:rsidR="00A45E7E" w:rsidRPr="00A45E7E" w:rsidRDefault="00A45E7E" w:rsidP="00A45E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A45E7E">
        <w:rPr>
          <w:rFonts w:ascii="Consolas" w:hAnsi="Consolas"/>
          <w:color w:val="CC7832"/>
          <w:lang w:val="en-US"/>
        </w:rPr>
        <w:t xml:space="preserve">class </w:t>
      </w:r>
      <w:r w:rsidRPr="00A45E7E">
        <w:rPr>
          <w:rFonts w:ascii="Consolas" w:hAnsi="Consolas"/>
          <w:color w:val="A9B7C6"/>
          <w:lang w:val="en-US"/>
        </w:rPr>
        <w:t>Node:</w:t>
      </w:r>
      <w:r w:rsidRPr="00A45E7E">
        <w:rPr>
          <w:rFonts w:ascii="Consolas" w:hAnsi="Consolas"/>
          <w:color w:val="A9B7C6"/>
          <w:lang w:val="en-US"/>
        </w:rPr>
        <w:br/>
        <w:t xml:space="preserve">    </w:t>
      </w:r>
      <w:r w:rsidRPr="00A45E7E">
        <w:rPr>
          <w:rFonts w:ascii="Consolas" w:hAnsi="Consolas"/>
          <w:color w:val="CC7832"/>
          <w:lang w:val="en-US"/>
        </w:rPr>
        <w:t xml:space="preserve">def </w:t>
      </w:r>
      <w:r w:rsidRPr="00A45E7E">
        <w:rPr>
          <w:rFonts w:ascii="Consolas" w:hAnsi="Consolas"/>
          <w:color w:val="B200B2"/>
          <w:lang w:val="en-US"/>
        </w:rPr>
        <w:t>__</w:t>
      </w:r>
      <w:proofErr w:type="spellStart"/>
      <w:r w:rsidRPr="00A45E7E">
        <w:rPr>
          <w:rFonts w:ascii="Consolas" w:hAnsi="Consolas"/>
          <w:color w:val="B200B2"/>
          <w:lang w:val="en-US"/>
        </w:rPr>
        <w:t>init</w:t>
      </w:r>
      <w:proofErr w:type="spellEnd"/>
      <w:r w:rsidRPr="00A45E7E">
        <w:rPr>
          <w:rFonts w:ascii="Consolas" w:hAnsi="Consolas"/>
          <w:color w:val="B200B2"/>
          <w:lang w:val="en-US"/>
        </w:rPr>
        <w:t>_</w:t>
      </w:r>
      <w:proofErr w:type="gramStart"/>
      <w:r w:rsidRPr="00A45E7E">
        <w:rPr>
          <w:rFonts w:ascii="Consolas" w:hAnsi="Consolas"/>
          <w:color w:val="B200B2"/>
          <w:lang w:val="en-US"/>
        </w:rPr>
        <w:t>_</w:t>
      </w:r>
      <w:r w:rsidRPr="00A45E7E">
        <w:rPr>
          <w:rFonts w:ascii="Consolas" w:hAnsi="Consolas"/>
          <w:color w:val="A9B7C6"/>
          <w:lang w:val="en-US"/>
        </w:rPr>
        <w:t>(</w:t>
      </w:r>
      <w:proofErr w:type="gramEnd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CC7832"/>
          <w:lang w:val="en-US"/>
        </w:rPr>
        <w:t xml:space="preserve">, </w:t>
      </w:r>
      <w:r w:rsidRPr="00A45E7E">
        <w:rPr>
          <w:rFonts w:ascii="Consolas" w:hAnsi="Consolas"/>
          <w:color w:val="A9B7C6"/>
          <w:lang w:val="en-US"/>
        </w:rPr>
        <w:t>value=</w:t>
      </w:r>
      <w:r w:rsidRPr="00A45E7E">
        <w:rPr>
          <w:rFonts w:ascii="Consolas" w:hAnsi="Consolas"/>
          <w:color w:val="CC7832"/>
          <w:lang w:val="en-US"/>
        </w:rPr>
        <w:t xml:space="preserve">None, </w:t>
      </w:r>
      <w:r w:rsidRPr="00A45E7E">
        <w:rPr>
          <w:rFonts w:ascii="Consolas" w:hAnsi="Consolas"/>
          <w:color w:val="A9B7C6"/>
          <w:lang w:val="en-US"/>
        </w:rPr>
        <w:t>next=</w:t>
      </w:r>
      <w:r w:rsidRPr="00A45E7E">
        <w:rPr>
          <w:rFonts w:ascii="Consolas" w:hAnsi="Consolas"/>
          <w:color w:val="CC7832"/>
          <w:lang w:val="en-US"/>
        </w:rPr>
        <w:t>None</w:t>
      </w:r>
      <w:r w:rsidRPr="00A45E7E">
        <w:rPr>
          <w:rFonts w:ascii="Consolas" w:hAnsi="Consolas"/>
          <w:color w:val="A9B7C6"/>
          <w:lang w:val="en-US"/>
        </w:rPr>
        <w:t>):</w:t>
      </w:r>
      <w:r w:rsidRPr="00A45E7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A9B7C6"/>
          <w:lang w:val="en-US"/>
        </w:rPr>
        <w:t>.value</w:t>
      </w:r>
      <w:proofErr w:type="spellEnd"/>
      <w:r w:rsidRPr="00A45E7E">
        <w:rPr>
          <w:rFonts w:ascii="Consolas" w:hAnsi="Consolas"/>
          <w:color w:val="A9B7C6"/>
          <w:lang w:val="en-US"/>
        </w:rPr>
        <w:t xml:space="preserve"> = value</w:t>
      </w:r>
      <w:r w:rsidRPr="00A45E7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A9B7C6"/>
          <w:lang w:val="en-US"/>
        </w:rPr>
        <w:t>.next</w:t>
      </w:r>
      <w:proofErr w:type="spellEnd"/>
      <w:r w:rsidRPr="00A45E7E">
        <w:rPr>
          <w:rFonts w:ascii="Consolas" w:hAnsi="Consolas"/>
          <w:color w:val="A9B7C6"/>
          <w:lang w:val="en-US"/>
        </w:rPr>
        <w:t xml:space="preserve"> = next</w:t>
      </w:r>
    </w:p>
    <w:p w14:paraId="1E31DB94" w14:textId="5D186FF4" w:rsidR="00A45E7E" w:rsidRDefault="00A45E7E" w:rsidP="00A45E7E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0D8BBA7C" w14:textId="2F0B290B" w:rsidR="00A45E7E" w:rsidRDefault="00A45E7E" w:rsidP="00A45E7E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1. Структура узла.</w:t>
      </w:r>
    </w:p>
    <w:p w14:paraId="5A3245F7" w14:textId="22A090F3" w:rsidR="00F35D29" w:rsidRDefault="00F35D29" w:rsidP="00F35D29">
      <w:pPr>
        <w:spacing w:line="360" w:lineRule="auto"/>
        <w:ind w:right="301"/>
        <w:jc w:val="both"/>
        <w:rPr>
          <w:sz w:val="28"/>
        </w:rPr>
      </w:pPr>
      <w:r>
        <w:rPr>
          <w:color w:val="000000"/>
          <w:sz w:val="28"/>
          <w:szCs w:val="22"/>
        </w:rPr>
        <w:tab/>
      </w:r>
      <w:r>
        <w:rPr>
          <w:sz w:val="28"/>
        </w:rPr>
        <w:t>Код метода вставки элемента в произвольное место представлен ниже.</w:t>
      </w:r>
    </w:p>
    <w:p w14:paraId="04E582A9" w14:textId="73D252B3" w:rsidR="00F35D29" w:rsidRDefault="00F35D29" w:rsidP="00F35D29">
      <w:pPr>
        <w:spacing w:line="360" w:lineRule="auto"/>
        <w:ind w:right="301"/>
        <w:jc w:val="both"/>
        <w:rPr>
          <w:sz w:val="28"/>
        </w:rPr>
      </w:pPr>
    </w:p>
    <w:p w14:paraId="458B67D3" w14:textId="77777777" w:rsidR="00F35D29" w:rsidRPr="00F35D29" w:rsidRDefault="00F35D29" w:rsidP="00F35D29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F35D29">
        <w:rPr>
          <w:rFonts w:ascii="Consolas" w:hAnsi="Consolas"/>
          <w:color w:val="CC7832"/>
          <w:lang w:val="en-US"/>
        </w:rPr>
        <w:t xml:space="preserve">def </w:t>
      </w:r>
      <w:r w:rsidRPr="00F35D29">
        <w:rPr>
          <w:rFonts w:ascii="Consolas" w:hAnsi="Consolas"/>
          <w:color w:val="FFC66D"/>
          <w:lang w:val="en-US"/>
        </w:rPr>
        <w:t>insert</w:t>
      </w:r>
      <w:r w:rsidRPr="00F35D29">
        <w:rPr>
          <w:rFonts w:ascii="Consolas" w:hAnsi="Consolas"/>
          <w:color w:val="A9B7C6"/>
          <w:lang w:val="en-US"/>
        </w:rPr>
        <w:t>(</w:t>
      </w:r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r w:rsidRPr="00F35D29">
        <w:rPr>
          <w:rFonts w:ascii="Consolas" w:hAnsi="Consolas"/>
          <w:color w:val="A9B7C6"/>
          <w:lang w:val="en-US"/>
        </w:rPr>
        <w:t>index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r w:rsidRPr="00F35D29">
        <w:rPr>
          <w:rFonts w:ascii="Consolas" w:hAnsi="Consolas"/>
          <w:color w:val="A9B7C6"/>
          <w:lang w:val="en-US"/>
        </w:rPr>
        <w:t>value):</w:t>
      </w:r>
      <w:r w:rsidRPr="00F35D29">
        <w:rPr>
          <w:rFonts w:ascii="Consolas" w:hAnsi="Consolas"/>
          <w:color w:val="A9B7C6"/>
          <w:lang w:val="en-US"/>
        </w:rPr>
        <w:br/>
        <w:t xml:space="preserve">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</w:t>
      </w:r>
      <w:r w:rsidRPr="00F35D29">
        <w:rPr>
          <w:rFonts w:ascii="Consolas" w:hAnsi="Consolas"/>
          <w:color w:val="CC7832"/>
          <w:lang w:val="en-US"/>
        </w:rPr>
        <w:t>is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Node(value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>)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.last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>return</w:t>
      </w:r>
      <w:r w:rsidRPr="00F35D29">
        <w:rPr>
          <w:rFonts w:ascii="Consolas" w:hAnsi="Consolas"/>
          <w:color w:val="CC7832"/>
          <w:lang w:val="en-US"/>
        </w:rPr>
        <w:br/>
        <w:t xml:space="preserve">    if </w:t>
      </w:r>
      <w:r w:rsidRPr="00F35D29">
        <w:rPr>
          <w:rFonts w:ascii="Consolas" w:hAnsi="Consolas"/>
          <w:color w:val="A9B7C6"/>
          <w:lang w:val="en-US"/>
        </w:rPr>
        <w:t xml:space="preserve">index == </w:t>
      </w:r>
      <w:r w:rsidRPr="00F35D29">
        <w:rPr>
          <w:rFonts w:ascii="Consolas" w:hAnsi="Consolas"/>
          <w:color w:val="6897BB"/>
          <w:lang w:val="en-US"/>
        </w:rPr>
        <w:t>0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.push</w:t>
      </w:r>
      <w:proofErr w:type="spellEnd"/>
      <w:r w:rsidRPr="00F35D29">
        <w:rPr>
          <w:rFonts w:ascii="Consolas" w:hAnsi="Consolas"/>
          <w:color w:val="A9B7C6"/>
          <w:lang w:val="en-US"/>
        </w:rPr>
        <w:t>(value)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>return</w:t>
      </w:r>
      <w:r w:rsidRPr="00F35D29">
        <w:rPr>
          <w:rFonts w:ascii="Consolas" w:hAnsi="Consolas"/>
          <w:color w:val="CC7832"/>
          <w:lang w:val="en-US"/>
        </w:rPr>
        <w:br/>
        <w:t xml:space="preserve">    </w:t>
      </w:r>
      <w:r w:rsidRPr="00F35D29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count = </w:t>
      </w:r>
      <w:r w:rsidRPr="00F35D29">
        <w:rPr>
          <w:rFonts w:ascii="Consolas" w:hAnsi="Consolas"/>
          <w:color w:val="6897BB"/>
          <w:lang w:val="en-US"/>
        </w:rPr>
        <w:t>0</w:t>
      </w:r>
      <w:r w:rsidRPr="00F35D29">
        <w:rPr>
          <w:rFonts w:ascii="Consolas" w:hAnsi="Consolas"/>
          <w:color w:val="6897BB"/>
          <w:lang w:val="en-US"/>
        </w:rPr>
        <w:br/>
        <w:t xml:space="preserve">    </w:t>
      </w:r>
      <w:r w:rsidRPr="00F35D29">
        <w:rPr>
          <w:rFonts w:ascii="Consolas" w:hAnsi="Consolas"/>
          <w:color w:val="CC7832"/>
          <w:lang w:val="en-US"/>
        </w:rPr>
        <w:t xml:space="preserve">while </w:t>
      </w:r>
      <w:r w:rsidRPr="00F35D29">
        <w:rPr>
          <w:rFonts w:ascii="Consolas" w:hAnsi="Consolas"/>
          <w:color w:val="A9B7C6"/>
          <w:lang w:val="en-US"/>
        </w:rPr>
        <w:t xml:space="preserve">current </w:t>
      </w:r>
      <w:r w:rsidRPr="00F35D29">
        <w:rPr>
          <w:rFonts w:ascii="Consolas" w:hAnsi="Consolas"/>
          <w:color w:val="CC7832"/>
          <w:lang w:val="en-US"/>
        </w:rPr>
        <w:t>is not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r w:rsidRPr="00F35D29">
        <w:rPr>
          <w:rFonts w:ascii="Consolas" w:hAnsi="Consolas"/>
          <w:color w:val="A9B7C6"/>
          <w:lang w:val="en-US"/>
        </w:rPr>
        <w:t xml:space="preserve">count == index - </w:t>
      </w:r>
      <w:r w:rsidRPr="00F35D29">
        <w:rPr>
          <w:rFonts w:ascii="Consolas" w:hAnsi="Consolas"/>
          <w:color w:val="6897BB"/>
          <w:lang w:val="en-US"/>
        </w:rPr>
        <w:t>1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Node(value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>)</w:t>
      </w:r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</w:t>
      </w:r>
      <w:r w:rsidRPr="00F35D29">
        <w:rPr>
          <w:rFonts w:ascii="Consolas" w:hAnsi="Consolas"/>
          <w:color w:val="CC7832"/>
          <w:lang w:val="en-US"/>
        </w:rPr>
        <w:t>is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.last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r w:rsidRPr="00F35D29">
        <w:rPr>
          <w:rFonts w:ascii="Consolas" w:hAnsi="Consolas"/>
          <w:color w:val="CC7832"/>
          <w:lang w:val="en-US"/>
        </w:rPr>
        <w:t>break</w:t>
      </w:r>
      <w:r w:rsidRPr="00F35D29">
        <w:rPr>
          <w:rFonts w:ascii="Consolas" w:hAnsi="Consolas"/>
          <w:color w:val="CC7832"/>
          <w:lang w:val="en-US"/>
        </w:rPr>
        <w:br/>
        <w:t xml:space="preserve">        </w:t>
      </w:r>
      <w:r w:rsidRPr="00F35D29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count += </w:t>
      </w:r>
      <w:r w:rsidRPr="00F35D29">
        <w:rPr>
          <w:rFonts w:ascii="Consolas" w:hAnsi="Consolas"/>
          <w:color w:val="6897BB"/>
          <w:lang w:val="en-US"/>
        </w:rPr>
        <w:t>1</w:t>
      </w:r>
    </w:p>
    <w:p w14:paraId="66BB9DE7" w14:textId="49FA5014" w:rsidR="00F35D29" w:rsidRDefault="00F35D29" w:rsidP="00F35D29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22DEE6C9" w14:textId="75084FE8" w:rsidR="00F35D29" w:rsidRDefault="00F35D29" w:rsidP="00F35D29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2. Код вставки элемента.</w:t>
      </w:r>
    </w:p>
    <w:p w14:paraId="3165DD00" w14:textId="77777777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5AEE7529" w14:textId="08BCC840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  <w:r>
        <w:rPr>
          <w:sz w:val="28"/>
        </w:rPr>
        <w:t xml:space="preserve">Диаграмма деятельности для вставки элемента представлена на </w:t>
      </w:r>
      <w:r w:rsidR="005F146E">
        <w:rPr>
          <w:sz w:val="28"/>
        </w:rPr>
        <w:t>Р</w:t>
      </w:r>
      <w:r>
        <w:rPr>
          <w:sz w:val="28"/>
        </w:rPr>
        <w:t>ис. 3.</w:t>
      </w:r>
    </w:p>
    <w:p w14:paraId="2F42E9F2" w14:textId="2C979D79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4F80F788" w14:textId="21A50EAD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5430B666" w14:textId="6BD23FB1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7BE264EE" w14:textId="3746F393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37FB24A5" w14:textId="38B9AA67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45CB10CD" w14:textId="544AF97C" w:rsidR="00B1723B" w:rsidRDefault="009B6068" w:rsidP="009B6068">
      <w:pPr>
        <w:spacing w:line="360" w:lineRule="auto"/>
        <w:ind w:right="301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51D9D8" wp14:editId="595CCC7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29325" cy="5846416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84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8B99B" w14:textId="77777777" w:rsidR="00B1723B" w:rsidRPr="00F35D29" w:rsidRDefault="00B1723B" w:rsidP="00B1723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09A2DB51" w14:textId="3931470F" w:rsidR="009B6068" w:rsidRDefault="009B6068" w:rsidP="009B606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 w:rsidRPr="009B6068">
        <w:rPr>
          <w:color w:val="000000"/>
          <w:sz w:val="28"/>
          <w:szCs w:val="22"/>
        </w:rPr>
        <w:t>Рис</w:t>
      </w:r>
      <w:r>
        <w:rPr>
          <w:color w:val="000000"/>
          <w:sz w:val="28"/>
          <w:szCs w:val="22"/>
        </w:rPr>
        <w:t>.</w:t>
      </w:r>
      <w:r w:rsidRPr="009B6068">
        <w:rPr>
          <w:color w:val="000000"/>
          <w:sz w:val="28"/>
          <w:szCs w:val="22"/>
        </w:rPr>
        <w:t xml:space="preserve"> </w:t>
      </w:r>
      <w:r w:rsidR="00006B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. </w:t>
      </w:r>
      <w:r w:rsidRPr="009B6068">
        <w:rPr>
          <w:color w:val="000000"/>
          <w:sz w:val="28"/>
          <w:szCs w:val="22"/>
        </w:rPr>
        <w:t xml:space="preserve">Диаграмма деятельности для </w:t>
      </w:r>
      <w:proofErr w:type="spellStart"/>
      <w:r w:rsidRPr="009B6068">
        <w:rPr>
          <w:color w:val="000000"/>
          <w:sz w:val="28"/>
          <w:szCs w:val="22"/>
        </w:rPr>
        <w:t>вставвки</w:t>
      </w:r>
      <w:proofErr w:type="spellEnd"/>
      <w:r w:rsidRPr="009B6068">
        <w:rPr>
          <w:color w:val="000000"/>
          <w:sz w:val="28"/>
          <w:szCs w:val="22"/>
        </w:rPr>
        <w:t xml:space="preserve"> элемента в произвольную позицию в списке</w:t>
      </w:r>
      <w:r>
        <w:rPr>
          <w:color w:val="000000"/>
          <w:sz w:val="28"/>
          <w:szCs w:val="22"/>
        </w:rPr>
        <w:t>.</w:t>
      </w:r>
    </w:p>
    <w:p w14:paraId="402C2DE3" w14:textId="79E934C1" w:rsidR="009B6068" w:rsidRDefault="009B6068" w:rsidP="009B6068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9BE461E" w14:textId="43B402CF" w:rsidR="009B6068" w:rsidRDefault="009B6068" w:rsidP="00F851AE">
      <w:pPr>
        <w:spacing w:after="4" w:line="360" w:lineRule="auto"/>
        <w:ind w:right="227" w:firstLine="709"/>
        <w:jc w:val="both"/>
        <w:rPr>
          <w:sz w:val="28"/>
        </w:rPr>
      </w:pPr>
      <w:r>
        <w:rPr>
          <w:sz w:val="28"/>
        </w:rPr>
        <w:t xml:space="preserve">Код метода добавления элемента в конец списка представлен </w:t>
      </w:r>
      <w:r w:rsidR="00006BA0">
        <w:rPr>
          <w:sz w:val="28"/>
        </w:rPr>
        <w:t xml:space="preserve">на </w:t>
      </w:r>
      <w:r w:rsidR="005F146E">
        <w:rPr>
          <w:sz w:val="28"/>
        </w:rPr>
        <w:t>Рис.</w:t>
      </w:r>
      <w:r>
        <w:rPr>
          <w:sz w:val="28"/>
        </w:rPr>
        <w:t xml:space="preserve"> </w:t>
      </w:r>
      <w:r w:rsidR="00006BA0">
        <w:rPr>
          <w:sz w:val="28"/>
        </w:rPr>
        <w:t>4</w:t>
      </w:r>
      <w:r>
        <w:rPr>
          <w:sz w:val="28"/>
        </w:rPr>
        <w:t xml:space="preserve">. Диаграмма деятельности для этого метода приведена на </w:t>
      </w:r>
      <w:r w:rsidR="005F146E">
        <w:rPr>
          <w:sz w:val="28"/>
        </w:rPr>
        <w:t>Рис.</w:t>
      </w:r>
      <w:r>
        <w:rPr>
          <w:sz w:val="28"/>
        </w:rPr>
        <w:t xml:space="preserve"> </w:t>
      </w:r>
      <w:r w:rsidR="00006BA0">
        <w:rPr>
          <w:sz w:val="28"/>
        </w:rPr>
        <w:t>5</w:t>
      </w:r>
      <w:r>
        <w:rPr>
          <w:sz w:val="28"/>
        </w:rPr>
        <w:t>.</w:t>
      </w:r>
    </w:p>
    <w:p w14:paraId="420A77BC" w14:textId="7829CE90" w:rsidR="00006BA0" w:rsidRDefault="00006BA0" w:rsidP="00006BA0">
      <w:pPr>
        <w:spacing w:after="4" w:line="266" w:lineRule="auto"/>
        <w:ind w:right="226" w:firstLine="708"/>
        <w:jc w:val="center"/>
        <w:rPr>
          <w:sz w:val="28"/>
        </w:rPr>
      </w:pPr>
    </w:p>
    <w:p w14:paraId="76E6706E" w14:textId="398DBA00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D2565B3" w14:textId="6EBB336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1EAF08A7" w14:textId="3BEB9E3F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5922BDD6" w14:textId="24D9AA9D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4D7303C7" w14:textId="5064D2B7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46F4A620" w14:textId="3295E5D4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3B9EC571" w14:textId="55094835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6023F005" w14:textId="5DBBD6B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A282D34" w14:textId="425AE2C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AC1F4CB" w14:textId="77777777" w:rsidR="00006BA0" w:rsidRPr="007047E2" w:rsidRDefault="00006BA0" w:rsidP="00006BA0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006BA0">
        <w:rPr>
          <w:rFonts w:ascii="Consolas" w:hAnsi="Consolas"/>
          <w:color w:val="CC7832"/>
          <w:lang w:val="en-US"/>
        </w:rPr>
        <w:t>def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FFC66D"/>
          <w:lang w:val="en-US"/>
        </w:rPr>
        <w:t>clear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):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7047E2">
        <w:rPr>
          <w:rFonts w:ascii="Consolas" w:hAnsi="Consolas"/>
          <w:color w:val="B200B2"/>
        </w:rPr>
        <w:t>__</w:t>
      </w:r>
      <w:proofErr w:type="spellStart"/>
      <w:r w:rsidRPr="00006BA0">
        <w:rPr>
          <w:rFonts w:ascii="Consolas" w:hAnsi="Consolas"/>
          <w:color w:val="B200B2"/>
          <w:lang w:val="en-US"/>
        </w:rPr>
        <w:t>init</w:t>
      </w:r>
      <w:proofErr w:type="spellEnd"/>
      <w:r w:rsidRPr="007047E2">
        <w:rPr>
          <w:rFonts w:ascii="Consolas" w:hAnsi="Consolas"/>
          <w:color w:val="B200B2"/>
        </w:rPr>
        <w:t>__</w:t>
      </w:r>
      <w:r w:rsidRPr="007047E2">
        <w:rPr>
          <w:rFonts w:ascii="Consolas" w:hAnsi="Consolas"/>
          <w:color w:val="A9B7C6"/>
        </w:rPr>
        <w:t>()</w:t>
      </w:r>
      <w:r w:rsidRPr="007047E2">
        <w:rPr>
          <w:rFonts w:ascii="Consolas" w:hAnsi="Consolas"/>
          <w:color w:val="A9B7C6"/>
        </w:rPr>
        <w:br/>
      </w:r>
      <w:r w:rsidRPr="007047E2">
        <w:rPr>
          <w:rFonts w:ascii="Consolas" w:hAnsi="Consolas"/>
          <w:color w:val="A9B7C6"/>
        </w:rPr>
        <w:br/>
      </w:r>
      <w:r w:rsidRPr="00006BA0">
        <w:rPr>
          <w:rFonts w:ascii="Consolas" w:hAnsi="Consolas"/>
          <w:color w:val="CC7832"/>
          <w:lang w:val="en-US"/>
        </w:rPr>
        <w:t>def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FFC66D"/>
          <w:lang w:val="en-US"/>
        </w:rPr>
        <w:t>add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A9B7C6"/>
        </w:rPr>
        <w:t>):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length</w:t>
      </w:r>
      <w:r w:rsidRPr="007047E2">
        <w:rPr>
          <w:rFonts w:ascii="Consolas" w:hAnsi="Consolas"/>
          <w:color w:val="A9B7C6"/>
        </w:rPr>
        <w:t xml:space="preserve"> += </w:t>
      </w:r>
      <w:r w:rsidRPr="007047E2">
        <w:rPr>
          <w:rFonts w:ascii="Consolas" w:hAnsi="Consolas"/>
          <w:color w:val="6897BB"/>
        </w:rPr>
        <w:t>1</w:t>
      </w:r>
      <w:r w:rsidRPr="007047E2">
        <w:rPr>
          <w:rFonts w:ascii="Consolas" w:hAnsi="Consolas"/>
          <w:color w:val="6897BB"/>
        </w:rPr>
        <w:br/>
        <w:t xml:space="preserve">    </w:t>
      </w:r>
      <w:r w:rsidRPr="00006BA0">
        <w:rPr>
          <w:rFonts w:ascii="Consolas" w:hAnsi="Consolas"/>
          <w:color w:val="CC7832"/>
          <w:lang w:val="en-US"/>
        </w:rPr>
        <w:t>if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t xml:space="preserve"> </w:t>
      </w:r>
      <w:r w:rsidRPr="00006BA0">
        <w:rPr>
          <w:rFonts w:ascii="Consolas" w:hAnsi="Consolas"/>
          <w:color w:val="CC7832"/>
          <w:lang w:val="en-US"/>
        </w:rPr>
        <w:t>is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: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)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CC7832"/>
          <w:lang w:val="en-US"/>
        </w:rPr>
        <w:t>else</w:t>
      </w:r>
      <w:r w:rsidRPr="007047E2">
        <w:rPr>
          <w:rFonts w:ascii="Consolas" w:hAnsi="Consolas"/>
          <w:color w:val="A9B7C6"/>
        </w:rPr>
        <w:t>: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)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next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</w:p>
    <w:p w14:paraId="33B9EF2A" w14:textId="41B5EC4B" w:rsidR="00006BA0" w:rsidRPr="007047E2" w:rsidRDefault="00006BA0" w:rsidP="00006BA0">
      <w:pPr>
        <w:spacing w:after="4" w:line="266" w:lineRule="auto"/>
        <w:ind w:right="226" w:firstLine="708"/>
        <w:jc w:val="center"/>
      </w:pPr>
    </w:p>
    <w:p w14:paraId="7B36D5C7" w14:textId="69E74AE6" w:rsidR="00006BA0" w:rsidRPr="00006BA0" w:rsidRDefault="00006BA0" w:rsidP="00006BA0">
      <w:pPr>
        <w:spacing w:after="4" w:line="266" w:lineRule="auto"/>
        <w:ind w:right="226" w:firstLine="708"/>
        <w:jc w:val="center"/>
      </w:pPr>
      <w:r>
        <w:rPr>
          <w:color w:val="000000"/>
          <w:sz w:val="28"/>
          <w:szCs w:val="22"/>
        </w:rPr>
        <w:t xml:space="preserve">Рис. 4. </w:t>
      </w:r>
      <w:r w:rsidRPr="00006BA0">
        <w:rPr>
          <w:color w:val="000000"/>
          <w:sz w:val="28"/>
          <w:szCs w:val="22"/>
        </w:rPr>
        <w:t>Реализация метода добавления элемента в конец списка.</w:t>
      </w:r>
    </w:p>
    <w:p w14:paraId="0299C169" w14:textId="215686CD" w:rsidR="009B6068" w:rsidRDefault="009B6068" w:rsidP="009B6068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0F7E3CCB" w14:textId="64A874FC" w:rsidR="00006BA0" w:rsidRPr="009B6068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D9CC762" wp14:editId="4939E473">
            <wp:extent cx="5343525" cy="492022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315" cy="49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5EA" w14:textId="240A7F6E" w:rsidR="00F35D29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5. Добавление элемента в конец списка.</w:t>
      </w:r>
    </w:p>
    <w:p w14:paraId="41C7585B" w14:textId="17957A25" w:rsidR="00006BA0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5C7BA42C" w14:textId="5B2DAC2E" w:rsidR="00006BA0" w:rsidRDefault="00006BA0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bookmarkStart w:id="0" w:name="_Hlk41431554"/>
      <w:r w:rsidRPr="00006BA0">
        <w:rPr>
          <w:color w:val="000000"/>
          <w:sz w:val="28"/>
          <w:szCs w:val="22"/>
        </w:rPr>
        <w:t>Метод добавления в начало списка</w:t>
      </w:r>
      <w:bookmarkEnd w:id="0"/>
      <w:r w:rsidRPr="00006BA0">
        <w:rPr>
          <w:color w:val="000000"/>
          <w:sz w:val="28"/>
          <w:szCs w:val="22"/>
        </w:rPr>
        <w:t xml:space="preserve"> представлен </w:t>
      </w:r>
      <w:r w:rsidR="00246C78">
        <w:rPr>
          <w:color w:val="000000"/>
          <w:sz w:val="28"/>
          <w:szCs w:val="22"/>
        </w:rPr>
        <w:t xml:space="preserve">на </w:t>
      </w:r>
      <w:r w:rsidR="005F146E">
        <w:rPr>
          <w:color w:val="000000"/>
          <w:sz w:val="28"/>
          <w:szCs w:val="22"/>
        </w:rPr>
        <w:t>Рис.</w:t>
      </w:r>
      <w:r w:rsidRPr="00006BA0">
        <w:rPr>
          <w:color w:val="000000"/>
          <w:sz w:val="28"/>
          <w:szCs w:val="22"/>
        </w:rPr>
        <w:t xml:space="preserve"> </w:t>
      </w:r>
      <w:r w:rsidR="00246C78">
        <w:rPr>
          <w:color w:val="000000"/>
          <w:sz w:val="28"/>
          <w:szCs w:val="22"/>
        </w:rPr>
        <w:t>6</w:t>
      </w:r>
      <w:r w:rsidRPr="00006BA0">
        <w:rPr>
          <w:color w:val="000000"/>
          <w:sz w:val="28"/>
          <w:szCs w:val="22"/>
        </w:rPr>
        <w:t xml:space="preserve">, а диаграмма деятельности для него приведена на </w:t>
      </w:r>
      <w:r w:rsidR="005F146E">
        <w:rPr>
          <w:color w:val="000000"/>
          <w:sz w:val="28"/>
          <w:szCs w:val="22"/>
        </w:rPr>
        <w:t>Рис.</w:t>
      </w:r>
      <w:r w:rsidRPr="00006BA0">
        <w:rPr>
          <w:color w:val="000000"/>
          <w:sz w:val="28"/>
          <w:szCs w:val="22"/>
        </w:rPr>
        <w:t xml:space="preserve"> </w:t>
      </w:r>
      <w:r w:rsidR="00246C78">
        <w:rPr>
          <w:color w:val="000000"/>
          <w:sz w:val="28"/>
          <w:szCs w:val="22"/>
        </w:rPr>
        <w:t>7</w:t>
      </w:r>
      <w:r w:rsidRPr="00006BA0">
        <w:rPr>
          <w:color w:val="000000"/>
          <w:sz w:val="28"/>
          <w:szCs w:val="22"/>
        </w:rPr>
        <w:t>.</w:t>
      </w:r>
    </w:p>
    <w:p w14:paraId="409143FC" w14:textId="1FE9E507" w:rsidR="00246C78" w:rsidRDefault="00246C78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</w:p>
    <w:p w14:paraId="6B040625" w14:textId="146CBA05" w:rsidR="00246C78" w:rsidRDefault="00246C78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</w:p>
    <w:p w14:paraId="19E3D337" w14:textId="77777777" w:rsidR="00246C78" w:rsidRPr="00246C78" w:rsidRDefault="00246C78" w:rsidP="00246C7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246C78">
        <w:rPr>
          <w:rFonts w:ascii="Consolas" w:hAnsi="Consolas"/>
          <w:color w:val="CC7832"/>
          <w:lang w:val="en-US"/>
        </w:rPr>
        <w:t xml:space="preserve">def </w:t>
      </w:r>
      <w:proofErr w:type="gramStart"/>
      <w:r w:rsidRPr="00246C78">
        <w:rPr>
          <w:rFonts w:ascii="Consolas" w:hAnsi="Consolas"/>
          <w:color w:val="FFC66D"/>
          <w:lang w:val="en-US"/>
        </w:rPr>
        <w:t>push</w:t>
      </w:r>
      <w:r w:rsidRPr="00246C78">
        <w:rPr>
          <w:rFonts w:ascii="Consolas" w:hAnsi="Consolas"/>
          <w:color w:val="A9B7C6"/>
          <w:lang w:val="en-US"/>
        </w:rPr>
        <w:t>(</w:t>
      </w:r>
      <w:proofErr w:type="gramEnd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CC7832"/>
          <w:lang w:val="en-US"/>
        </w:rPr>
        <w:t xml:space="preserve">, </w:t>
      </w:r>
      <w:r w:rsidRPr="00246C78">
        <w:rPr>
          <w:rFonts w:ascii="Consolas" w:hAnsi="Consolas"/>
          <w:color w:val="A9B7C6"/>
          <w:lang w:val="en-US"/>
        </w:rPr>
        <w:t>x):</w:t>
      </w:r>
      <w:r w:rsidRPr="00246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.length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+= </w:t>
      </w:r>
      <w:r w:rsidRPr="00246C78">
        <w:rPr>
          <w:rFonts w:ascii="Consolas" w:hAnsi="Consolas"/>
          <w:color w:val="6897BB"/>
          <w:lang w:val="en-US"/>
        </w:rPr>
        <w:t>1</w:t>
      </w:r>
      <w:r w:rsidRPr="00246C78">
        <w:rPr>
          <w:rFonts w:ascii="Consolas" w:hAnsi="Consolas"/>
          <w:color w:val="6897BB"/>
          <w:lang w:val="en-US"/>
        </w:rPr>
        <w:br/>
        <w:t xml:space="preserve">    </w:t>
      </w:r>
      <w:r w:rsidRPr="00246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</w:t>
      </w:r>
      <w:r w:rsidRPr="00246C78">
        <w:rPr>
          <w:rFonts w:ascii="Consolas" w:hAnsi="Consolas"/>
          <w:color w:val="CC7832"/>
          <w:lang w:val="en-US"/>
        </w:rPr>
        <w:t>is None</w:t>
      </w:r>
      <w:r w:rsidRPr="00246C78">
        <w:rPr>
          <w:rFonts w:ascii="Consolas" w:hAnsi="Consolas"/>
          <w:color w:val="A9B7C6"/>
          <w:lang w:val="en-US"/>
        </w:rPr>
        <w:t>: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Node(x</w:t>
      </w:r>
      <w:r w:rsidRPr="00246C78">
        <w:rPr>
          <w:rFonts w:ascii="Consolas" w:hAnsi="Consolas"/>
          <w:color w:val="CC7832"/>
          <w:lang w:val="en-US"/>
        </w:rPr>
        <w:t>, None</w:t>
      </w:r>
      <w:r w:rsidRPr="00246C78">
        <w:rPr>
          <w:rFonts w:ascii="Consolas" w:hAnsi="Consolas"/>
          <w:color w:val="A9B7C6"/>
          <w:lang w:val="en-US"/>
        </w:rPr>
        <w:t>)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.last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br/>
        <w:t xml:space="preserve">    </w:t>
      </w:r>
      <w:r w:rsidRPr="00246C78">
        <w:rPr>
          <w:rFonts w:ascii="Consolas" w:hAnsi="Consolas"/>
          <w:color w:val="CC7832"/>
          <w:lang w:val="en-US"/>
        </w:rPr>
        <w:t>else</w:t>
      </w:r>
      <w:r w:rsidRPr="00246C78">
        <w:rPr>
          <w:rFonts w:ascii="Consolas" w:hAnsi="Consolas"/>
          <w:color w:val="A9B7C6"/>
          <w:lang w:val="en-US"/>
        </w:rPr>
        <w:t>: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Node(x</w:t>
      </w:r>
      <w:r w:rsidRPr="00246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>)</w:t>
      </w:r>
    </w:p>
    <w:p w14:paraId="2A291FF8" w14:textId="31FF7EFB" w:rsid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31B736CE" w14:textId="5DB02290" w:rsid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6. </w:t>
      </w:r>
      <w:r w:rsidRPr="00006BA0">
        <w:rPr>
          <w:color w:val="000000"/>
          <w:sz w:val="28"/>
          <w:szCs w:val="22"/>
        </w:rPr>
        <w:t>Метод добавления в начало списка</w:t>
      </w:r>
      <w:r>
        <w:rPr>
          <w:color w:val="000000"/>
          <w:sz w:val="28"/>
          <w:szCs w:val="22"/>
        </w:rPr>
        <w:t>.</w:t>
      </w:r>
    </w:p>
    <w:p w14:paraId="11666BD2" w14:textId="01E2E4D1" w:rsidR="00246C78" w:rsidRP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7870CA6A" wp14:editId="26BC6B0E">
            <wp:extent cx="5767118" cy="5400675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093" cy="5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93F" w14:textId="2563B707" w:rsidR="000E1B21" w:rsidRDefault="000E1B21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D715132" w14:textId="3FC9EB1F" w:rsidR="00246C78" w:rsidRDefault="00246C78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7. </w:t>
      </w:r>
      <w:r w:rsidR="00F851AE">
        <w:rPr>
          <w:color w:val="000000"/>
          <w:sz w:val="28"/>
          <w:szCs w:val="22"/>
        </w:rPr>
        <w:t>Добавление элемента в начало списка.</w:t>
      </w:r>
    </w:p>
    <w:p w14:paraId="404DD82F" w14:textId="056B4756" w:rsidR="00F851AE" w:rsidRDefault="00F851AE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211A100B" w14:textId="50D988E8" w:rsidR="00F851AE" w:rsidRPr="00F851AE" w:rsidRDefault="00F851AE" w:rsidP="00F851AE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Код для удаления головного элемента списка приведен </w:t>
      </w:r>
      <w:r>
        <w:rPr>
          <w:color w:val="000000"/>
          <w:sz w:val="28"/>
          <w:szCs w:val="22"/>
        </w:rPr>
        <w:t>на Рис.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8</w:t>
      </w:r>
      <w:r w:rsidRPr="00F851AE">
        <w:rPr>
          <w:color w:val="000000"/>
          <w:sz w:val="28"/>
          <w:szCs w:val="22"/>
        </w:rPr>
        <w:t xml:space="preserve">. </w:t>
      </w:r>
    </w:p>
    <w:p w14:paraId="7FE6498A" w14:textId="2A0EC046" w:rsidR="00F851AE" w:rsidRPr="00F851AE" w:rsidRDefault="00F851AE" w:rsidP="00F851AE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Диаграмма деятельности для него представлена на </w:t>
      </w:r>
      <w:r>
        <w:rPr>
          <w:color w:val="000000"/>
          <w:sz w:val="28"/>
          <w:szCs w:val="22"/>
        </w:rPr>
        <w:t>Рис.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9</w:t>
      </w:r>
      <w:r w:rsidRPr="00F851AE">
        <w:rPr>
          <w:color w:val="000000"/>
          <w:sz w:val="28"/>
          <w:szCs w:val="22"/>
        </w:rPr>
        <w:t>.</w:t>
      </w:r>
    </w:p>
    <w:p w14:paraId="7F9C73EC" w14:textId="77777777" w:rsidR="00F851AE" w:rsidRPr="00246C78" w:rsidRDefault="00F851AE" w:rsidP="00F851AE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B538DB7" w14:textId="0AE7014D" w:rsidR="000E1B21" w:rsidRPr="00246C78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6B976613" w14:textId="77777777" w:rsidR="00F851AE" w:rsidRPr="00F851AE" w:rsidRDefault="00F851AE" w:rsidP="00F851A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F851AE">
        <w:rPr>
          <w:rFonts w:ascii="Consolas" w:hAnsi="Consolas"/>
          <w:color w:val="CC7832"/>
          <w:lang w:val="en-US"/>
        </w:rPr>
        <w:t xml:space="preserve">def </w:t>
      </w:r>
      <w:r w:rsidRPr="00F851AE">
        <w:rPr>
          <w:rFonts w:ascii="Consolas" w:hAnsi="Consolas"/>
          <w:color w:val="FFC66D"/>
          <w:lang w:val="en-US"/>
        </w:rPr>
        <w:t>pop</w:t>
      </w:r>
      <w:r w:rsidRPr="00F851AE">
        <w:rPr>
          <w:rFonts w:ascii="Consolas" w:hAnsi="Consolas"/>
          <w:color w:val="A9B7C6"/>
          <w:lang w:val="en-US"/>
        </w:rPr>
        <w:t>(</w:t>
      </w:r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):</w:t>
      </w:r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51AE">
        <w:rPr>
          <w:rFonts w:ascii="Consolas" w:hAnsi="Consolas"/>
          <w:color w:val="A9B7C6"/>
          <w:lang w:val="en-US"/>
        </w:rPr>
        <w:t>oldhead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proofErr w:type="spellStart"/>
      <w:proofErr w:type="gram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proofErr w:type="gramEnd"/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r w:rsidRPr="00F851A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851AE">
        <w:rPr>
          <w:rFonts w:ascii="Consolas" w:hAnsi="Consolas"/>
          <w:color w:val="A9B7C6"/>
          <w:lang w:val="en-US"/>
        </w:rPr>
        <w:t>oldhead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</w:t>
      </w:r>
      <w:r w:rsidRPr="00F851AE">
        <w:rPr>
          <w:rFonts w:ascii="Consolas" w:hAnsi="Consolas"/>
          <w:color w:val="CC7832"/>
          <w:lang w:val="en-US"/>
        </w:rPr>
        <w:t>is None</w:t>
      </w:r>
      <w:r w:rsidRPr="00F851AE">
        <w:rPr>
          <w:rFonts w:ascii="Consolas" w:hAnsi="Consolas"/>
          <w:color w:val="A9B7C6"/>
          <w:lang w:val="en-US"/>
        </w:rPr>
        <w:t>:</w:t>
      </w:r>
      <w:r w:rsidRPr="00F851AE">
        <w:rPr>
          <w:rFonts w:ascii="Consolas" w:hAnsi="Consolas"/>
          <w:color w:val="A9B7C6"/>
          <w:lang w:val="en-US"/>
        </w:rPr>
        <w:br/>
        <w:t xml:space="preserve">        </w:t>
      </w:r>
      <w:r w:rsidRPr="00F851AE">
        <w:rPr>
          <w:rFonts w:ascii="Consolas" w:hAnsi="Consolas"/>
          <w:color w:val="CC7832"/>
          <w:lang w:val="en-US"/>
        </w:rPr>
        <w:t>return None</w:t>
      </w:r>
      <w:r w:rsidRPr="00F851AE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851AE">
        <w:rPr>
          <w:rFonts w:ascii="Consolas" w:hAnsi="Consolas"/>
          <w:color w:val="A9B7C6"/>
          <w:lang w:val="en-US"/>
        </w:rPr>
        <w:t>oldhead.next</w:t>
      </w:r>
      <w:proofErr w:type="spellEnd"/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r w:rsidRPr="00F851A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</w:t>
      </w:r>
      <w:r w:rsidRPr="00F851AE">
        <w:rPr>
          <w:rFonts w:ascii="Consolas" w:hAnsi="Consolas"/>
          <w:color w:val="CC7832"/>
          <w:lang w:val="en-US"/>
        </w:rPr>
        <w:t>is None</w:t>
      </w:r>
      <w:r w:rsidRPr="00F851AE">
        <w:rPr>
          <w:rFonts w:ascii="Consolas" w:hAnsi="Consolas"/>
          <w:color w:val="A9B7C6"/>
          <w:lang w:val="en-US"/>
        </w:rPr>
        <w:t>:</w:t>
      </w:r>
      <w:r w:rsidRPr="00F851A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.last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r w:rsidRPr="00F851AE">
        <w:rPr>
          <w:rFonts w:ascii="Consolas" w:hAnsi="Consolas"/>
          <w:color w:val="CC7832"/>
          <w:lang w:val="en-US"/>
        </w:rPr>
        <w:t>None</w:t>
      </w:r>
      <w:r w:rsidRPr="00F851AE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F851AE">
        <w:rPr>
          <w:rFonts w:ascii="Consolas" w:hAnsi="Consolas"/>
          <w:color w:val="A9B7C6"/>
          <w:lang w:val="en-US"/>
        </w:rPr>
        <w:t>oldhead.value</w:t>
      </w:r>
      <w:proofErr w:type="spellEnd"/>
    </w:p>
    <w:p w14:paraId="42F2F1C6" w14:textId="7F15F40A" w:rsidR="002B3760" w:rsidRDefault="002B3760" w:rsidP="00F851AE">
      <w:pPr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</w:p>
    <w:p w14:paraId="08401694" w14:textId="65818B52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8. Удаление головного элемента.</w:t>
      </w:r>
    </w:p>
    <w:p w14:paraId="35CABEE1" w14:textId="3E097B68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0CD00B11" w14:textId="5020A81D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25044B7" wp14:editId="4EA94DF6">
            <wp:extent cx="5429250" cy="6051409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316" cy="60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40E5" w14:textId="3AE7C82D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68F73CE3" w14:textId="4EC2F44B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9. Удаление головного элемента.</w:t>
      </w:r>
    </w:p>
    <w:p w14:paraId="2822C8CC" w14:textId="597E14FF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039B14FF" w14:textId="3B91C647" w:rsidR="00F851AE" w:rsidRDefault="00F851AE" w:rsidP="00F851A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F851AE">
        <w:rPr>
          <w:rFonts w:eastAsia="Helvetica-Bold"/>
          <w:sz w:val="28"/>
          <w:szCs w:val="28"/>
        </w:rPr>
        <w:t xml:space="preserve">Метод удаления элемента по его значению представлен </w:t>
      </w:r>
      <w:r w:rsidR="00D85674">
        <w:rPr>
          <w:rFonts w:eastAsia="Helvetica-Bold"/>
          <w:sz w:val="28"/>
          <w:szCs w:val="28"/>
        </w:rPr>
        <w:t>на Рис. 10</w:t>
      </w:r>
      <w:r w:rsidRPr="00F851AE">
        <w:rPr>
          <w:rFonts w:eastAsia="Helvetica-Bold"/>
          <w:sz w:val="28"/>
          <w:szCs w:val="28"/>
        </w:rPr>
        <w:t xml:space="preserve">. </w:t>
      </w:r>
      <w:r w:rsidR="00D85674">
        <w:rPr>
          <w:rFonts w:eastAsia="Helvetica-Bold"/>
          <w:sz w:val="28"/>
          <w:szCs w:val="28"/>
        </w:rPr>
        <w:t>Д</w:t>
      </w:r>
      <w:r w:rsidRPr="00F851AE">
        <w:rPr>
          <w:rFonts w:eastAsia="Helvetica-Bold"/>
          <w:sz w:val="28"/>
          <w:szCs w:val="28"/>
        </w:rPr>
        <w:t xml:space="preserve">иаграмма деятельности для него представлен на </w:t>
      </w:r>
      <w:r w:rsidR="005F146E">
        <w:rPr>
          <w:rFonts w:eastAsia="Helvetica-Bold"/>
          <w:sz w:val="28"/>
          <w:szCs w:val="28"/>
        </w:rPr>
        <w:t>Рис.</w:t>
      </w:r>
      <w:r w:rsidRPr="00F851AE">
        <w:rPr>
          <w:rFonts w:eastAsia="Helvetica-Bold"/>
          <w:sz w:val="28"/>
          <w:szCs w:val="28"/>
        </w:rPr>
        <w:t xml:space="preserve"> </w:t>
      </w:r>
      <w:r w:rsidR="00D85674">
        <w:rPr>
          <w:rFonts w:eastAsia="Helvetica-Bold"/>
          <w:sz w:val="28"/>
          <w:szCs w:val="28"/>
        </w:rPr>
        <w:t>11</w:t>
      </w:r>
      <w:r w:rsidRPr="00F851AE">
        <w:rPr>
          <w:rFonts w:eastAsia="Helvetica-Bold"/>
          <w:sz w:val="28"/>
          <w:szCs w:val="28"/>
        </w:rPr>
        <w:t>.</w:t>
      </w:r>
    </w:p>
    <w:p w14:paraId="56A35226" w14:textId="7C22E54B" w:rsidR="00D85674" w:rsidRPr="00D85674" w:rsidRDefault="00D85674" w:rsidP="00D8567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>d</w:t>
      </w:r>
      <w:r w:rsidRPr="00D85674">
        <w:rPr>
          <w:rFonts w:ascii="Consolas" w:hAnsi="Consolas"/>
          <w:color w:val="CC7832"/>
          <w:lang w:val="en-US"/>
        </w:rPr>
        <w:t xml:space="preserve">ef </w:t>
      </w:r>
      <w:proofErr w:type="spellStart"/>
      <w:r w:rsidRPr="00D85674">
        <w:rPr>
          <w:rFonts w:ascii="Consolas" w:hAnsi="Consolas"/>
          <w:color w:val="FFC66D"/>
          <w:lang w:val="en-US"/>
        </w:rPr>
        <w:t>del_element</w:t>
      </w:r>
      <w:proofErr w:type="spellEnd"/>
      <w:r w:rsidRPr="00D85674">
        <w:rPr>
          <w:rFonts w:ascii="Consolas" w:hAnsi="Consolas"/>
          <w:color w:val="A9B7C6"/>
          <w:lang w:val="en-US"/>
        </w:rPr>
        <w:t>(</w:t>
      </w:r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CC7832"/>
          <w:lang w:val="en-US"/>
        </w:rPr>
        <w:t xml:space="preserve">, </w:t>
      </w:r>
      <w:r w:rsidRPr="00D85674">
        <w:rPr>
          <w:rFonts w:ascii="Consolas" w:hAnsi="Consolas"/>
          <w:color w:val="A9B7C6"/>
          <w:lang w:val="en-US"/>
        </w:rPr>
        <w:t>value):</w:t>
      </w:r>
      <w:r w:rsidRPr="00D85674">
        <w:rPr>
          <w:rFonts w:ascii="Consolas" w:hAnsi="Consolas"/>
          <w:color w:val="A9B7C6"/>
          <w:lang w:val="en-US"/>
        </w:rPr>
        <w:br/>
        <w:t xml:space="preserve">    first =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.first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CC7832"/>
          <w:lang w:val="en-US"/>
        </w:rPr>
        <w:t xml:space="preserve">if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 xml:space="preserve">is not None and </w:t>
      </w:r>
      <w:proofErr w:type="spellStart"/>
      <w:r w:rsidRPr="00D85674">
        <w:rPr>
          <w:rFonts w:ascii="Consolas" w:hAnsi="Consolas"/>
          <w:color w:val="A9B7C6"/>
          <w:lang w:val="en-US"/>
        </w:rPr>
        <w:t>first.value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== value: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.first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r w:rsidRPr="00D85674">
        <w:rPr>
          <w:rFonts w:ascii="Consolas" w:hAnsi="Consolas"/>
          <w:color w:val="72737A"/>
          <w:lang w:val="en-US"/>
        </w:rPr>
        <w:t xml:space="preserve">first </w:t>
      </w:r>
      <w:r w:rsidRPr="00D85674">
        <w:rPr>
          <w:rFonts w:ascii="Consolas" w:hAnsi="Consolas"/>
          <w:color w:val="A9B7C6"/>
          <w:lang w:val="en-US"/>
        </w:rPr>
        <w:t xml:space="preserve">= </w:t>
      </w:r>
      <w:r w:rsidRPr="00D85674">
        <w:rPr>
          <w:rFonts w:ascii="Consolas" w:hAnsi="Consolas"/>
          <w:color w:val="CC7832"/>
          <w:lang w:val="en-US"/>
        </w:rPr>
        <w:t>None</w:t>
      </w:r>
      <w:r w:rsidRPr="00D8567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.length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-= </w:t>
      </w:r>
      <w:r w:rsidRPr="00D85674">
        <w:rPr>
          <w:rFonts w:ascii="Consolas" w:hAnsi="Consolas"/>
          <w:color w:val="6897BB"/>
          <w:lang w:val="en-US"/>
        </w:rPr>
        <w:t>1</w:t>
      </w:r>
      <w:r w:rsidRPr="00D85674">
        <w:rPr>
          <w:rFonts w:ascii="Consolas" w:hAnsi="Consolas"/>
          <w:color w:val="6897BB"/>
          <w:lang w:val="en-US"/>
        </w:rPr>
        <w:br/>
        <w:t xml:space="preserve">        </w:t>
      </w:r>
      <w:r w:rsidRPr="00D85674">
        <w:rPr>
          <w:rFonts w:ascii="Consolas" w:hAnsi="Consolas"/>
          <w:color w:val="CC7832"/>
          <w:lang w:val="en-US"/>
        </w:rPr>
        <w:t>return</w:t>
      </w:r>
      <w:r w:rsidRPr="00D85674">
        <w:rPr>
          <w:rFonts w:ascii="Consolas" w:hAnsi="Consolas"/>
          <w:color w:val="CC7832"/>
          <w:lang w:val="en-US"/>
        </w:rPr>
        <w:br/>
        <w:t xml:space="preserve">    while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 xml:space="preserve">is not None or </w:t>
      </w:r>
      <w:r w:rsidRPr="00D85674">
        <w:rPr>
          <w:rFonts w:ascii="Consolas" w:hAnsi="Consolas"/>
          <w:color w:val="A9B7C6"/>
          <w:lang w:val="en-US"/>
        </w:rPr>
        <w:t xml:space="preserve">value != </w:t>
      </w:r>
      <w:proofErr w:type="spellStart"/>
      <w:r w:rsidRPr="00D85674">
        <w:rPr>
          <w:rFonts w:ascii="Consolas" w:hAnsi="Consolas"/>
          <w:color w:val="A9B7C6"/>
          <w:lang w:val="en-US"/>
        </w:rPr>
        <w:t>first.value</w:t>
      </w:r>
      <w:proofErr w:type="spellEnd"/>
      <w:r w:rsidRPr="00D85674">
        <w:rPr>
          <w:rFonts w:ascii="Consolas" w:hAnsi="Consolas"/>
          <w:color w:val="A9B7C6"/>
          <w:lang w:val="en-US"/>
        </w:rPr>
        <w:t>:</w:t>
      </w:r>
      <w:r w:rsidRPr="00D85674">
        <w:rPr>
          <w:rFonts w:ascii="Consolas" w:hAnsi="Consolas"/>
          <w:color w:val="A9B7C6"/>
          <w:lang w:val="en-US"/>
        </w:rPr>
        <w:br/>
        <w:t xml:space="preserve">        last = first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A9B7C6"/>
          <w:lang w:val="en-US"/>
        </w:rPr>
        <w:t>first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CC7832"/>
          <w:lang w:val="en-US"/>
        </w:rPr>
        <w:t xml:space="preserve">if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>is None</w:t>
      </w:r>
      <w:r w:rsidRPr="00D85674">
        <w:rPr>
          <w:rFonts w:ascii="Consolas" w:hAnsi="Consolas"/>
          <w:color w:val="A9B7C6"/>
          <w:lang w:val="en-US"/>
        </w:rPr>
        <w:t>: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r w:rsidRPr="00D85674">
        <w:rPr>
          <w:rFonts w:ascii="Consolas" w:hAnsi="Consolas"/>
          <w:color w:val="CC7832"/>
          <w:lang w:val="en-US"/>
        </w:rPr>
        <w:t>return</w:t>
      </w:r>
      <w:r w:rsidRPr="00D8567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85674">
        <w:rPr>
          <w:rFonts w:ascii="Consolas" w:hAnsi="Consolas"/>
          <w:color w:val="A9B7C6"/>
          <w:lang w:val="en-US"/>
        </w:rPr>
        <w:t>last.next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72737A"/>
          <w:lang w:val="en-US"/>
        </w:rPr>
        <w:t xml:space="preserve">first </w:t>
      </w:r>
      <w:r w:rsidRPr="00D85674">
        <w:rPr>
          <w:rFonts w:ascii="Consolas" w:hAnsi="Consolas"/>
          <w:color w:val="A9B7C6"/>
          <w:lang w:val="en-US"/>
        </w:rPr>
        <w:t xml:space="preserve">= </w:t>
      </w:r>
      <w:r w:rsidRPr="00D85674">
        <w:rPr>
          <w:rFonts w:ascii="Consolas" w:hAnsi="Consolas"/>
          <w:color w:val="CC7832"/>
          <w:lang w:val="en-US"/>
        </w:rPr>
        <w:t>None</w:t>
      </w:r>
      <w:r w:rsidRPr="00D8567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.length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-= </w:t>
      </w:r>
      <w:r w:rsidRPr="00D85674">
        <w:rPr>
          <w:rFonts w:ascii="Consolas" w:hAnsi="Consolas"/>
          <w:color w:val="6897BB"/>
          <w:lang w:val="en-US"/>
        </w:rPr>
        <w:t>1</w:t>
      </w:r>
    </w:p>
    <w:p w14:paraId="3A5F43EF" w14:textId="58BAF46C" w:rsidR="00D85674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73FA7C2" w14:textId="3AFB9FE2" w:rsidR="00D85674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10. </w:t>
      </w:r>
      <w:bookmarkStart w:id="1" w:name="_Hlk41433005"/>
      <w:r>
        <w:rPr>
          <w:rFonts w:eastAsia="Helvetica-Bold"/>
          <w:sz w:val="28"/>
          <w:szCs w:val="28"/>
        </w:rPr>
        <w:t>Удаление элемента по его значению</w:t>
      </w:r>
      <w:bookmarkEnd w:id="1"/>
      <w:r>
        <w:rPr>
          <w:rFonts w:eastAsia="Helvetica-Bold"/>
          <w:sz w:val="28"/>
          <w:szCs w:val="28"/>
        </w:rPr>
        <w:t>.</w:t>
      </w:r>
    </w:p>
    <w:p w14:paraId="5E02C829" w14:textId="0F09CDAC" w:rsidR="00D85674" w:rsidRPr="00F851AE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0623F1B1" wp14:editId="0EA3721E">
            <wp:extent cx="5060946" cy="4603921"/>
            <wp:effectExtent l="0" t="0" r="6985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707" cy="46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123" w14:textId="4EB9854A" w:rsidR="00F851AE" w:rsidRDefault="00D85674" w:rsidP="00D85674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11. </w:t>
      </w:r>
      <w:r w:rsidRPr="00D85674">
        <w:rPr>
          <w:rFonts w:eastAsia="Helvetica-Bold"/>
          <w:sz w:val="28"/>
          <w:szCs w:val="28"/>
        </w:rPr>
        <w:t>Удаление элемента по его значению</w:t>
      </w:r>
      <w:r>
        <w:rPr>
          <w:rFonts w:eastAsia="Helvetica-Bold"/>
          <w:sz w:val="28"/>
          <w:szCs w:val="28"/>
        </w:rPr>
        <w:t>.</w:t>
      </w:r>
    </w:p>
    <w:p w14:paraId="3E3B4339" w14:textId="028EA54C" w:rsidR="00D85674" w:rsidRDefault="00D85674" w:rsidP="00D85674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6C867496" w14:textId="144CD74D" w:rsidR="00D85674" w:rsidRPr="007047E2" w:rsidRDefault="00D85674" w:rsidP="00D85674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D85674">
        <w:rPr>
          <w:rFonts w:eastAsia="Helvetica-Bold"/>
          <w:sz w:val="28"/>
          <w:szCs w:val="28"/>
        </w:rPr>
        <w:lastRenderedPageBreak/>
        <w:t xml:space="preserve">Поиск элемента по его значению представлен </w:t>
      </w:r>
      <w:r>
        <w:rPr>
          <w:rFonts w:eastAsia="Helvetica-Bold"/>
          <w:sz w:val="28"/>
          <w:szCs w:val="28"/>
        </w:rPr>
        <w:t>на Рис. 12</w:t>
      </w:r>
      <w:r w:rsidRPr="00D85674">
        <w:rPr>
          <w:rFonts w:eastAsia="Helvetica-Bold"/>
          <w:sz w:val="28"/>
          <w:szCs w:val="28"/>
        </w:rPr>
        <w:t>. Диаграмма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 w:rsidRPr="00D85674">
        <w:rPr>
          <w:rFonts w:eastAsia="Helvetica-Bold"/>
          <w:sz w:val="28"/>
          <w:szCs w:val="28"/>
        </w:rPr>
        <w:t>деятельности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 w:rsidRPr="00D85674">
        <w:rPr>
          <w:rFonts w:eastAsia="Helvetica-Bold"/>
          <w:sz w:val="28"/>
          <w:szCs w:val="28"/>
        </w:rPr>
        <w:t>на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>
        <w:rPr>
          <w:rFonts w:eastAsia="Helvetica-Bold"/>
          <w:sz w:val="28"/>
          <w:szCs w:val="28"/>
        </w:rPr>
        <w:t>Рис</w:t>
      </w:r>
      <w:r w:rsidRPr="007047E2">
        <w:rPr>
          <w:rFonts w:eastAsia="Helvetica-Bold"/>
          <w:sz w:val="28"/>
          <w:szCs w:val="28"/>
          <w:lang w:val="en-US"/>
        </w:rPr>
        <w:t>. 13.</w:t>
      </w:r>
    </w:p>
    <w:p w14:paraId="2F22FAA9" w14:textId="77777777" w:rsidR="004D6C96" w:rsidRPr="004D6C96" w:rsidRDefault="004D6C96" w:rsidP="004D6C96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D6C96">
        <w:rPr>
          <w:rFonts w:ascii="Consolas" w:hAnsi="Consolas"/>
          <w:color w:val="CC7832"/>
          <w:lang w:val="en-US"/>
        </w:rPr>
        <w:t xml:space="preserve">def </w:t>
      </w:r>
      <w:r w:rsidRPr="004D6C96">
        <w:rPr>
          <w:rFonts w:ascii="Consolas" w:hAnsi="Consolas"/>
          <w:color w:val="FFC66D"/>
          <w:lang w:val="en-US"/>
        </w:rPr>
        <w:t>search</w:t>
      </w:r>
      <w:r w:rsidRPr="004D6C96">
        <w:rPr>
          <w:rFonts w:ascii="Consolas" w:hAnsi="Consolas"/>
          <w:color w:val="A9B7C6"/>
          <w:lang w:val="en-US"/>
        </w:rPr>
        <w:t>(</w:t>
      </w:r>
      <w:r w:rsidRPr="004D6C96">
        <w:rPr>
          <w:rFonts w:ascii="Consolas" w:hAnsi="Consolas"/>
          <w:color w:val="94558D"/>
          <w:lang w:val="en-US"/>
        </w:rPr>
        <w:t>self</w:t>
      </w:r>
      <w:r w:rsidRPr="004D6C96">
        <w:rPr>
          <w:rFonts w:ascii="Consolas" w:hAnsi="Consolas"/>
          <w:color w:val="CC7832"/>
          <w:lang w:val="en-US"/>
        </w:rPr>
        <w:t xml:space="preserve">, </w:t>
      </w:r>
      <w:r w:rsidRPr="004D6C96">
        <w:rPr>
          <w:rFonts w:ascii="Consolas" w:hAnsi="Consolas"/>
          <w:color w:val="A9B7C6"/>
          <w:lang w:val="en-US"/>
        </w:rPr>
        <w:t>value):</w:t>
      </w:r>
      <w:r w:rsidRPr="004D6C96">
        <w:rPr>
          <w:rFonts w:ascii="Consolas" w:hAnsi="Consolas"/>
          <w:color w:val="A9B7C6"/>
          <w:lang w:val="en-US"/>
        </w:rPr>
        <w:br/>
        <w:t xml:space="preserve">    current = </w:t>
      </w:r>
      <w:proofErr w:type="spellStart"/>
      <w:r w:rsidRPr="004D6C96">
        <w:rPr>
          <w:rFonts w:ascii="Consolas" w:hAnsi="Consolas"/>
          <w:color w:val="94558D"/>
          <w:lang w:val="en-US"/>
        </w:rPr>
        <w:t>self</w:t>
      </w:r>
      <w:r w:rsidRPr="004D6C96">
        <w:rPr>
          <w:rFonts w:ascii="Consolas" w:hAnsi="Consolas"/>
          <w:color w:val="A9B7C6"/>
          <w:lang w:val="en-US"/>
        </w:rPr>
        <w:t>.first</w:t>
      </w:r>
      <w:proofErr w:type="spellEnd"/>
      <w:r w:rsidRPr="004D6C96">
        <w:rPr>
          <w:rFonts w:ascii="Consolas" w:hAnsi="Consolas"/>
          <w:color w:val="A9B7C6"/>
          <w:lang w:val="en-US"/>
        </w:rPr>
        <w:br/>
        <w:t xml:space="preserve">    count = </w:t>
      </w:r>
      <w:r w:rsidRPr="004D6C96">
        <w:rPr>
          <w:rFonts w:ascii="Consolas" w:hAnsi="Consolas"/>
          <w:color w:val="6897BB"/>
          <w:lang w:val="en-US"/>
        </w:rPr>
        <w:t>0</w:t>
      </w:r>
      <w:r w:rsidRPr="004D6C96">
        <w:rPr>
          <w:rFonts w:ascii="Consolas" w:hAnsi="Consolas"/>
          <w:color w:val="6897BB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while </w:t>
      </w:r>
      <w:r w:rsidRPr="004D6C96">
        <w:rPr>
          <w:rFonts w:ascii="Consolas" w:hAnsi="Consolas"/>
          <w:color w:val="A9B7C6"/>
          <w:lang w:val="en-US"/>
        </w:rPr>
        <w:t xml:space="preserve">current </w:t>
      </w:r>
      <w:r w:rsidRPr="004D6C96">
        <w:rPr>
          <w:rFonts w:ascii="Consolas" w:hAnsi="Consolas"/>
          <w:color w:val="CC7832"/>
          <w:lang w:val="en-US"/>
        </w:rPr>
        <w:t xml:space="preserve">is not None and </w:t>
      </w:r>
      <w:proofErr w:type="spellStart"/>
      <w:r w:rsidRPr="004D6C96">
        <w:rPr>
          <w:rFonts w:ascii="Consolas" w:hAnsi="Consolas"/>
          <w:color w:val="A9B7C6"/>
          <w:lang w:val="en-US"/>
        </w:rPr>
        <w:t>current.value</w:t>
      </w:r>
      <w:proofErr w:type="spellEnd"/>
      <w:r w:rsidRPr="004D6C96">
        <w:rPr>
          <w:rFonts w:ascii="Consolas" w:hAnsi="Consolas"/>
          <w:color w:val="A9B7C6"/>
          <w:lang w:val="en-US"/>
        </w:rPr>
        <w:t xml:space="preserve"> != value:</w:t>
      </w:r>
      <w:r w:rsidRPr="004D6C96">
        <w:rPr>
          <w:rFonts w:ascii="Consolas" w:hAnsi="Consolas"/>
          <w:color w:val="A9B7C6"/>
          <w:lang w:val="en-US"/>
        </w:rPr>
        <w:br/>
        <w:t xml:space="preserve">        count += </w:t>
      </w:r>
      <w:r w:rsidRPr="004D6C96">
        <w:rPr>
          <w:rFonts w:ascii="Consolas" w:hAnsi="Consolas"/>
          <w:color w:val="6897BB"/>
          <w:lang w:val="en-US"/>
        </w:rPr>
        <w:t>1</w:t>
      </w:r>
      <w:r w:rsidRPr="004D6C96">
        <w:rPr>
          <w:rFonts w:ascii="Consolas" w:hAnsi="Consolas"/>
          <w:color w:val="6897BB"/>
          <w:lang w:val="en-US"/>
        </w:rPr>
        <w:br/>
        <w:t xml:space="preserve">        </w:t>
      </w:r>
      <w:r w:rsidRPr="004D6C96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4D6C96">
        <w:rPr>
          <w:rFonts w:ascii="Consolas" w:hAnsi="Consolas"/>
          <w:color w:val="A9B7C6"/>
          <w:lang w:val="en-US"/>
        </w:rPr>
        <w:t>current.next</w:t>
      </w:r>
      <w:proofErr w:type="spellEnd"/>
      <w:r w:rsidRPr="004D6C96">
        <w:rPr>
          <w:rFonts w:ascii="Consolas" w:hAnsi="Consolas"/>
          <w:color w:val="A9B7C6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if </w:t>
      </w:r>
      <w:r w:rsidRPr="004D6C96">
        <w:rPr>
          <w:rFonts w:ascii="Consolas" w:hAnsi="Consolas"/>
          <w:color w:val="A9B7C6"/>
          <w:lang w:val="en-US"/>
        </w:rPr>
        <w:t xml:space="preserve">current </w:t>
      </w:r>
      <w:r w:rsidRPr="004D6C96">
        <w:rPr>
          <w:rFonts w:ascii="Consolas" w:hAnsi="Consolas"/>
          <w:color w:val="CC7832"/>
          <w:lang w:val="en-US"/>
        </w:rPr>
        <w:t xml:space="preserve">is None or </w:t>
      </w:r>
      <w:proofErr w:type="spellStart"/>
      <w:r w:rsidRPr="004D6C96">
        <w:rPr>
          <w:rFonts w:ascii="Consolas" w:hAnsi="Consolas"/>
          <w:color w:val="A9B7C6"/>
          <w:lang w:val="en-US"/>
        </w:rPr>
        <w:t>current.value</w:t>
      </w:r>
      <w:proofErr w:type="spellEnd"/>
      <w:r w:rsidRPr="004D6C96">
        <w:rPr>
          <w:rFonts w:ascii="Consolas" w:hAnsi="Consolas"/>
          <w:color w:val="A9B7C6"/>
          <w:lang w:val="en-US"/>
        </w:rPr>
        <w:t xml:space="preserve"> != value:</w:t>
      </w:r>
      <w:r w:rsidRPr="004D6C96">
        <w:rPr>
          <w:rFonts w:ascii="Consolas" w:hAnsi="Consolas"/>
          <w:color w:val="A9B7C6"/>
          <w:lang w:val="en-US"/>
        </w:rPr>
        <w:br/>
        <w:t xml:space="preserve">        count = -</w:t>
      </w:r>
      <w:r w:rsidRPr="004D6C96">
        <w:rPr>
          <w:rFonts w:ascii="Consolas" w:hAnsi="Consolas"/>
          <w:color w:val="6897BB"/>
          <w:lang w:val="en-US"/>
        </w:rPr>
        <w:t>1</w:t>
      </w:r>
      <w:r w:rsidRPr="004D6C96">
        <w:rPr>
          <w:rFonts w:ascii="Consolas" w:hAnsi="Consolas"/>
          <w:color w:val="6897BB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return </w:t>
      </w:r>
      <w:r w:rsidRPr="004D6C96">
        <w:rPr>
          <w:rFonts w:ascii="Consolas" w:hAnsi="Consolas"/>
          <w:color w:val="A9B7C6"/>
          <w:lang w:val="en-US"/>
        </w:rPr>
        <w:t>count</w:t>
      </w:r>
    </w:p>
    <w:p w14:paraId="62EC60B0" w14:textId="43941AC1" w:rsidR="004D6C96" w:rsidRDefault="004D6C96" w:rsidP="004D6C96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23D32B37" w14:textId="719A720A" w:rsidR="004D6C96" w:rsidRDefault="004D6C96" w:rsidP="004D6C96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12. Поиск элемента.</w:t>
      </w:r>
    </w:p>
    <w:p w14:paraId="4A14627F" w14:textId="1FCBFDBA" w:rsidR="004D6C96" w:rsidRPr="00D85674" w:rsidRDefault="004D6C96" w:rsidP="004D6C96">
      <w:pPr>
        <w:spacing w:line="360" w:lineRule="auto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6FD19A77" wp14:editId="09B3534B">
            <wp:extent cx="6290290" cy="480552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6573" cy="48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1F1" w14:textId="476DA954" w:rsidR="00D85674" w:rsidRDefault="00D85674" w:rsidP="004D6C96">
      <w:pPr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</w:p>
    <w:p w14:paraId="5505D222" w14:textId="68A22A84" w:rsidR="004D6C96" w:rsidRDefault="004D6C96" w:rsidP="004D6C96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13. Поиск элемента по его значению.</w:t>
      </w:r>
    </w:p>
    <w:p w14:paraId="30460403" w14:textId="44C05E62" w:rsidR="004D6C96" w:rsidRDefault="004D6C96" w:rsidP="004D6C96">
      <w:pPr>
        <w:spacing w:line="360" w:lineRule="auto"/>
        <w:jc w:val="both"/>
        <w:rPr>
          <w:rFonts w:eastAsia="Helvetica-Bold"/>
          <w:sz w:val="28"/>
          <w:szCs w:val="28"/>
        </w:rPr>
      </w:pPr>
    </w:p>
    <w:p w14:paraId="22F1B73C" w14:textId="5E0D4A4C" w:rsidR="004D6C96" w:rsidRDefault="004D6C96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4D6C96">
        <w:rPr>
          <w:rFonts w:eastAsia="Helvetica-Bold"/>
          <w:sz w:val="28"/>
          <w:szCs w:val="28"/>
        </w:rPr>
        <w:t xml:space="preserve">Код для решения задачи представлен </w:t>
      </w:r>
      <w:r>
        <w:rPr>
          <w:rFonts w:eastAsia="Helvetica-Bold"/>
          <w:sz w:val="28"/>
          <w:szCs w:val="28"/>
        </w:rPr>
        <w:t>на Рис. 14</w:t>
      </w:r>
      <w:r w:rsidRPr="004D6C96">
        <w:rPr>
          <w:rFonts w:eastAsia="Helvetica-Bold"/>
          <w:sz w:val="28"/>
          <w:szCs w:val="28"/>
        </w:rPr>
        <w:t>.</w:t>
      </w:r>
    </w:p>
    <w:p w14:paraId="3EE838B3" w14:textId="35E79626" w:rsidR="004D6C96" w:rsidRDefault="004D6C96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10780500" w14:textId="676498A1" w:rsidR="005F146E" w:rsidRDefault="005F146E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4C7F1EE" w14:textId="77777777" w:rsidR="005F146E" w:rsidRPr="005F146E" w:rsidRDefault="005F146E" w:rsidP="005F146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F146E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5F146E">
        <w:rPr>
          <w:rFonts w:ascii="Consolas" w:hAnsi="Consolas"/>
          <w:color w:val="FFC66D"/>
          <w:lang w:val="en-US"/>
        </w:rPr>
        <w:t>polynomial</w:t>
      </w:r>
      <w:r w:rsidRPr="005F146E">
        <w:rPr>
          <w:rFonts w:ascii="Consolas" w:hAnsi="Consolas"/>
          <w:color w:val="A9B7C6"/>
          <w:lang w:val="en-US"/>
        </w:rPr>
        <w:t>(a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x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n):</w:t>
      </w:r>
      <w:r w:rsidRPr="005F146E">
        <w:rPr>
          <w:rFonts w:ascii="Consolas" w:hAnsi="Consolas"/>
          <w:color w:val="A9B7C6"/>
          <w:lang w:val="en-US"/>
        </w:rPr>
        <w:br/>
        <w:t xml:space="preserve">    </w:t>
      </w:r>
      <w:r w:rsidRPr="005F146E">
        <w:rPr>
          <w:rFonts w:ascii="Consolas" w:hAnsi="Consolas"/>
          <w:color w:val="CC7832"/>
          <w:lang w:val="en-US"/>
        </w:rPr>
        <w:t xml:space="preserve">if </w:t>
      </w:r>
      <w:r w:rsidRPr="005F146E">
        <w:rPr>
          <w:rFonts w:ascii="Consolas" w:hAnsi="Consolas"/>
          <w:color w:val="A9B7C6"/>
          <w:lang w:val="en-US"/>
        </w:rPr>
        <w:t>a &gt;= n:</w:t>
      </w:r>
      <w:r w:rsidRPr="005F146E">
        <w:rPr>
          <w:rFonts w:ascii="Consolas" w:hAnsi="Consolas"/>
          <w:color w:val="A9B7C6"/>
          <w:lang w:val="en-US"/>
        </w:rPr>
        <w:br/>
        <w:t xml:space="preserve">        P = </w:t>
      </w:r>
      <w:proofErr w:type="spellStart"/>
      <w:r w:rsidRPr="005F146E">
        <w:rPr>
          <w:rFonts w:ascii="Consolas" w:hAnsi="Consolas"/>
          <w:color w:val="A9B7C6"/>
          <w:lang w:val="en-US"/>
        </w:rPr>
        <w:t>Linked_List</w:t>
      </w:r>
      <w:proofErr w:type="spellEnd"/>
      <w:r w:rsidRPr="005F146E">
        <w:rPr>
          <w:rFonts w:ascii="Consolas" w:hAnsi="Consolas"/>
          <w:color w:val="A9B7C6"/>
          <w:lang w:val="en-US"/>
        </w:rPr>
        <w:t>()</w:t>
      </w:r>
      <w:r w:rsidRPr="005F146E">
        <w:rPr>
          <w:rFonts w:ascii="Consolas" w:hAnsi="Consolas"/>
          <w:color w:val="A9B7C6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F146E">
        <w:rPr>
          <w:rFonts w:ascii="Consolas" w:hAnsi="Consolas"/>
          <w:color w:val="A9B7C6"/>
          <w:lang w:val="en-US"/>
        </w:rPr>
        <w:t>i</w:t>
      </w:r>
      <w:proofErr w:type="spellEnd"/>
      <w:r w:rsidRPr="005F146E">
        <w:rPr>
          <w:rFonts w:ascii="Consolas" w:hAnsi="Consolas"/>
          <w:color w:val="A9B7C6"/>
          <w:lang w:val="en-US"/>
        </w:rPr>
        <w:t xml:space="preserve"> </w:t>
      </w:r>
      <w:r w:rsidRPr="005F146E">
        <w:rPr>
          <w:rFonts w:ascii="Consolas" w:hAnsi="Consolas"/>
          <w:color w:val="CC7832"/>
          <w:lang w:val="en-US"/>
        </w:rPr>
        <w:t xml:space="preserve">in </w:t>
      </w:r>
      <w:r w:rsidRPr="005F146E">
        <w:rPr>
          <w:rFonts w:ascii="Consolas" w:hAnsi="Consolas"/>
          <w:color w:val="A9B7C6"/>
          <w:lang w:val="en-US"/>
        </w:rPr>
        <w:t>range(n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6897BB"/>
          <w:lang w:val="en-US"/>
        </w:rPr>
        <w:t>0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-</w:t>
      </w:r>
      <w:r w:rsidRPr="005F146E">
        <w:rPr>
          <w:rFonts w:ascii="Consolas" w:hAnsi="Consolas"/>
          <w:color w:val="6897BB"/>
          <w:lang w:val="en-US"/>
        </w:rPr>
        <w:t>1</w:t>
      </w:r>
      <w:r w:rsidRPr="005F146E">
        <w:rPr>
          <w:rFonts w:ascii="Consolas" w:hAnsi="Consolas"/>
          <w:color w:val="A9B7C6"/>
          <w:lang w:val="en-US"/>
        </w:rPr>
        <w:t>):</w:t>
      </w:r>
      <w:r w:rsidRPr="005F146E">
        <w:rPr>
          <w:rFonts w:ascii="Consolas" w:hAnsi="Consolas"/>
          <w:color w:val="A9B7C6"/>
          <w:lang w:val="en-US"/>
        </w:rPr>
        <w:br/>
        <w:t xml:space="preserve">            node = a * x ** </w:t>
      </w:r>
      <w:proofErr w:type="spellStart"/>
      <w:r w:rsidRPr="005F146E">
        <w:rPr>
          <w:rFonts w:ascii="Consolas" w:hAnsi="Consolas"/>
          <w:color w:val="A9B7C6"/>
          <w:lang w:val="en-US"/>
        </w:rPr>
        <w:t>i</w:t>
      </w:r>
      <w:proofErr w:type="spellEnd"/>
      <w:r w:rsidRPr="005F146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146E">
        <w:rPr>
          <w:rFonts w:ascii="Consolas" w:hAnsi="Consolas"/>
          <w:color w:val="A9B7C6"/>
          <w:lang w:val="en-US"/>
        </w:rPr>
        <w:t>P.add</w:t>
      </w:r>
      <w:proofErr w:type="spellEnd"/>
      <w:r w:rsidRPr="005F146E">
        <w:rPr>
          <w:rFonts w:ascii="Consolas" w:hAnsi="Consolas"/>
          <w:color w:val="A9B7C6"/>
          <w:lang w:val="en-US"/>
        </w:rPr>
        <w:t>(node)</w:t>
      </w:r>
      <w:r w:rsidRPr="005F146E">
        <w:rPr>
          <w:rFonts w:ascii="Consolas" w:hAnsi="Consolas"/>
          <w:color w:val="A9B7C6"/>
          <w:lang w:val="en-US"/>
        </w:rPr>
        <w:br/>
        <w:t xml:space="preserve">            a -= </w:t>
      </w:r>
      <w:r w:rsidRPr="005F146E">
        <w:rPr>
          <w:rFonts w:ascii="Consolas" w:hAnsi="Consolas"/>
          <w:color w:val="6897BB"/>
          <w:lang w:val="en-US"/>
        </w:rPr>
        <w:t>1</w:t>
      </w:r>
      <w:r w:rsidRPr="005F146E">
        <w:rPr>
          <w:rFonts w:ascii="Consolas" w:hAnsi="Consolas"/>
          <w:color w:val="6897BB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return </w:t>
      </w:r>
      <w:r w:rsidRPr="005F146E">
        <w:rPr>
          <w:rFonts w:ascii="Consolas" w:hAnsi="Consolas"/>
          <w:color w:val="A9B7C6"/>
          <w:lang w:val="en-US"/>
        </w:rPr>
        <w:t>P</w:t>
      </w:r>
      <w:r w:rsidRPr="005F146E">
        <w:rPr>
          <w:rFonts w:ascii="Consolas" w:hAnsi="Consolas"/>
          <w:color w:val="A9B7C6"/>
          <w:lang w:val="en-US"/>
        </w:rPr>
        <w:br/>
        <w:t xml:space="preserve">    </w:t>
      </w:r>
      <w:r w:rsidRPr="005F146E">
        <w:rPr>
          <w:rFonts w:ascii="Consolas" w:hAnsi="Consolas"/>
          <w:color w:val="CC7832"/>
          <w:lang w:val="en-US"/>
        </w:rPr>
        <w:t>else</w:t>
      </w:r>
      <w:r w:rsidRPr="005F146E">
        <w:rPr>
          <w:rFonts w:ascii="Consolas" w:hAnsi="Consolas"/>
          <w:color w:val="A9B7C6"/>
          <w:lang w:val="en-US"/>
        </w:rPr>
        <w:t>:</w:t>
      </w:r>
      <w:r w:rsidRPr="005F146E">
        <w:rPr>
          <w:rFonts w:ascii="Consolas" w:hAnsi="Consolas"/>
          <w:color w:val="A9B7C6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F146E">
        <w:rPr>
          <w:rFonts w:ascii="Consolas" w:hAnsi="Consolas"/>
          <w:color w:val="A9B7C6"/>
          <w:lang w:val="en-US"/>
        </w:rPr>
        <w:t>ValueError</w:t>
      </w:r>
      <w:proofErr w:type="spellEnd"/>
      <w:r w:rsidRPr="005F146E">
        <w:rPr>
          <w:rFonts w:ascii="Consolas" w:hAnsi="Consolas"/>
          <w:color w:val="A9B7C6"/>
          <w:lang w:val="en-US"/>
        </w:rPr>
        <w:t>(</w:t>
      </w:r>
      <w:r w:rsidRPr="005F146E">
        <w:rPr>
          <w:rFonts w:ascii="Consolas" w:hAnsi="Consolas"/>
          <w:color w:val="6A8759"/>
          <w:lang w:val="en-US"/>
        </w:rPr>
        <w:t>"a&gt;=n"</w:t>
      </w:r>
      <w:r w:rsidRPr="005F146E">
        <w:rPr>
          <w:rFonts w:ascii="Consolas" w:hAnsi="Consolas"/>
          <w:color w:val="A9B7C6"/>
          <w:lang w:val="en-US"/>
        </w:rPr>
        <w:t>)</w:t>
      </w:r>
    </w:p>
    <w:p w14:paraId="19404B35" w14:textId="0C47F623" w:rsidR="005F146E" w:rsidRDefault="005F146E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</w:p>
    <w:p w14:paraId="3FBA518A" w14:textId="05513DF0" w:rsidR="005F146E" w:rsidRDefault="005F146E" w:rsidP="005F146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14. Код решения задачи.</w:t>
      </w:r>
    </w:p>
    <w:p w14:paraId="18C1CCFF" w14:textId="5DE21DF0" w:rsid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46A36F15" w14:textId="7893A613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Вывод: в ходе выполнения данной практической работы были изучены связанные списки и методы их реализации на языке </w:t>
      </w:r>
      <w:r>
        <w:rPr>
          <w:rFonts w:eastAsia="Helvetica-Bold"/>
          <w:sz w:val="28"/>
          <w:szCs w:val="28"/>
          <w:lang w:val="en-US"/>
        </w:rPr>
        <w:t>Python</w:t>
      </w:r>
      <w:r>
        <w:rPr>
          <w:rFonts w:eastAsia="Helvetica-Bold"/>
          <w:sz w:val="28"/>
          <w:szCs w:val="28"/>
        </w:rPr>
        <w:t>.</w:t>
      </w:r>
    </w:p>
    <w:sectPr w:rsidR="007047E2" w:rsidRPr="007047E2" w:rsidSect="00207F1E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FA827" w14:textId="77777777" w:rsidR="00872A52" w:rsidRDefault="00872A52">
      <w:r>
        <w:separator/>
      </w:r>
    </w:p>
  </w:endnote>
  <w:endnote w:type="continuationSeparator" w:id="0">
    <w:p w14:paraId="52157D7A" w14:textId="77777777" w:rsidR="00872A52" w:rsidRDefault="0087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7777777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2B3760">
                            <w:rPr>
                              <w:noProof/>
                              <w:szCs w:val="28"/>
                            </w:rPr>
                            <w:t>4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" filled="f" stroked="f">
              <v:textbox inset="0,0,0,0">
                <w:txbxContent>
                  <w:p w14:paraId="6821F500" w14:textId="77777777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2B3760">
                      <w:rPr>
                        <w:noProof/>
                        <w:szCs w:val="28"/>
                      </w:rPr>
                      <w:t>4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5E26832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    <v:textbox>
                <w:txbxContent>
                  <w:p w14:paraId="15BEA9E2" w14:textId="05E26832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1610FAF4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1332D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1</w:t>
                          </w:r>
                        </w:p>
                        <w:p w14:paraId="24782FE5" w14:textId="7246EDEA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Алгоритмы поиска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1610FAF4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1332D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1</w:t>
                    </w:r>
                  </w:p>
                  <w:p w14:paraId="24782FE5" w14:textId="7246EDEA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Алгоритмы поиска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200DC4F7" w:rsidR="00000C25" w:rsidRPr="000739EB" w:rsidRDefault="000739EB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r w:rsidRPr="000739EB">
                            <w:rPr>
                              <w:sz w:val="14"/>
                              <w:szCs w:val="18"/>
                            </w:rPr>
                            <w:t xml:space="preserve">Веретельников А. </w:t>
                          </w:r>
                          <w:r>
                            <w:rPr>
                              <w:sz w:val="14"/>
                              <w:szCs w:val="18"/>
                            </w:rPr>
                            <w:t>С.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" stroked="f">
              <v:textbox>
                <w:txbxContent>
                  <w:p w14:paraId="36A03FD9" w14:textId="200DC4F7" w:rsidR="00000C25" w:rsidRPr="000739EB" w:rsidRDefault="000739EB" w:rsidP="00850E2A">
                    <w:pPr>
                      <w:rPr>
                        <w:sz w:val="14"/>
                        <w:szCs w:val="18"/>
                      </w:rPr>
                    </w:pPr>
                    <w:r w:rsidRPr="000739EB">
                      <w:rPr>
                        <w:sz w:val="14"/>
                        <w:szCs w:val="18"/>
                      </w:rPr>
                      <w:t xml:space="preserve">Веретельников А. </w:t>
                    </w:r>
                    <w:r>
                      <w:rPr>
                        <w:sz w:val="14"/>
                        <w:szCs w:val="18"/>
                      </w:rPr>
                      <w:t>С.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4A636" w14:textId="77777777" w:rsidR="00872A52" w:rsidRDefault="00872A52">
      <w:r>
        <w:separator/>
      </w:r>
    </w:p>
  </w:footnote>
  <w:footnote w:type="continuationSeparator" w:id="0">
    <w:p w14:paraId="3C358CF4" w14:textId="77777777" w:rsidR="00872A52" w:rsidRDefault="00872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4097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46C78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BDD1B-BD36-4C08-9D21-F1C18637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8</TotalTime>
  <Pages>8</Pages>
  <Words>524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Andrey</cp:lastModifiedBy>
  <cp:revision>3</cp:revision>
  <cp:lastPrinted>2011-10-16T06:50:00Z</cp:lastPrinted>
  <dcterms:created xsi:type="dcterms:W3CDTF">2020-05-26T22:10:00Z</dcterms:created>
  <dcterms:modified xsi:type="dcterms:W3CDTF">2020-05-26T22:22:00Z</dcterms:modified>
</cp:coreProperties>
</file>