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E7C" w:rsidRDefault="004576D4" w:rsidP="00C35789">
      <w:pPr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Практическая работа № </w:t>
      </w:r>
      <w:r w:rsidR="00A54C37" w:rsidRPr="00A54C37">
        <w:rPr>
          <w:b/>
          <w:sz w:val="28"/>
          <w:szCs w:val="28"/>
        </w:rPr>
        <w:t>4</w:t>
      </w:r>
      <w:r w:rsidR="003B2E7C" w:rsidRPr="00F6244F">
        <w:rPr>
          <w:b/>
          <w:sz w:val="28"/>
          <w:szCs w:val="28"/>
        </w:rPr>
        <w:t>.</w:t>
      </w:r>
    </w:p>
    <w:p w:rsidR="00A711A4" w:rsidRPr="00F6244F" w:rsidRDefault="00A711A4" w:rsidP="00C35789">
      <w:pPr>
        <w:spacing w:line="276" w:lineRule="auto"/>
        <w:ind w:firstLine="709"/>
        <w:jc w:val="center"/>
        <w:rPr>
          <w:b/>
          <w:sz w:val="28"/>
          <w:szCs w:val="28"/>
        </w:rPr>
      </w:pPr>
    </w:p>
    <w:p w:rsidR="00BC4AE3" w:rsidRPr="00397CE8" w:rsidRDefault="003B2E7C" w:rsidP="00C3578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F6244F">
        <w:rPr>
          <w:b/>
          <w:sz w:val="28"/>
          <w:szCs w:val="28"/>
        </w:rPr>
        <w:t>Тема:</w:t>
      </w:r>
      <w:r w:rsidRPr="00F6244F">
        <w:rPr>
          <w:sz w:val="28"/>
          <w:szCs w:val="28"/>
        </w:rPr>
        <w:t xml:space="preserve"> </w:t>
      </w:r>
      <w:r w:rsidRPr="005E581D">
        <w:rPr>
          <w:b/>
          <w:sz w:val="28"/>
          <w:szCs w:val="28"/>
        </w:rPr>
        <w:t>«</w:t>
      </w:r>
      <w:r w:rsidR="00A54C37" w:rsidRPr="00A54C37">
        <w:rPr>
          <w:b/>
          <w:bCs/>
          <w:sz w:val="28"/>
          <w:szCs w:val="32"/>
        </w:rPr>
        <w:t>НАЧАЛЬНАЯ КОНФИГУРАЦИЯ МАРШРУТИЗАТОРА CISCO</w:t>
      </w:r>
      <w:r w:rsidRPr="005E581D">
        <w:rPr>
          <w:b/>
          <w:sz w:val="28"/>
          <w:szCs w:val="28"/>
        </w:rPr>
        <w:t>»</w:t>
      </w:r>
    </w:p>
    <w:p w:rsidR="00A54C37" w:rsidRPr="00A54C37" w:rsidRDefault="00C35789" w:rsidP="00A54C37">
      <w:pPr>
        <w:pStyle w:val="Default"/>
        <w:rPr>
          <w:color w:val="auto"/>
          <w:sz w:val="28"/>
          <w:szCs w:val="20"/>
        </w:rPr>
      </w:pPr>
      <w:r w:rsidRPr="00C35789">
        <w:rPr>
          <w:b/>
          <w:sz w:val="28"/>
        </w:rPr>
        <w:t>Цель работы:</w:t>
      </w:r>
      <w:r w:rsidRPr="00C35789">
        <w:rPr>
          <w:sz w:val="28"/>
        </w:rPr>
        <w:t xml:space="preserve"> </w:t>
      </w:r>
      <w:r w:rsidR="00A54C37" w:rsidRPr="00A54C37">
        <w:rPr>
          <w:color w:val="auto"/>
          <w:sz w:val="28"/>
          <w:szCs w:val="20"/>
        </w:rPr>
        <w:t>Создать (собрать и сконфигурировать) изображённую на диаграмме сеть. Настроить</w:t>
      </w:r>
      <w:r w:rsidR="00A54C37">
        <w:rPr>
          <w:color w:val="auto"/>
          <w:sz w:val="28"/>
          <w:szCs w:val="20"/>
        </w:rPr>
        <w:t xml:space="preserve"> сетевые адреса </w:t>
      </w:r>
      <w:r w:rsidR="00A54C37" w:rsidRPr="00A54C37">
        <w:rPr>
          <w:color w:val="auto"/>
          <w:sz w:val="28"/>
          <w:szCs w:val="20"/>
        </w:rPr>
        <w:t>устройств в соответствии с таблицей сетевых адресов. Произвести начальную конфигурацию маршрутизаторов. С помощью команды show и утилиты ping удостовериться, что устройства функционируют правильно.</w:t>
      </w:r>
    </w:p>
    <w:p w:rsidR="00397CE8" w:rsidRPr="00C35789" w:rsidRDefault="00C35789" w:rsidP="00C35789">
      <w:pPr>
        <w:tabs>
          <w:tab w:val="left" w:pos="5580"/>
        </w:tabs>
        <w:spacing w:line="276" w:lineRule="auto"/>
        <w:ind w:firstLine="709"/>
        <w:jc w:val="both"/>
        <w:rPr>
          <w:sz w:val="40"/>
          <w:szCs w:val="28"/>
        </w:rPr>
      </w:pPr>
      <w:r w:rsidRPr="00C35789">
        <w:rPr>
          <w:b/>
          <w:sz w:val="28"/>
        </w:rPr>
        <w:t>Используемые средства и оборудование:</w:t>
      </w:r>
      <w:r w:rsidRPr="00C35789">
        <w:rPr>
          <w:sz w:val="28"/>
        </w:rPr>
        <w:t xml:space="preserve"> IBM/PC совместимый компьютер с пакетом Cisco Packet Tracer; лабораторный стенд Cisco.</w:t>
      </w: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  <w:r w:rsidRPr="00FB7580">
        <w:rPr>
          <w:rFonts w:eastAsia="Calibri"/>
          <w:b/>
          <w:sz w:val="28"/>
          <w:szCs w:val="28"/>
        </w:rPr>
        <w:t>Ход работы</w:t>
      </w:r>
    </w:p>
    <w:p w:rsidR="00A711A4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D67398" w:rsidRDefault="000A75CF" w:rsidP="00D67398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0A75CF">
        <w:rPr>
          <w:color w:val="auto"/>
          <w:sz w:val="28"/>
          <w:szCs w:val="20"/>
        </w:rPr>
        <w:t>В ходе выполнения лабораторной работы необходимо промоделировать сеть, представленную на рисунке</w:t>
      </w:r>
    </w:p>
    <w:p w:rsidR="000A75CF" w:rsidRDefault="000A75CF" w:rsidP="00D67398">
      <w:pPr>
        <w:pStyle w:val="Default"/>
        <w:ind w:firstLine="709"/>
        <w:jc w:val="both"/>
        <w:rPr>
          <w:color w:val="auto"/>
          <w:sz w:val="28"/>
          <w:szCs w:val="20"/>
        </w:rPr>
      </w:pPr>
      <w:r>
        <w:rPr>
          <w:noProof/>
        </w:rPr>
        <w:drawing>
          <wp:inline distT="0" distB="0" distL="0" distR="0" wp14:anchorId="2BA2FEFC" wp14:editId="7A06DD96">
            <wp:extent cx="5153025" cy="1120606"/>
            <wp:effectExtent l="0" t="0" r="0" b="381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6009" cy="112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CF" w:rsidRDefault="000A75CF" w:rsidP="00D67398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1. Произведите начальную конфигурацию маршрутизатора R1.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1.1.Двойным щелчком</w:t>
      </w:r>
      <w:r>
        <w:rPr>
          <w:color w:val="auto"/>
          <w:sz w:val="28"/>
          <w:szCs w:val="20"/>
        </w:rPr>
        <w:t xml:space="preserve"> левой кнопки мыши откройте меню</w:t>
      </w:r>
      <w:r w:rsidRPr="002A7527">
        <w:rPr>
          <w:color w:val="auto"/>
          <w:sz w:val="28"/>
          <w:szCs w:val="20"/>
        </w:rPr>
        <w:t xml:space="preserve"> конфигурации маршрутизатора.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 xml:space="preserve">1.2.Перейдите на вкладку CLI 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9C160F">
        <w:rPr>
          <w:color w:val="auto"/>
          <w:sz w:val="28"/>
          <w:szCs w:val="20"/>
        </w:rPr>
        <w:t xml:space="preserve">1.3. </w:t>
      </w:r>
      <w:r w:rsidRPr="002A7527">
        <w:rPr>
          <w:color w:val="auto"/>
          <w:sz w:val="28"/>
          <w:szCs w:val="20"/>
        </w:rPr>
        <w:t>В</w:t>
      </w:r>
      <w:r w:rsidRPr="009C160F"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появившемся</w:t>
      </w:r>
      <w:r w:rsidRPr="009C160F"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окне</w:t>
      </w:r>
      <w:r w:rsidRPr="009C160F">
        <w:rPr>
          <w:color w:val="auto"/>
          <w:sz w:val="28"/>
          <w:szCs w:val="20"/>
        </w:rPr>
        <w:t xml:space="preserve">, </w:t>
      </w:r>
      <w:r w:rsidRPr="002A7527">
        <w:rPr>
          <w:color w:val="auto"/>
          <w:sz w:val="28"/>
          <w:szCs w:val="20"/>
        </w:rPr>
        <w:t>на</w:t>
      </w:r>
      <w:r w:rsidRPr="009C160F"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вопрос</w:t>
      </w:r>
      <w:r w:rsidRPr="009C160F">
        <w:rPr>
          <w:color w:val="auto"/>
          <w:sz w:val="28"/>
          <w:szCs w:val="20"/>
        </w:rPr>
        <w:t xml:space="preserve"> «</w:t>
      </w:r>
      <w:r w:rsidRPr="002A7527">
        <w:rPr>
          <w:color w:val="auto"/>
          <w:sz w:val="28"/>
          <w:szCs w:val="20"/>
          <w:lang w:val="en-US"/>
        </w:rPr>
        <w:t>Continue</w:t>
      </w:r>
      <w:r w:rsidRPr="009C160F"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  <w:lang w:val="en-US"/>
        </w:rPr>
        <w:t>with</w:t>
      </w:r>
      <w:r w:rsidRPr="009C160F"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  <w:lang w:val="en-US"/>
        </w:rPr>
        <w:t>configuration</w:t>
      </w:r>
      <w:r w:rsidRPr="009C160F">
        <w:rPr>
          <w:color w:val="auto"/>
          <w:sz w:val="28"/>
          <w:szCs w:val="20"/>
        </w:rPr>
        <w:t xml:space="preserve"> 53 </w:t>
      </w:r>
      <w:r w:rsidRPr="002A7527">
        <w:rPr>
          <w:color w:val="auto"/>
          <w:sz w:val="28"/>
          <w:szCs w:val="20"/>
          <w:lang w:val="en-US"/>
        </w:rPr>
        <w:t>dialog</w:t>
      </w:r>
      <w:r w:rsidRPr="009C160F">
        <w:rPr>
          <w:color w:val="auto"/>
          <w:sz w:val="28"/>
          <w:szCs w:val="20"/>
        </w:rPr>
        <w:t>? [</w:t>
      </w:r>
      <w:r w:rsidRPr="002A7527">
        <w:rPr>
          <w:color w:val="auto"/>
          <w:sz w:val="28"/>
          <w:szCs w:val="20"/>
          <w:lang w:val="en-US"/>
        </w:rPr>
        <w:t>yes</w:t>
      </w:r>
      <w:r w:rsidRPr="009C160F">
        <w:rPr>
          <w:color w:val="auto"/>
          <w:sz w:val="28"/>
          <w:szCs w:val="20"/>
        </w:rPr>
        <w:t>/</w:t>
      </w:r>
      <w:r w:rsidRPr="002A7527">
        <w:rPr>
          <w:color w:val="auto"/>
          <w:sz w:val="28"/>
          <w:szCs w:val="20"/>
          <w:lang w:val="en-US"/>
        </w:rPr>
        <w:t>no</w:t>
      </w:r>
      <w:r w:rsidRPr="009C160F">
        <w:rPr>
          <w:color w:val="auto"/>
          <w:sz w:val="28"/>
          <w:szCs w:val="20"/>
        </w:rPr>
        <w:t xml:space="preserve">]» </w:t>
      </w:r>
      <w:r w:rsidRPr="002A7527">
        <w:rPr>
          <w:color w:val="auto"/>
          <w:sz w:val="28"/>
          <w:szCs w:val="20"/>
        </w:rPr>
        <w:t>ответьте</w:t>
      </w:r>
      <w:r w:rsidRPr="009C160F">
        <w:rPr>
          <w:color w:val="auto"/>
          <w:sz w:val="28"/>
          <w:szCs w:val="20"/>
        </w:rPr>
        <w:t xml:space="preserve">, </w:t>
      </w:r>
      <w:r w:rsidRPr="002A7527">
        <w:rPr>
          <w:color w:val="auto"/>
          <w:sz w:val="28"/>
          <w:szCs w:val="20"/>
        </w:rPr>
        <w:t>нет</w:t>
      </w:r>
      <w:r w:rsidRPr="009C160F">
        <w:rPr>
          <w:color w:val="auto"/>
          <w:sz w:val="28"/>
          <w:szCs w:val="20"/>
        </w:rPr>
        <w:t>.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Для этого необходимо напечатать «no» и нажать Enter.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 xml:space="preserve">1.4. </w:t>
      </w:r>
      <w:r w:rsidRPr="002A7527">
        <w:rPr>
          <w:color w:val="auto"/>
          <w:sz w:val="28"/>
          <w:szCs w:val="20"/>
        </w:rPr>
        <w:t>Зайдите</w:t>
      </w:r>
      <w:r w:rsidRPr="002A7527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</w:rPr>
        <w:t>в</w:t>
      </w:r>
      <w:r w:rsidRPr="002A7527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</w:rPr>
        <w:t>режим</w:t>
      </w:r>
      <w:r w:rsidRPr="002A7527">
        <w:rPr>
          <w:color w:val="auto"/>
          <w:sz w:val="28"/>
          <w:szCs w:val="20"/>
          <w:lang w:val="en-US"/>
        </w:rPr>
        <w:t xml:space="preserve"> “privileged EXEC”.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Router&gt;enable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Router#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1.5. Зайдите в режим глобальной конфигурации</w:t>
      </w:r>
      <w:r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 xml:space="preserve">маршрутизатора. 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9C160F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9C160F">
        <w:rPr>
          <w:color w:val="auto"/>
          <w:sz w:val="28"/>
          <w:szCs w:val="20"/>
          <w:lang w:val="en-US"/>
        </w:rPr>
        <w:t>Router#configure terminal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Enter configuration commands, one per line. End with CNTL/Z.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Router (config)#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lastRenderedPageBreak/>
        <w:t xml:space="preserve">1.6. </w:t>
      </w:r>
      <w:r w:rsidRPr="002A7527">
        <w:rPr>
          <w:color w:val="auto"/>
          <w:sz w:val="28"/>
          <w:szCs w:val="20"/>
        </w:rPr>
        <w:t>Сконфигурируйте</w:t>
      </w:r>
      <w:r w:rsidRPr="002A7527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</w:rPr>
        <w:t>имя</w:t>
      </w:r>
      <w:r w:rsidRPr="002A7527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</w:rPr>
        <w:t>маршрутизатора</w:t>
      </w:r>
      <w:r w:rsidRPr="002A7527">
        <w:rPr>
          <w:color w:val="auto"/>
          <w:sz w:val="28"/>
          <w:szCs w:val="20"/>
          <w:lang w:val="en-US"/>
        </w:rPr>
        <w:t>.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Router (config) #hostname R1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R1(config)#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 xml:space="preserve">1.7. </w:t>
      </w:r>
      <w:r w:rsidRPr="002A7527">
        <w:rPr>
          <w:color w:val="auto"/>
          <w:sz w:val="28"/>
          <w:szCs w:val="20"/>
        </w:rPr>
        <w:t>Отключите</w:t>
      </w:r>
      <w:r w:rsidRPr="002A7527">
        <w:rPr>
          <w:color w:val="auto"/>
          <w:sz w:val="28"/>
          <w:szCs w:val="20"/>
          <w:lang w:val="en-US"/>
        </w:rPr>
        <w:t xml:space="preserve"> DNS lookup.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R1(config)#no ip domain-lookup R1(config)#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1.8. Сконфигурируйте пароль для режима “EXEC mode”.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 xml:space="preserve">R1(config)#enable secret </w:t>
      </w:r>
      <w:r w:rsidRPr="002A7527">
        <w:rPr>
          <w:color w:val="auto"/>
          <w:sz w:val="28"/>
          <w:szCs w:val="20"/>
        </w:rPr>
        <w:t>пароль</w:t>
      </w:r>
      <w:r w:rsidRPr="002A7527">
        <w:rPr>
          <w:color w:val="auto"/>
          <w:sz w:val="28"/>
          <w:szCs w:val="20"/>
          <w:lang w:val="en-US"/>
        </w:rPr>
        <w:t xml:space="preserve"> R1(config)#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 xml:space="preserve">1.9. </w:t>
      </w:r>
      <w:r w:rsidRPr="002A7527">
        <w:rPr>
          <w:color w:val="auto"/>
          <w:sz w:val="28"/>
          <w:szCs w:val="20"/>
        </w:rPr>
        <w:t>Сконфигурируйте</w:t>
      </w:r>
      <w:r w:rsidRPr="002A7527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</w:rPr>
        <w:t>баннер</w:t>
      </w:r>
      <w:r w:rsidRPr="002A7527">
        <w:rPr>
          <w:color w:val="auto"/>
          <w:sz w:val="28"/>
          <w:szCs w:val="20"/>
          <w:lang w:val="en-US"/>
        </w:rPr>
        <w:t>.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 xml:space="preserve">R1(config)#banner motd &amp; </w:t>
      </w:r>
      <w:r w:rsidRPr="002A7527">
        <w:rPr>
          <w:color w:val="auto"/>
          <w:sz w:val="28"/>
          <w:szCs w:val="20"/>
        </w:rPr>
        <w:t>текст</w:t>
      </w:r>
      <w:r w:rsidRPr="002A7527">
        <w:rPr>
          <w:color w:val="auto"/>
          <w:sz w:val="28"/>
          <w:szCs w:val="20"/>
          <w:lang w:val="en-US"/>
        </w:rPr>
        <w:t xml:space="preserve"> &amp;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R1(config)#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1.10. Сконфигурируйте пароль, который нужно будет</w:t>
      </w:r>
      <w:r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вводить при подключении к устройству через консоль.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Rl (config)#line console 0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 xml:space="preserve">R1(config-line)#password </w:t>
      </w:r>
      <w:r w:rsidRPr="002A7527">
        <w:rPr>
          <w:color w:val="auto"/>
          <w:sz w:val="28"/>
          <w:szCs w:val="20"/>
        </w:rPr>
        <w:t>пароль</w:t>
      </w:r>
      <w:r w:rsidRPr="002A7527">
        <w:rPr>
          <w:color w:val="auto"/>
          <w:sz w:val="28"/>
          <w:szCs w:val="20"/>
          <w:lang w:val="en-US"/>
        </w:rPr>
        <w:t xml:space="preserve"> Rl(config-line)#login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Rl(config-line)#exit Rl(config)#</w:t>
      </w:r>
    </w:p>
    <w:p w:rsidR="002A7527" w:rsidRPr="009C160F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370269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1.11. Сконфигурируйте интерфейс FastEthernetO/O в</w:t>
      </w:r>
      <w:r w:rsidR="00370269"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соответствии со схемой адресации сети.</w:t>
      </w:r>
    </w:p>
    <w:p w:rsidR="002A7527" w:rsidRPr="00370269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Rl(config)#interface fastethernet 0/0 Rl(config-if)#ip address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192.168.1.1 255.255.255.0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Rl(config-if)#no shutdown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 xml:space="preserve">%LINK-5-CHANGED: Interface FastEthernetO/0, changed state to up %LINEPROTO-5-UPDOWN: Line protocol on Interface FastEthernetO/0, changed state to up </w:t>
      </w:r>
    </w:p>
    <w:p w:rsidR="002A7527" w:rsidRPr="009C160F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  <w:lang w:val="en-US"/>
        </w:rPr>
        <w:t>Rl</w:t>
      </w:r>
      <w:r w:rsidRPr="009C160F">
        <w:rPr>
          <w:color w:val="auto"/>
          <w:sz w:val="28"/>
          <w:szCs w:val="20"/>
        </w:rPr>
        <w:t>(</w:t>
      </w:r>
      <w:r w:rsidRPr="002A7527">
        <w:rPr>
          <w:color w:val="auto"/>
          <w:sz w:val="28"/>
          <w:szCs w:val="20"/>
          <w:lang w:val="en-US"/>
        </w:rPr>
        <w:t>config</w:t>
      </w:r>
      <w:r w:rsidRPr="009C160F">
        <w:rPr>
          <w:color w:val="auto"/>
          <w:sz w:val="28"/>
          <w:szCs w:val="20"/>
        </w:rPr>
        <w:t>-</w:t>
      </w:r>
      <w:r w:rsidRPr="002A7527">
        <w:rPr>
          <w:color w:val="auto"/>
          <w:sz w:val="28"/>
          <w:szCs w:val="20"/>
          <w:lang w:val="en-US"/>
        </w:rPr>
        <w:t>if</w:t>
      </w:r>
      <w:r w:rsidRPr="009C160F">
        <w:rPr>
          <w:color w:val="auto"/>
          <w:sz w:val="28"/>
          <w:szCs w:val="20"/>
        </w:rPr>
        <w:t>)#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bookmarkStart w:id="0" w:name="_GoBack"/>
      <w:bookmarkEnd w:id="0"/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1.12. Сконфигурируйте интерфейс Serial0/1/0 в соответствии</w:t>
      </w:r>
      <w:r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со схемой адресации сети.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Команда clock rate используется для синхронизации</w:t>
      </w:r>
      <w:r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 xml:space="preserve">устройств при </w:t>
      </w:r>
      <w:r w:rsidRPr="002A7527">
        <w:rPr>
          <w:color w:val="auto"/>
          <w:sz w:val="28"/>
          <w:szCs w:val="20"/>
          <w:lang w:val="en-US"/>
        </w:rPr>
        <w:t>WAN</w:t>
      </w:r>
      <w:r w:rsidRPr="002A7527">
        <w:rPr>
          <w:color w:val="auto"/>
          <w:sz w:val="28"/>
          <w:szCs w:val="20"/>
        </w:rPr>
        <w:t>-соединениях.</w:t>
      </w:r>
    </w:p>
    <w:p w:rsidR="002A7527" w:rsidRPr="009C160F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Rl(config-if)#interface serial 0/1/0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Rl(config-if)#ip address 192.168.2.1 255.255.255.0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lastRenderedPageBreak/>
        <w:t>Rl(config-if)#clock rate 64000</w:t>
      </w:r>
    </w:p>
    <w:p w:rsidR="00370269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 xml:space="preserve">Rl(config-if)#no shutdown 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Rl(config-if)#</w:t>
      </w:r>
    </w:p>
    <w:p w:rsidR="002A7527" w:rsidRPr="009C160F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Серийный интерфейс не активируется до тех пор, пока не</w:t>
      </w:r>
      <w:r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будет сконфигурирован и активирован интерфейс на другой</w:t>
      </w:r>
      <w:r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стороне. В данном случае — серийный интерфейс на</w:t>
      </w:r>
      <w:r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маршрутизаторе R2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1.13. Вернитесь в режим «privileged EXEC».</w:t>
      </w:r>
    </w:p>
    <w:p w:rsidR="00370269" w:rsidRPr="009C160F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370269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 xml:space="preserve">Rl(config-if)#end 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Rl#</w:t>
      </w:r>
    </w:p>
    <w:p w:rsidR="00370269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1.14. Сохраните настройки на маршрутизаторе R1.</w:t>
      </w:r>
    </w:p>
    <w:p w:rsidR="00370269" w:rsidRPr="009C160F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Rl#copy running-config startup-config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Building configuration... [OK]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Rl#</w:t>
      </w:r>
    </w:p>
    <w:p w:rsidR="00370269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Default="002A7527" w:rsidP="00370269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2.Произведите начальную конфигурацию маршрутизатора</w:t>
      </w:r>
      <w:r w:rsidR="00370269"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R2</w:t>
      </w:r>
    </w:p>
    <w:p w:rsidR="00370269" w:rsidRPr="002A7527" w:rsidRDefault="00370269" w:rsidP="00370269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2.1. Для маршрутизатора R2 повторите пункты 1.1 - 1.7</w:t>
      </w:r>
    </w:p>
    <w:p w:rsidR="00370269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370269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2.2. Сконфигурируйте интерфейс SerialO/1/O в</w:t>
      </w:r>
      <w:r w:rsidR="00370269"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соответствии со схемой адресации сети.</w:t>
      </w:r>
    </w:p>
    <w:p w:rsidR="00370269" w:rsidRPr="009C160F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R2(config)#interface serial 0/1/0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R2(config-if)#ip address 192.168.2.2 255.255.255.0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R2(config-if)#no shutdown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%LINK-5-CHANGED: Interface Serial0/0/0, changed state to</w:t>
      </w:r>
      <w:r w:rsidR="00370269" w:rsidRPr="00370269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  <w:lang w:val="en-US"/>
        </w:rPr>
        <w:t>up</w:t>
      </w:r>
      <w:r w:rsidR="00370269" w:rsidRPr="00370269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  <w:lang w:val="en-US"/>
        </w:rPr>
        <w:t>%LINEPROTO-5-UPDOWN: Line protocol on Interface</w:t>
      </w:r>
      <w:r w:rsidR="00370269" w:rsidRPr="00370269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  <w:lang w:val="en-US"/>
        </w:rPr>
        <w:t>Serial0/0/0, changed state to up</w:t>
      </w:r>
    </w:p>
    <w:p w:rsidR="002A7527" w:rsidRPr="009C160F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  <w:lang w:val="en-US"/>
        </w:rPr>
        <w:t>R</w:t>
      </w:r>
      <w:r w:rsidRPr="009C160F">
        <w:rPr>
          <w:color w:val="auto"/>
          <w:sz w:val="28"/>
          <w:szCs w:val="20"/>
        </w:rPr>
        <w:t>2(</w:t>
      </w:r>
      <w:r w:rsidRPr="002A7527">
        <w:rPr>
          <w:color w:val="auto"/>
          <w:sz w:val="28"/>
          <w:szCs w:val="20"/>
          <w:lang w:val="en-US"/>
        </w:rPr>
        <w:t>config</w:t>
      </w:r>
      <w:r w:rsidRPr="009C160F">
        <w:rPr>
          <w:color w:val="auto"/>
          <w:sz w:val="28"/>
          <w:szCs w:val="20"/>
        </w:rPr>
        <w:t>-</w:t>
      </w:r>
      <w:r w:rsidRPr="002A7527">
        <w:rPr>
          <w:color w:val="auto"/>
          <w:sz w:val="28"/>
          <w:szCs w:val="20"/>
          <w:lang w:val="en-US"/>
        </w:rPr>
        <w:t>if</w:t>
      </w:r>
      <w:r w:rsidRPr="009C160F">
        <w:rPr>
          <w:color w:val="auto"/>
          <w:sz w:val="28"/>
          <w:szCs w:val="20"/>
        </w:rPr>
        <w:t>)#</w:t>
      </w:r>
    </w:p>
    <w:p w:rsidR="00370269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370269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2.3. Сконфигурируйте интерфейс FastEthernetO/O в</w:t>
      </w:r>
      <w:r w:rsidR="00370269"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соответствии со схемой адресации сети.</w:t>
      </w:r>
    </w:p>
    <w:p w:rsidR="002A7527" w:rsidRPr="002A7527" w:rsidRDefault="002A7527" w:rsidP="00370269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R2(config-if)#interf</w:t>
      </w:r>
      <w:r w:rsidRPr="002A7527">
        <w:rPr>
          <w:color w:val="auto"/>
          <w:sz w:val="28"/>
          <w:szCs w:val="20"/>
        </w:rPr>
        <w:t>асе</w:t>
      </w:r>
      <w:r w:rsidRPr="002A7527">
        <w:rPr>
          <w:color w:val="auto"/>
          <w:sz w:val="28"/>
          <w:szCs w:val="20"/>
          <w:lang w:val="en-US"/>
        </w:rPr>
        <w:t xml:space="preserve"> fastethernet 0/0 R2(config-if)#ip address</w:t>
      </w:r>
      <w:r w:rsidR="00370269" w:rsidRPr="00370269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  <w:lang w:val="en-US"/>
        </w:rPr>
        <w:t>192.168.3.1 255.255.255.0</w:t>
      </w:r>
    </w:p>
    <w:p w:rsidR="002A7527" w:rsidRPr="002A7527" w:rsidRDefault="002A7527" w:rsidP="00370269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R2(config-if)#no shutdown</w:t>
      </w:r>
    </w:p>
    <w:p w:rsidR="00370269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%LINK-5-CHANGED: Interface FastEthernetO/0, changed state</w:t>
      </w:r>
      <w:r w:rsidR="00370269" w:rsidRPr="00370269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  <w:lang w:val="en-US"/>
        </w:rPr>
        <w:t>to up %LINEPROTO-5-UPDOWN: Line protocol on Interface</w:t>
      </w:r>
      <w:r w:rsidR="00370269" w:rsidRPr="00370269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  <w:lang w:val="en-US"/>
        </w:rPr>
        <w:t xml:space="preserve">FastEthernetO/0, changed state to up 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R2(config-if)#</w:t>
      </w:r>
    </w:p>
    <w:p w:rsidR="00370269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370269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lastRenderedPageBreak/>
        <w:t xml:space="preserve">2.4. </w:t>
      </w:r>
      <w:r w:rsidRPr="002A7527">
        <w:rPr>
          <w:color w:val="auto"/>
          <w:sz w:val="28"/>
          <w:szCs w:val="20"/>
        </w:rPr>
        <w:t>Вернитесь</w:t>
      </w:r>
      <w:r w:rsidRPr="002A7527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</w:rPr>
        <w:t>в</w:t>
      </w:r>
      <w:r w:rsidRPr="002A7527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</w:rPr>
        <w:t>режим</w:t>
      </w:r>
      <w:r w:rsidRPr="002A7527">
        <w:rPr>
          <w:color w:val="auto"/>
          <w:sz w:val="28"/>
          <w:szCs w:val="20"/>
          <w:lang w:val="en-US"/>
        </w:rPr>
        <w:t xml:space="preserve"> “privileged EXEC”.</w:t>
      </w:r>
    </w:p>
    <w:p w:rsidR="00370269" w:rsidRPr="009C160F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R1(config-if)#end Rl#</w:t>
      </w:r>
    </w:p>
    <w:p w:rsidR="00370269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2.5. Сохраните настройки на маршрутизаторе R2.</w:t>
      </w:r>
    </w:p>
    <w:p w:rsidR="00370269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Rl#copy running-config startup-config</w:t>
      </w:r>
    </w:p>
    <w:p w:rsidR="002A7527" w:rsidRPr="00370269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370269">
        <w:rPr>
          <w:color w:val="auto"/>
          <w:sz w:val="28"/>
          <w:szCs w:val="20"/>
          <w:lang w:val="en-US"/>
        </w:rPr>
        <w:t>Building configuration... [OK]</w:t>
      </w:r>
    </w:p>
    <w:p w:rsidR="002A7527" w:rsidRPr="009C160F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370269">
        <w:rPr>
          <w:color w:val="auto"/>
          <w:sz w:val="28"/>
          <w:szCs w:val="20"/>
          <w:lang w:val="en-US"/>
        </w:rPr>
        <w:t>Rl</w:t>
      </w:r>
      <w:r w:rsidRPr="009C160F">
        <w:rPr>
          <w:color w:val="auto"/>
          <w:sz w:val="28"/>
          <w:szCs w:val="20"/>
        </w:rPr>
        <w:t>#</w:t>
      </w:r>
    </w:p>
    <w:p w:rsidR="00022B12" w:rsidRPr="009C160F" w:rsidRDefault="00022B12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1E4664" w:rsidRDefault="00022B12" w:rsidP="001E4664">
      <w:pPr>
        <w:pStyle w:val="Default"/>
        <w:ind w:firstLine="709"/>
        <w:jc w:val="both"/>
        <w:rPr>
          <w:color w:val="auto"/>
          <w:sz w:val="28"/>
          <w:szCs w:val="20"/>
        </w:rPr>
      </w:pPr>
      <w:r>
        <w:rPr>
          <w:color w:val="auto"/>
          <w:sz w:val="28"/>
          <w:szCs w:val="20"/>
        </w:rPr>
        <w:t>3. Сконфигуриру</w:t>
      </w:r>
      <w:r w:rsidR="001E4664" w:rsidRPr="00EB6672">
        <w:rPr>
          <w:color w:val="auto"/>
          <w:sz w:val="28"/>
          <w:szCs w:val="20"/>
        </w:rPr>
        <w:t>е</w:t>
      </w:r>
      <w:r>
        <w:rPr>
          <w:color w:val="auto"/>
          <w:sz w:val="28"/>
          <w:szCs w:val="20"/>
        </w:rPr>
        <w:t>м</w:t>
      </w:r>
      <w:r w:rsidR="001E4664" w:rsidRPr="00EB6672">
        <w:rPr>
          <w:color w:val="auto"/>
          <w:sz w:val="28"/>
          <w:szCs w:val="20"/>
        </w:rPr>
        <w:t xml:space="preserve"> сетевые настройки на конечных устройствах. </w:t>
      </w:r>
    </w:p>
    <w:p w:rsidR="00370269" w:rsidRPr="00EB6672" w:rsidRDefault="00370269" w:rsidP="001E4664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022B12" w:rsidRDefault="009C160F" w:rsidP="00370269">
      <w:pPr>
        <w:pStyle w:val="Default"/>
        <w:jc w:val="center"/>
        <w:rPr>
          <w:color w:val="auto"/>
          <w:sz w:val="28"/>
          <w:szCs w:val="20"/>
        </w:rPr>
      </w:pPr>
      <w:r>
        <w:rPr>
          <w:noProof/>
          <w:color w:val="auto"/>
          <w:sz w:val="28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385.5pt">
            <v:imagedata r:id="rId9" o:title="2"/>
          </v:shape>
        </w:pict>
      </w:r>
    </w:p>
    <w:p w:rsidR="00370269" w:rsidRPr="00370269" w:rsidRDefault="00370269" w:rsidP="00370269">
      <w:pPr>
        <w:pStyle w:val="Default"/>
        <w:jc w:val="center"/>
        <w:rPr>
          <w:color w:val="auto"/>
          <w:sz w:val="28"/>
          <w:szCs w:val="20"/>
        </w:rPr>
      </w:pPr>
    </w:p>
    <w:p w:rsidR="001F3906" w:rsidRPr="00022B12" w:rsidRDefault="001F3906" w:rsidP="00022B12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022B12">
        <w:rPr>
          <w:color w:val="auto"/>
          <w:sz w:val="28"/>
          <w:szCs w:val="20"/>
        </w:rPr>
        <w:t xml:space="preserve">4. Проверка и тестирование сети. </w:t>
      </w:r>
    </w:p>
    <w:p w:rsidR="001F3906" w:rsidRPr="00022B12" w:rsidRDefault="001F3906" w:rsidP="00022B12">
      <w:pPr>
        <w:pStyle w:val="Default"/>
        <w:ind w:firstLine="709"/>
        <w:rPr>
          <w:color w:val="auto"/>
          <w:sz w:val="28"/>
          <w:szCs w:val="20"/>
        </w:rPr>
      </w:pPr>
      <w:r w:rsidRPr="00022B12">
        <w:rPr>
          <w:color w:val="auto"/>
          <w:sz w:val="28"/>
          <w:szCs w:val="20"/>
        </w:rPr>
        <w:t xml:space="preserve">С помощью команды show ip </w:t>
      </w:r>
      <w:r w:rsidR="00022B12">
        <w:rPr>
          <w:color w:val="auto"/>
          <w:sz w:val="28"/>
          <w:szCs w:val="20"/>
        </w:rPr>
        <w:t>route убедимся</w:t>
      </w:r>
      <w:r w:rsidRPr="00022B12">
        <w:rPr>
          <w:color w:val="auto"/>
          <w:sz w:val="28"/>
          <w:szCs w:val="20"/>
        </w:rPr>
        <w:t xml:space="preserve">, что в таблицах маршрутизации присутствуют сети, в которых находятся интерфейсы маршрутизатора. </w:t>
      </w:r>
    </w:p>
    <w:p w:rsidR="001F3906" w:rsidRPr="00022B12" w:rsidRDefault="001F3906" w:rsidP="001F3906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022B12">
        <w:rPr>
          <w:color w:val="auto"/>
          <w:sz w:val="28"/>
          <w:szCs w:val="20"/>
        </w:rPr>
        <w:t>Вывод команды show ip route должен выглядеть следующим образом:</w:t>
      </w:r>
    </w:p>
    <w:p w:rsidR="001F3906" w:rsidRPr="00022B12" w:rsidRDefault="009C160F" w:rsidP="00370269">
      <w:pPr>
        <w:pStyle w:val="Default"/>
        <w:ind w:firstLine="709"/>
        <w:jc w:val="center"/>
        <w:rPr>
          <w:color w:val="auto"/>
          <w:sz w:val="28"/>
          <w:szCs w:val="20"/>
        </w:rPr>
      </w:pPr>
      <w:r>
        <w:rPr>
          <w:noProof/>
          <w:color w:val="auto"/>
          <w:sz w:val="28"/>
          <w:szCs w:val="20"/>
        </w:rPr>
        <w:lastRenderedPageBreak/>
        <w:pict>
          <v:shape id="_x0000_i1026" type="#_x0000_t75" style="width:375pt;height:322.5pt">
            <v:imagedata r:id="rId10" o:title="3"/>
          </v:shape>
        </w:pict>
      </w:r>
    </w:p>
    <w:p w:rsidR="001F3906" w:rsidRPr="00022B12" w:rsidRDefault="001F3906" w:rsidP="001F3906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1F3906" w:rsidRPr="00022B12" w:rsidRDefault="001F3906" w:rsidP="00022B12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022B12">
        <w:rPr>
          <w:color w:val="auto"/>
          <w:sz w:val="28"/>
          <w:szCs w:val="20"/>
        </w:rPr>
        <w:t>С помощью команды show ip interface brief</w:t>
      </w:r>
      <w:r w:rsidR="00022B12">
        <w:rPr>
          <w:color w:val="auto"/>
          <w:sz w:val="28"/>
          <w:szCs w:val="20"/>
        </w:rPr>
        <w:t xml:space="preserve"> убедимся</w:t>
      </w:r>
      <w:r w:rsidRPr="00022B12">
        <w:rPr>
          <w:color w:val="auto"/>
          <w:sz w:val="28"/>
          <w:szCs w:val="20"/>
        </w:rPr>
        <w:t>, что интерфейсы маршрутизатора</w:t>
      </w:r>
      <w:r w:rsidR="00022B12">
        <w:rPr>
          <w:color w:val="auto"/>
          <w:sz w:val="28"/>
          <w:szCs w:val="20"/>
        </w:rPr>
        <w:t xml:space="preserve"> настроены и активизированы.</w:t>
      </w:r>
    </w:p>
    <w:p w:rsidR="001F3906" w:rsidRPr="00022B12" w:rsidRDefault="001F3906" w:rsidP="00022B12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022B12">
        <w:rPr>
          <w:color w:val="auto"/>
          <w:sz w:val="28"/>
          <w:szCs w:val="20"/>
        </w:rPr>
        <w:t xml:space="preserve">Вывод команды show ip interface brief должен выглядеть следующим образом: </w:t>
      </w:r>
    </w:p>
    <w:p w:rsidR="00D30E94" w:rsidRPr="00022B12" w:rsidRDefault="00370269" w:rsidP="00D30E94">
      <w:pPr>
        <w:pStyle w:val="Default"/>
        <w:ind w:firstLine="709"/>
        <w:jc w:val="center"/>
        <w:rPr>
          <w:color w:val="auto"/>
          <w:sz w:val="28"/>
          <w:szCs w:val="20"/>
        </w:rPr>
      </w:pPr>
      <w:r w:rsidRPr="00370269">
        <w:rPr>
          <w:noProof/>
          <w:color w:val="auto"/>
          <w:sz w:val="28"/>
          <w:szCs w:val="20"/>
        </w:rPr>
        <w:drawing>
          <wp:inline distT="0" distB="0" distL="0" distR="0">
            <wp:extent cx="4891206" cy="4000500"/>
            <wp:effectExtent l="0" t="0" r="5080" b="0"/>
            <wp:docPr id="70" name="Рисунок 70" descr="C:\Users\днс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нс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641" cy="401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906" w:rsidRPr="00022B12" w:rsidRDefault="00022B12" w:rsidP="00022B12">
      <w:pPr>
        <w:pStyle w:val="Default"/>
        <w:ind w:firstLine="709"/>
        <w:jc w:val="both"/>
        <w:rPr>
          <w:color w:val="auto"/>
          <w:sz w:val="28"/>
          <w:szCs w:val="20"/>
        </w:rPr>
      </w:pPr>
      <w:r>
        <w:rPr>
          <w:color w:val="auto"/>
          <w:sz w:val="28"/>
          <w:szCs w:val="20"/>
        </w:rPr>
        <w:lastRenderedPageBreak/>
        <w:t>С помощью утилиты ping проверим</w:t>
      </w:r>
      <w:r w:rsidR="001F3906" w:rsidRPr="00022B12">
        <w:rPr>
          <w:color w:val="auto"/>
          <w:sz w:val="28"/>
          <w:szCs w:val="20"/>
        </w:rPr>
        <w:t xml:space="preserve"> доступность устройств в сети. </w:t>
      </w:r>
    </w:p>
    <w:p w:rsidR="001F3906" w:rsidRPr="00022B12" w:rsidRDefault="001F3906" w:rsidP="001F3906">
      <w:pPr>
        <w:pStyle w:val="Default"/>
        <w:rPr>
          <w:color w:val="auto"/>
          <w:sz w:val="28"/>
          <w:szCs w:val="20"/>
        </w:rPr>
      </w:pPr>
    </w:p>
    <w:p w:rsidR="00022B12" w:rsidRDefault="00022B12" w:rsidP="001F3906">
      <w:pPr>
        <w:pStyle w:val="Default"/>
        <w:rPr>
          <w:color w:val="auto"/>
          <w:sz w:val="28"/>
          <w:szCs w:val="20"/>
        </w:rPr>
      </w:pPr>
    </w:p>
    <w:p w:rsidR="001F3906" w:rsidRPr="00022B12" w:rsidRDefault="001F3906" w:rsidP="00022B12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022B12">
        <w:rPr>
          <w:color w:val="auto"/>
          <w:sz w:val="28"/>
          <w:szCs w:val="20"/>
        </w:rPr>
        <w:t xml:space="preserve"> КОНТРОЛЬНЫЕ ВОПРОСЫ </w:t>
      </w:r>
    </w:p>
    <w:p w:rsidR="001F3906" w:rsidRPr="00022B12" w:rsidRDefault="001F3906" w:rsidP="00022B12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022B12">
        <w:rPr>
          <w:color w:val="auto"/>
          <w:sz w:val="28"/>
          <w:szCs w:val="20"/>
        </w:rPr>
        <w:t xml:space="preserve">Используя утилиту ping, ответьте на следующие вопросы: </w:t>
      </w:r>
    </w:p>
    <w:p w:rsidR="001F3906" w:rsidRPr="00022B12" w:rsidRDefault="001F3906" w:rsidP="00022B12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022B12">
        <w:rPr>
          <w:color w:val="auto"/>
          <w:sz w:val="28"/>
          <w:szCs w:val="20"/>
        </w:rPr>
        <w:t xml:space="preserve">1. С РС1 возможно пропинговать маршрутизатор R1? Если да, то какой из интерфейсов маршрутизатора? </w:t>
      </w:r>
    </w:p>
    <w:p w:rsidR="001F3906" w:rsidRPr="00022B12" w:rsidRDefault="001F3906" w:rsidP="00022B12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022B12">
        <w:rPr>
          <w:color w:val="auto"/>
          <w:sz w:val="28"/>
          <w:szCs w:val="20"/>
        </w:rPr>
        <w:t xml:space="preserve">2. С РС2 возможно пропинговать маршрутизатор R2? Если да, то какой из интерфейсов маршрутизатора? </w:t>
      </w:r>
    </w:p>
    <w:p w:rsidR="001F3906" w:rsidRPr="00022B12" w:rsidRDefault="001F3906" w:rsidP="00022B12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022B12">
        <w:rPr>
          <w:color w:val="auto"/>
          <w:sz w:val="28"/>
          <w:szCs w:val="20"/>
        </w:rPr>
        <w:t>3. С РС2 возможно пропинговать РС1?</w:t>
      </w:r>
    </w:p>
    <w:sectPr w:rsidR="001F3906" w:rsidRPr="00022B12" w:rsidSect="00070AE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624" w:bottom="1418" w:left="124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D2B" w:rsidRDefault="00151D2B">
      <w:r>
        <w:separator/>
      </w:r>
    </w:p>
  </w:endnote>
  <w:endnote w:type="continuationSeparator" w:id="0">
    <w:p w:rsidR="00151D2B" w:rsidRDefault="00151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B9674A" w:rsidP="00E839AF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9674A" w:rsidRDefault="00B9674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Pr="00FA7587" w:rsidRDefault="00B9674A" w:rsidP="00E839AF">
    <w:pPr>
      <w:pStyle w:val="a5"/>
      <w:framePr w:w="331" w:wrap="around" w:vAnchor="text" w:hAnchor="page" w:x="10966" w:y="103"/>
      <w:jc w:val="center"/>
      <w:rPr>
        <w:rStyle w:val="a4"/>
        <w:szCs w:val="28"/>
      </w:rPr>
    </w:pPr>
    <w:r w:rsidRPr="00FA7587">
      <w:rPr>
        <w:rStyle w:val="a4"/>
        <w:szCs w:val="28"/>
      </w:rPr>
      <w:fldChar w:fldCharType="begin"/>
    </w:r>
    <w:r w:rsidRPr="00FA7587">
      <w:rPr>
        <w:rStyle w:val="a4"/>
        <w:szCs w:val="28"/>
      </w:rPr>
      <w:instrText xml:space="preserve">PAGE  </w:instrText>
    </w:r>
    <w:r w:rsidRPr="00FA7587">
      <w:rPr>
        <w:rStyle w:val="a4"/>
        <w:szCs w:val="28"/>
      </w:rPr>
      <w:fldChar w:fldCharType="separate"/>
    </w:r>
    <w:r w:rsidR="009C160F">
      <w:rPr>
        <w:rStyle w:val="a4"/>
        <w:noProof/>
        <w:szCs w:val="28"/>
      </w:rPr>
      <w:t>2</w:t>
    </w:r>
    <w:r w:rsidRPr="00FA7587">
      <w:rPr>
        <w:rStyle w:val="a4"/>
        <w:szCs w:val="28"/>
      </w:rPr>
      <w:fldChar w:fldCharType="end"/>
    </w:r>
  </w:p>
  <w:p w:rsidR="00B9674A" w:rsidRDefault="00B9674A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4576D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C82BD2" wp14:editId="5145CCA3">
              <wp:simplePos x="0" y="0"/>
              <wp:positionH relativeFrom="column">
                <wp:posOffset>2389505</wp:posOffset>
              </wp:positionH>
              <wp:positionV relativeFrom="paragraph">
                <wp:posOffset>-487680</wp:posOffset>
              </wp:positionV>
              <wp:extent cx="2400300" cy="895985"/>
              <wp:effectExtent l="0" t="0" r="0" b="0"/>
              <wp:wrapNone/>
              <wp:docPr id="39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95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5F54" w:rsidRPr="00BC4AE3" w:rsidRDefault="006D5F54" w:rsidP="00E336DC">
                          <w:pPr>
                            <w:spacing w:line="360" w:lineRule="auto"/>
                            <w:jc w:val="center"/>
                            <w:rPr>
                              <w:sz w:val="12"/>
                            </w:rPr>
                          </w:pPr>
                        </w:p>
                        <w:p w:rsidR="00BC4AE3" w:rsidRPr="00BC4AE3" w:rsidRDefault="00CF271F" w:rsidP="00A54C37">
                          <w:pPr>
                            <w:spacing w:line="360" w:lineRule="auto"/>
                            <w:jc w:val="center"/>
                          </w:pPr>
                          <w:r>
                            <w:t>Практическая</w:t>
                          </w:r>
                          <w:r w:rsidR="00BC4AE3" w:rsidRPr="00BC4AE3">
                            <w:t xml:space="preserve"> работа № </w:t>
                          </w:r>
                          <w:r w:rsidR="00A54C37">
                            <w:t>4</w:t>
                          </w:r>
                          <w:r w:rsidR="00BC4AE3" w:rsidRPr="00BC4AE3">
                            <w:t>.</w:t>
                          </w:r>
                        </w:p>
                        <w:p w:rsidR="00BC4AE3" w:rsidRPr="00022B12" w:rsidRDefault="00BC4AE3" w:rsidP="00366710">
                          <w:pPr>
                            <w:spacing w:line="360" w:lineRule="auto"/>
                            <w:jc w:val="center"/>
                          </w:pPr>
                          <w:r w:rsidRPr="00022B12">
                            <w:t>Тема: «</w:t>
                          </w:r>
                          <w:r w:rsidR="00022B12" w:rsidRPr="00022B12">
                            <w:t>НАЧАЛЬНАЯ КОНФИГУРАЦИЯ МАРШРУТИЗАТОРА CISCO</w:t>
                          </w:r>
                          <w:r w:rsidRPr="00022B12">
                            <w:t>»</w:t>
                          </w:r>
                        </w:p>
                        <w:p w:rsidR="00B9674A" w:rsidRPr="003E4EEB" w:rsidRDefault="00B9674A" w:rsidP="00B810C0">
                          <w:pPr>
                            <w:jc w:val="center"/>
                            <w:rPr>
                              <w:iCs/>
                              <w:sz w:val="16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C82BD2" id="_x0000_t202" coordsize="21600,21600" o:spt="202" path="m,l,21600r21600,l21600,xe">
              <v:stroke joinstyle="miter"/>
              <v:path gradientshapeok="t" o:connecttype="rect"/>
            </v:shapetype>
            <v:shape id="Text Box 115" o:spid="_x0000_s1048" type="#_x0000_t202" style="position:absolute;margin-left:188.15pt;margin-top:-38.4pt;width:189pt;height:7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" stroked="f">
              <v:textbox>
                <w:txbxContent>
                  <w:p w:rsidR="006D5F54" w:rsidRPr="00BC4AE3" w:rsidRDefault="006D5F54" w:rsidP="00E336DC">
                    <w:pPr>
                      <w:spacing w:line="360" w:lineRule="auto"/>
                      <w:jc w:val="center"/>
                      <w:rPr>
                        <w:sz w:val="12"/>
                      </w:rPr>
                    </w:pPr>
                  </w:p>
                  <w:p w:rsidR="00BC4AE3" w:rsidRPr="00BC4AE3" w:rsidRDefault="00CF271F" w:rsidP="00A54C37">
                    <w:pPr>
                      <w:spacing w:line="360" w:lineRule="auto"/>
                      <w:jc w:val="center"/>
                    </w:pPr>
                    <w:r>
                      <w:t>Практическая</w:t>
                    </w:r>
                    <w:r w:rsidR="00BC4AE3" w:rsidRPr="00BC4AE3">
                      <w:t xml:space="preserve"> работа № </w:t>
                    </w:r>
                    <w:r w:rsidR="00A54C37">
                      <w:t>4</w:t>
                    </w:r>
                    <w:r w:rsidR="00BC4AE3" w:rsidRPr="00BC4AE3">
                      <w:t>.</w:t>
                    </w:r>
                  </w:p>
                  <w:p w:rsidR="00BC4AE3" w:rsidRPr="00022B12" w:rsidRDefault="00BC4AE3" w:rsidP="00366710">
                    <w:pPr>
                      <w:spacing w:line="360" w:lineRule="auto"/>
                      <w:jc w:val="center"/>
                    </w:pPr>
                    <w:r w:rsidRPr="00022B12">
                      <w:t>Тема: «</w:t>
                    </w:r>
                    <w:r w:rsidR="00022B12" w:rsidRPr="00022B12">
                      <w:t>НАЧАЛЬНАЯ КОНФИГУРАЦИЯ МАРШРУТИЗАТОРА CISCO</w:t>
                    </w:r>
                    <w:r w:rsidRPr="00022B12">
                      <w:t>»</w:t>
                    </w:r>
                  </w:p>
                  <w:p w:rsidR="00B9674A" w:rsidRPr="003E4EEB" w:rsidRDefault="00B9674A" w:rsidP="00B810C0">
                    <w:pPr>
                      <w:jc w:val="center"/>
                      <w:rPr>
                        <w:iCs/>
                        <w:sz w:val="16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DC86FA3" wp14:editId="0D6FCC09">
              <wp:simplePos x="0" y="0"/>
              <wp:positionH relativeFrom="column">
                <wp:posOffset>4845685</wp:posOffset>
              </wp:positionH>
              <wp:positionV relativeFrom="paragraph">
                <wp:posOffset>-133985</wp:posOffset>
              </wp:positionV>
              <wp:extent cx="1557655" cy="515620"/>
              <wp:effectExtent l="0" t="0" r="0" b="0"/>
              <wp:wrapNone/>
              <wp:docPr id="42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7655" cy="515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1A64" w:rsidRPr="004576D4" w:rsidRDefault="00A01A64" w:rsidP="00A01A64">
                          <w:pPr>
                            <w:jc w:val="center"/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 xml:space="preserve">ИСОиП(ф)ДГТУ </w:t>
                          </w:r>
                        </w:p>
                        <w:p w:rsidR="00A01A64" w:rsidRPr="004576D4" w:rsidRDefault="00A01A64" w:rsidP="00A01A64">
                          <w:pPr>
                            <w:jc w:val="center"/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>ИСТ-</w:t>
                          </w:r>
                          <w:r w:rsidR="00134D4C" w:rsidRPr="004576D4">
                            <w:rPr>
                              <w:iCs/>
                            </w:rPr>
                            <w:t>Tb</w:t>
                          </w:r>
                          <w:r w:rsidR="008C735E" w:rsidRPr="004576D4">
                            <w:rPr>
                              <w:iCs/>
                            </w:rPr>
                            <w:t>2</w:t>
                          </w:r>
                          <w:r w:rsidRPr="004576D4">
                            <w:rPr>
                              <w:iCs/>
                            </w:rPr>
                            <w:t>1</w:t>
                          </w:r>
                        </w:p>
                        <w:p w:rsidR="00B9674A" w:rsidRPr="006F4560" w:rsidRDefault="00B9674A" w:rsidP="00BD3A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86FA3" id="Text Box 116" o:spid="_x0000_s1049" type="#_x0000_t202" style="position:absolute;margin-left:381.55pt;margin-top:-10.55pt;width:122.65pt;height:4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" stroked="f">
              <v:textbox>
                <w:txbxContent>
                  <w:p w:rsidR="00A01A64" w:rsidRPr="004576D4" w:rsidRDefault="00A01A64" w:rsidP="00A01A64">
                    <w:pPr>
                      <w:jc w:val="center"/>
                      <w:rPr>
                        <w:iCs/>
                      </w:rPr>
                    </w:pPr>
                    <w:r w:rsidRPr="004576D4">
                      <w:rPr>
                        <w:iCs/>
                      </w:rPr>
                      <w:t xml:space="preserve">ИСОиП(ф)ДГТУ </w:t>
                    </w:r>
                  </w:p>
                  <w:p w:rsidR="00A01A64" w:rsidRPr="004576D4" w:rsidRDefault="00A01A64" w:rsidP="00A01A64">
                    <w:pPr>
                      <w:jc w:val="center"/>
                      <w:rPr>
                        <w:iCs/>
                      </w:rPr>
                    </w:pPr>
                    <w:r w:rsidRPr="004576D4">
                      <w:rPr>
                        <w:iCs/>
                      </w:rPr>
                      <w:t>ИСТ-</w:t>
                    </w:r>
                    <w:r w:rsidR="00134D4C" w:rsidRPr="004576D4">
                      <w:rPr>
                        <w:iCs/>
                      </w:rPr>
                      <w:t>Tb</w:t>
                    </w:r>
                    <w:r w:rsidR="008C735E" w:rsidRPr="004576D4">
                      <w:rPr>
                        <w:iCs/>
                      </w:rPr>
                      <w:t>2</w:t>
                    </w:r>
                    <w:r w:rsidRPr="004576D4">
                      <w:rPr>
                        <w:iCs/>
                      </w:rPr>
                      <w:t>1</w:t>
                    </w:r>
                  </w:p>
                  <w:p w:rsidR="00B9674A" w:rsidRPr="006F4560" w:rsidRDefault="00B9674A" w:rsidP="00BD3A32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4F326A6" wp14:editId="4F1E7CAE">
              <wp:simplePos x="0" y="0"/>
              <wp:positionH relativeFrom="column">
                <wp:posOffset>6086475</wp:posOffset>
              </wp:positionH>
              <wp:positionV relativeFrom="paragraph">
                <wp:posOffset>-328295</wp:posOffset>
              </wp:positionV>
              <wp:extent cx="274320" cy="274320"/>
              <wp:effectExtent l="0" t="0" r="0" b="0"/>
              <wp:wrapNone/>
              <wp:docPr id="4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274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D3A71" w:rsidRDefault="00B9674A">
                          <w:pPr>
                            <w:rPr>
                              <w:iCs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F326A6" id="Text Box 75" o:spid="_x0000_s1050" type="#_x0000_t202" style="position:absolute;margin-left:479.25pt;margin-top:-25.85pt;width:21.6pt;height:21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" stroked="f">
              <v:fill opacity="32896f"/>
              <v:textbox inset="0,0,0,0">
                <w:txbxContent>
                  <w:p w:rsidR="00B9674A" w:rsidRPr="008D3A71" w:rsidRDefault="00B9674A">
                    <w:pPr>
                      <w:rPr>
                        <w:iCs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FA1F8E6" wp14:editId="63D679A7">
              <wp:simplePos x="0" y="0"/>
              <wp:positionH relativeFrom="column">
                <wp:posOffset>5386070</wp:posOffset>
              </wp:positionH>
              <wp:positionV relativeFrom="paragraph">
                <wp:posOffset>-328295</wp:posOffset>
              </wp:positionV>
              <wp:extent cx="274320" cy="172720"/>
              <wp:effectExtent l="0" t="0" r="0" b="0"/>
              <wp:wrapNone/>
              <wp:docPr id="4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172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rPr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 xml:space="preserve">    </w:t>
                          </w:r>
                          <w:r w:rsidRPr="008B6420">
                            <w:rPr>
                              <w:iCs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A1F8E6" id="Text Box 74" o:spid="_x0000_s1051" type="#_x0000_t202" style="position:absolute;margin-left:424.1pt;margin-top:-25.85pt;width:21.6pt;height:13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" stroked="f">
              <v:fill opacity="32896f"/>
              <v:textbox inset="0,0,0,0">
                <w:txbxContent>
                  <w:p w:rsidR="00B9674A" w:rsidRPr="008B6420" w:rsidRDefault="00B9674A">
                    <w:pPr>
                      <w:rPr>
                        <w:iCs/>
                        <w:lang w:val="en-US"/>
                      </w:rPr>
                    </w:pPr>
                    <w:r>
                      <w:rPr>
                        <w:i/>
                        <w:iCs/>
                      </w:rPr>
                      <w:t xml:space="preserve">    </w:t>
                    </w:r>
                    <w:r w:rsidRPr="008B6420">
                      <w:rPr>
                        <w:iCs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605DD4D" wp14:editId="1A07A073">
              <wp:simplePos x="0" y="0"/>
              <wp:positionH relativeFrom="column">
                <wp:posOffset>543560</wp:posOffset>
              </wp:positionH>
              <wp:positionV relativeFrom="paragraph">
                <wp:posOffset>-514985</wp:posOffset>
              </wp:positionV>
              <wp:extent cx="986790" cy="163830"/>
              <wp:effectExtent l="0" t="0" r="0" b="0"/>
              <wp:wrapNone/>
              <wp:docPr id="3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6790" cy="1638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663528" w:rsidRDefault="009C160F">
                          <w:pPr>
                            <w:rPr>
                              <w:iCs/>
                            </w:rPr>
                          </w:pPr>
                          <w:r>
                            <w:rPr>
                              <w:iCs/>
                            </w:rPr>
                            <w:t>Воликов И.Д.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5DD4D" id="Text Box 76" o:spid="_x0000_s1052" type="#_x0000_t202" style="position:absolute;margin-left:42.8pt;margin-top:-40.55pt;width:77.7pt;height:12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" stroked="f">
              <v:fill opacity="32896f"/>
              <v:textbox inset="0,0,0,0">
                <w:txbxContent>
                  <w:p w:rsidR="00B9674A" w:rsidRPr="00663528" w:rsidRDefault="009C160F">
                    <w:pPr>
                      <w:rPr>
                        <w:iCs/>
                      </w:rPr>
                    </w:pPr>
                    <w:r>
                      <w:rPr>
                        <w:iCs/>
                      </w:rPr>
                      <w:t>Воликов И.Д.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1A32E93" wp14:editId="5C3E8C3A">
              <wp:simplePos x="0" y="0"/>
              <wp:positionH relativeFrom="column">
                <wp:posOffset>2448560</wp:posOffset>
              </wp:positionH>
              <wp:positionV relativeFrom="paragraph">
                <wp:posOffset>-1017905</wp:posOffset>
              </wp:positionV>
              <wp:extent cx="3840480" cy="36576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3528" w:rsidRPr="00C86265" w:rsidRDefault="004576D4" w:rsidP="0066352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ИКСИС</w:t>
                          </w:r>
                          <w:r w:rsidR="00ED3BA5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663528" w:rsidRPr="00663528">
                            <w:rPr>
                              <w:sz w:val="28"/>
                              <w:szCs w:val="28"/>
                            </w:rPr>
                            <w:t>09.03.02</w:t>
                          </w:r>
                          <w:r w:rsidR="00663528" w:rsidRPr="00663528">
                            <w:rPr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r w:rsidR="009C160F">
                            <w:rPr>
                              <w:sz w:val="28"/>
                              <w:szCs w:val="28"/>
                            </w:rPr>
                            <w:t>03</w:t>
                          </w:r>
                          <w:r w:rsidR="00ED3BA5">
                            <w:rPr>
                              <w:sz w:val="28"/>
                              <w:szCs w:val="28"/>
                            </w:rPr>
                            <w:t>0000</w:t>
                          </w:r>
                          <w:r w:rsidR="00663528" w:rsidRPr="00663528">
                            <w:rPr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r w:rsidR="008C735E">
                            <w:rPr>
                              <w:sz w:val="28"/>
                              <w:szCs w:val="28"/>
                            </w:rPr>
                            <w:t>П</w:t>
                          </w:r>
                          <w:r w:rsidR="006D5F54">
                            <w:rPr>
                              <w:sz w:val="28"/>
                              <w:szCs w:val="28"/>
                            </w:rPr>
                            <w:t>Р</w:t>
                          </w:r>
                        </w:p>
                        <w:p w:rsidR="00B9674A" w:rsidRPr="006A2B89" w:rsidRDefault="00B9674A" w:rsidP="00BD3A3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A32E93" id="Text Box 114" o:spid="_x0000_s1053" type="#_x0000_t202" style="position:absolute;margin-left:192.8pt;margin-top:-80.15pt;width:302.4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" stroked="f">
              <v:textbox>
                <w:txbxContent>
                  <w:p w:rsidR="00663528" w:rsidRPr="00C86265" w:rsidRDefault="004576D4" w:rsidP="00663528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ИКСИС</w:t>
                    </w:r>
                    <w:r w:rsidR="00ED3BA5">
                      <w:rPr>
                        <w:sz w:val="28"/>
                        <w:szCs w:val="28"/>
                      </w:rPr>
                      <w:t>.</w:t>
                    </w:r>
                    <w:r w:rsidR="00663528" w:rsidRPr="00663528">
                      <w:rPr>
                        <w:sz w:val="28"/>
                        <w:szCs w:val="28"/>
                      </w:rPr>
                      <w:t>09.03.02</w:t>
                    </w:r>
                    <w:r w:rsidR="00663528" w:rsidRPr="00663528">
                      <w:rPr>
                        <w:sz w:val="28"/>
                        <w:szCs w:val="28"/>
                        <w:lang w:val="en-US"/>
                      </w:rPr>
                      <w:t>.</w:t>
                    </w:r>
                    <w:r w:rsidR="009C160F">
                      <w:rPr>
                        <w:sz w:val="28"/>
                        <w:szCs w:val="28"/>
                      </w:rPr>
                      <w:t>03</w:t>
                    </w:r>
                    <w:r w:rsidR="00ED3BA5">
                      <w:rPr>
                        <w:sz w:val="28"/>
                        <w:szCs w:val="28"/>
                      </w:rPr>
                      <w:t>0000</w:t>
                    </w:r>
                    <w:r w:rsidR="00663528" w:rsidRPr="00663528">
                      <w:rPr>
                        <w:sz w:val="28"/>
                        <w:szCs w:val="28"/>
                        <w:lang w:val="en-US"/>
                      </w:rPr>
                      <w:t>.</w:t>
                    </w:r>
                    <w:r w:rsidR="008C735E">
                      <w:rPr>
                        <w:sz w:val="28"/>
                        <w:szCs w:val="28"/>
                      </w:rPr>
                      <w:t>П</w:t>
                    </w:r>
                    <w:r w:rsidR="006D5F54">
                      <w:rPr>
                        <w:sz w:val="28"/>
                        <w:szCs w:val="28"/>
                      </w:rPr>
                      <w:t>Р</w:t>
                    </w:r>
                  </w:p>
                  <w:p w:rsidR="00B9674A" w:rsidRPr="006A2B89" w:rsidRDefault="00B9674A" w:rsidP="00BD3A32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6966A34" wp14:editId="337544A1">
              <wp:simplePos x="0" y="0"/>
              <wp:positionH relativeFrom="column">
                <wp:posOffset>-104140</wp:posOffset>
              </wp:positionH>
              <wp:positionV relativeFrom="paragraph">
                <wp:posOffset>182245</wp:posOffset>
              </wp:positionV>
              <wp:extent cx="501650" cy="25527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У</w:t>
                          </w:r>
                          <w:r w:rsidRPr="00A01A64">
                            <w:rPr>
                              <w:iCs/>
                              <w:lang w:val="en-US"/>
                            </w:rPr>
                            <w:t>т</w:t>
                          </w:r>
                          <w:r w:rsidRPr="00A01A64">
                            <w:rPr>
                              <w:iCs/>
                            </w:rPr>
                            <w:t>в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966A34" id="Text Box 113" o:spid="_x0000_s1054" type="#_x0000_t202" style="position:absolute;margin-left:-8.2pt;margin-top:14.35pt;width:39.5pt;height:2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hHugIAAMM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" filled="f" stroked="f">
              <v:textbox>
                <w:txbxContent>
                  <w:p w:rsidR="00B9674A" w:rsidRDefault="00B9674A">
                    <w:pPr>
                      <w:rPr>
                        <w:i/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У</w:t>
                    </w:r>
                    <w:r w:rsidRPr="00A01A64">
                      <w:rPr>
                        <w:iCs/>
                        <w:lang w:val="en-US"/>
                      </w:rPr>
                      <w:t>т</w:t>
                    </w:r>
                    <w:r w:rsidRPr="00A01A64">
                      <w:rPr>
                        <w:iCs/>
                      </w:rPr>
                      <w:t>в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4D69201" wp14:editId="26AC0F13">
              <wp:simplePos x="0" y="0"/>
              <wp:positionH relativeFrom="column">
                <wp:posOffset>-176530</wp:posOffset>
              </wp:positionH>
              <wp:positionV relativeFrom="paragraph">
                <wp:posOffset>2540</wp:posOffset>
              </wp:positionV>
              <wp:extent cx="758825" cy="254635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Н.контр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D69201" id="Text Box 112" o:spid="_x0000_s1055" type="#_x0000_t202" style="position:absolute;margin-left:-13.9pt;margin-top:.2pt;width:59.75pt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3z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" filled="f" stroked="f">
              <v:textbox>
                <w:txbxContent>
                  <w:p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Н.контр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CB1628" wp14:editId="571DD698">
              <wp:simplePos x="0" y="0"/>
              <wp:positionH relativeFrom="column">
                <wp:posOffset>-212725</wp:posOffset>
              </wp:positionH>
              <wp:positionV relativeFrom="paragraph">
                <wp:posOffset>-563880</wp:posOffset>
              </wp:positionV>
              <wp:extent cx="758825" cy="25527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Разраб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B1628" id="Text Box 111" o:spid="_x0000_s1056" type="#_x0000_t202" style="position:absolute;margin-left:-16.75pt;margin-top:-44.4pt;width:59.75pt;height:2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/jvA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" filled="f" stroked="f">
              <v:textbox>
                <w:txbxContent>
                  <w:p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Разраб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EBE6BCC" wp14:editId="5A3A3E22">
              <wp:simplePos x="0" y="0"/>
              <wp:positionH relativeFrom="column">
                <wp:posOffset>4990465</wp:posOffset>
              </wp:positionH>
              <wp:positionV relativeFrom="paragraph">
                <wp:posOffset>-345440</wp:posOffset>
              </wp:positionV>
              <wp:extent cx="0" cy="182880"/>
              <wp:effectExtent l="0" t="0" r="0" b="0"/>
              <wp:wrapNone/>
              <wp:docPr id="33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7F4B09" id="Line 1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95pt,-27.2pt" to="392.9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76E9411" wp14:editId="3833115D">
              <wp:simplePos x="0" y="0"/>
              <wp:positionH relativeFrom="column">
                <wp:posOffset>5135245</wp:posOffset>
              </wp:positionH>
              <wp:positionV relativeFrom="paragraph">
                <wp:posOffset>-345440</wp:posOffset>
              </wp:positionV>
              <wp:extent cx="0" cy="182880"/>
              <wp:effectExtent l="0" t="0" r="0" b="0"/>
              <wp:wrapNone/>
              <wp:docPr id="32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F90109" id="Line 10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35pt,-27.2pt" to="404.3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QzFAIAACoEAAAOAAAAZHJzL2Uyb0RvYy54bWysU02P2yAQvVfqf0DcE9tZJ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A2DF7AD" wp14:editId="708367FC">
              <wp:simplePos x="0" y="0"/>
              <wp:positionH relativeFrom="column">
                <wp:posOffset>4665345</wp:posOffset>
              </wp:positionH>
              <wp:positionV relativeFrom="paragraph">
                <wp:posOffset>-563880</wp:posOffset>
              </wp:positionV>
              <wp:extent cx="577850" cy="218440"/>
              <wp:effectExtent l="0" t="0" r="0" b="0"/>
              <wp:wrapNone/>
              <wp:docPr id="31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8B6420">
                            <w:rPr>
                              <w:i w:val="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2DF7AD" id="Text Box 108" o:spid="_x0000_s1057" type="#_x0000_t202" style="position:absolute;margin-left:367.35pt;margin-top:-44.4pt;width:45.5pt;height:1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" filled="f" stroked="f">
              <v:textbox>
                <w:txbxContent>
                  <w:p w:rsidR="00B9674A" w:rsidRPr="008B6420" w:rsidRDefault="00B9674A">
                    <w:pPr>
                      <w:pStyle w:val="9"/>
                      <w:rPr>
                        <w:i w:val="0"/>
                      </w:rPr>
                    </w:pPr>
                    <w:r w:rsidRPr="008B6420">
                      <w:rPr>
                        <w:i w:val="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391AF7" wp14:editId="35CC6FA4">
              <wp:simplePos x="0" y="0"/>
              <wp:positionH relativeFrom="column">
                <wp:posOffset>5170805</wp:posOffset>
              </wp:positionH>
              <wp:positionV relativeFrom="paragraph">
                <wp:posOffset>-563880</wp:posOffset>
              </wp:positionV>
              <wp:extent cx="578485" cy="218440"/>
              <wp:effectExtent l="0" t="0" r="0" b="0"/>
              <wp:wrapNone/>
              <wp:docPr id="30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8B6420">
                            <w:rPr>
                              <w:i w:val="0"/>
                            </w:rPr>
                            <w:t>Лист</w:t>
                          </w:r>
                        </w:p>
                        <w:p w:rsidR="00B9674A" w:rsidRDefault="00B9674A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391AF7" id="Text Box 107" o:spid="_x0000_s1058" type="#_x0000_t202" style="position:absolute;margin-left:407.15pt;margin-top:-44.4pt;width:45.5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yvvAIAAMM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" filled="f" stroked="f">
              <v:textbox>
                <w:txbxContent>
                  <w:p w:rsidR="00B9674A" w:rsidRPr="008B6420" w:rsidRDefault="00B9674A">
                    <w:pPr>
                      <w:pStyle w:val="9"/>
                      <w:rPr>
                        <w:i w:val="0"/>
                      </w:rPr>
                    </w:pPr>
                    <w:r w:rsidRPr="008B6420">
                      <w:rPr>
                        <w:i w:val="0"/>
                      </w:rPr>
                      <w:t>Лист</w:t>
                    </w:r>
                  </w:p>
                  <w:p w:rsidR="00B9674A" w:rsidRDefault="00B9674A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E3AE6E" wp14:editId="7FA7B994">
              <wp:simplePos x="0" y="0"/>
              <wp:positionH relativeFrom="page">
                <wp:posOffset>5637530</wp:posOffset>
              </wp:positionH>
              <wp:positionV relativeFrom="page">
                <wp:posOffset>9750425</wp:posOffset>
              </wp:positionV>
              <wp:extent cx="1626235" cy="0"/>
              <wp:effectExtent l="0" t="0" r="0" b="0"/>
              <wp:wrapNone/>
              <wp:docPr id="29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37F0DB" id="Line 10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67.75pt" to="571.9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MB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0875A46" wp14:editId="439F24D8">
              <wp:simplePos x="0" y="0"/>
              <wp:positionH relativeFrom="page">
                <wp:posOffset>5637530</wp:posOffset>
              </wp:positionH>
              <wp:positionV relativeFrom="page">
                <wp:posOffset>9568815</wp:posOffset>
              </wp:positionV>
              <wp:extent cx="0" cy="911225"/>
              <wp:effectExtent l="0" t="0" r="0" b="0"/>
              <wp:wrapNone/>
              <wp:docPr id="28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12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2CE55" id="Line 10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53.45pt" to="443.9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B553E25" wp14:editId="203DFCD1">
              <wp:simplePos x="0" y="0"/>
              <wp:positionH relativeFrom="page">
                <wp:posOffset>6071235</wp:posOffset>
              </wp:positionH>
              <wp:positionV relativeFrom="page">
                <wp:posOffset>9568815</wp:posOffset>
              </wp:positionV>
              <wp:extent cx="0" cy="364490"/>
              <wp:effectExtent l="0" t="0" r="0" b="0"/>
              <wp:wrapNone/>
              <wp:docPr id="27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6D1AA" id="Line 10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8.05pt,753.45pt" to="478.0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y+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189C92" wp14:editId="1C3B3AD3">
              <wp:simplePos x="0" y="0"/>
              <wp:positionH relativeFrom="column">
                <wp:posOffset>-104140</wp:posOffset>
              </wp:positionH>
              <wp:positionV relativeFrom="paragraph">
                <wp:posOffset>-1073785</wp:posOffset>
              </wp:positionV>
              <wp:extent cx="6576060" cy="0"/>
              <wp:effectExtent l="0" t="0" r="0" b="0"/>
              <wp:wrapNone/>
              <wp:docPr id="2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DA16A" id="Line 10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84.55pt" to="509.6pt,-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odbFQIAACw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" strokeweight="1.5pt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74C6375" wp14:editId="389038D3">
              <wp:simplePos x="0" y="0"/>
              <wp:positionH relativeFrom="column">
                <wp:posOffset>-104140</wp:posOffset>
              </wp:positionH>
              <wp:positionV relativeFrom="paragraph">
                <wp:posOffset>-891540</wp:posOffset>
              </wp:positionV>
              <wp:extent cx="2456815" cy="0"/>
              <wp:effectExtent l="0" t="0" r="0" b="0"/>
              <wp:wrapNone/>
              <wp:docPr id="25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6B4C2" id="Line 10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70.2pt" to="185.25pt,-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E0CEC5" wp14:editId="3E69266C">
              <wp:simplePos x="0" y="0"/>
              <wp:positionH relativeFrom="column">
                <wp:posOffset>-104140</wp:posOffset>
              </wp:positionH>
              <wp:positionV relativeFrom="paragraph">
                <wp:posOffset>-709295</wp:posOffset>
              </wp:positionV>
              <wp:extent cx="2456815" cy="0"/>
              <wp:effectExtent l="0" t="0" r="0" b="0"/>
              <wp:wrapNone/>
              <wp:docPr id="24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C8A26B" id="Line 10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55.85pt" to="185.25pt,-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8g8FQIAACw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" strokeweight="1.5pt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2F3C251" wp14:editId="3C728966">
              <wp:simplePos x="0" y="0"/>
              <wp:positionH relativeFrom="page">
                <wp:posOffset>3144520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3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51D98" id="Line 10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7.6pt,710.4pt" to="247.6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0DDE15" wp14:editId="5C0D7ECE">
              <wp:simplePos x="0" y="0"/>
              <wp:positionH relativeFrom="page">
                <wp:posOffset>2783205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2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0947C" id="Line 9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9.15pt,710.4pt" to="219.1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dQ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C68100" wp14:editId="364FA083">
              <wp:simplePos x="0" y="0"/>
              <wp:positionH relativeFrom="page">
                <wp:posOffset>1301750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1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7C140" id="Line 9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2.5pt,710.4pt" to="102.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5x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CD8E51" wp14:editId="13D99345">
              <wp:simplePos x="0" y="0"/>
              <wp:positionH relativeFrom="column">
                <wp:posOffset>-104140</wp:posOffset>
              </wp:positionH>
              <wp:positionV relativeFrom="paragraph">
                <wp:posOffset>-162560</wp:posOffset>
              </wp:positionV>
              <wp:extent cx="2456815" cy="0"/>
              <wp:effectExtent l="0" t="0" r="0" b="0"/>
              <wp:wrapNone/>
              <wp:docPr id="20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29B4B6" id="Line 9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12.8pt" to="185.2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Ua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F36961" wp14:editId="411E6144">
              <wp:simplePos x="0" y="0"/>
              <wp:positionH relativeFrom="column">
                <wp:posOffset>-104140</wp:posOffset>
              </wp:positionH>
              <wp:positionV relativeFrom="paragraph">
                <wp:posOffset>-345440</wp:posOffset>
              </wp:positionV>
              <wp:extent cx="2456815" cy="0"/>
              <wp:effectExtent l="0" t="0" r="0" b="0"/>
              <wp:wrapNone/>
              <wp:docPr id="19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F6EBC5" id="Line 9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27.2pt" to="185.25pt,-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pG1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863BEE" wp14:editId="49B5E537">
              <wp:simplePos x="0" y="0"/>
              <wp:positionH relativeFrom="column">
                <wp:posOffset>-222250</wp:posOffset>
              </wp:positionH>
              <wp:positionV relativeFrom="paragraph">
                <wp:posOffset>-747395</wp:posOffset>
              </wp:positionV>
              <wp:extent cx="456565" cy="218440"/>
              <wp:effectExtent l="0" t="0" r="0" b="0"/>
              <wp:wrapNone/>
              <wp:docPr id="18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</w:t>
                          </w:r>
                          <w:r w:rsidRPr="00A01A64">
                            <w:rPr>
                              <w:iCs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63BEE" id="Text Box 95" o:spid="_x0000_s1059" type="#_x0000_t202" style="position:absolute;margin-left:-17.5pt;margin-top:-58.85pt;width:35.95pt;height:1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" filled="f" stroked="f">
              <v:textbox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  <w:r>
                      <w:rPr>
                        <w:sz w:val="16"/>
                      </w:rPr>
                      <w:t xml:space="preserve">  </w:t>
                    </w:r>
                    <w:r w:rsidRPr="00A01A64">
                      <w:rPr>
                        <w:iCs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273AF5" wp14:editId="160DA9E4">
              <wp:simplePos x="0" y="0"/>
              <wp:positionH relativeFrom="column">
                <wp:posOffset>59055</wp:posOffset>
              </wp:positionH>
              <wp:positionV relativeFrom="paragraph">
                <wp:posOffset>-738505</wp:posOffset>
              </wp:positionV>
              <wp:extent cx="506095" cy="214630"/>
              <wp:effectExtent l="0" t="0" r="0" b="0"/>
              <wp:wrapNone/>
              <wp:docPr id="17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pStyle w:val="9"/>
                            <w:rPr>
                              <w:i w:val="0"/>
                              <w:lang w:val="en-US"/>
                            </w:rPr>
                          </w:pPr>
                          <w:r w:rsidRPr="00A01A64">
                            <w:rPr>
                              <w:i w:val="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73AF5" id="Text Box 94" o:spid="_x0000_s1060" type="#_x0000_t202" style="position:absolute;margin-left:4.65pt;margin-top:-58.15pt;width:39.85pt;height:16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i1ugIAAMI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" filled="f" stroked="f">
              <v:textbox>
                <w:txbxContent>
                  <w:p w:rsidR="00B9674A" w:rsidRPr="00A01A64" w:rsidRDefault="00B9674A">
                    <w:pPr>
                      <w:pStyle w:val="9"/>
                      <w:rPr>
                        <w:i w:val="0"/>
                        <w:lang w:val="en-US"/>
                      </w:rPr>
                    </w:pPr>
                    <w:r w:rsidRPr="00A01A64">
                      <w:rPr>
                        <w:i w:val="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53B3DFC" wp14:editId="6CC5C230">
              <wp:simplePos x="0" y="0"/>
              <wp:positionH relativeFrom="column">
                <wp:posOffset>509905</wp:posOffset>
              </wp:positionH>
              <wp:positionV relativeFrom="paragraph">
                <wp:posOffset>-745490</wp:posOffset>
              </wp:positionV>
              <wp:extent cx="795020" cy="218440"/>
              <wp:effectExtent l="0" t="0" r="0" b="0"/>
              <wp:wrapNone/>
              <wp:docPr id="16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jc w:val="right"/>
                            <w:rPr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3B3DFC" id="Text Box 93" o:spid="_x0000_s1061" type="#_x0000_t202" style="position:absolute;margin-left:40.15pt;margin-top:-58.7pt;width:62.6pt;height:17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yeug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" filled="f" stroked="f">
              <v:textbox>
                <w:txbxContent>
                  <w:p w:rsidR="00B9674A" w:rsidRPr="00A01A64" w:rsidRDefault="00B9674A">
                    <w:pPr>
                      <w:jc w:val="right"/>
                      <w:rPr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9B79CE0" wp14:editId="140A3DE1">
              <wp:simplePos x="0" y="0"/>
              <wp:positionH relativeFrom="column">
                <wp:posOffset>1268730</wp:posOffset>
              </wp:positionH>
              <wp:positionV relativeFrom="paragraph">
                <wp:posOffset>-745490</wp:posOffset>
              </wp:positionV>
              <wp:extent cx="758825" cy="254635"/>
              <wp:effectExtent l="0" t="0" r="0" b="0"/>
              <wp:wrapNone/>
              <wp:docPr id="1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jc w:val="right"/>
                            <w:rPr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sz w:val="16"/>
                            </w:rPr>
                            <w:t xml:space="preserve">   </w:t>
                          </w:r>
                          <w:r w:rsidRPr="00A01A64">
                            <w:rPr>
                              <w:iCs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B79CE0" id="Text Box 92" o:spid="_x0000_s1062" type="#_x0000_t202" style="position:absolute;margin-left:99.9pt;margin-top:-58.7pt;width:59.75pt;height: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9y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" filled="f" stroked="f">
              <v:textbox>
                <w:txbxContent>
                  <w:p w:rsidR="00B9674A" w:rsidRPr="00A01A64" w:rsidRDefault="00B9674A">
                    <w:pPr>
                      <w:jc w:val="right"/>
                      <w:rPr>
                        <w:iCs/>
                        <w:lang w:val="en-US"/>
                      </w:rPr>
                    </w:pPr>
                    <w:r w:rsidRPr="00A01A64">
                      <w:rPr>
                        <w:sz w:val="16"/>
                      </w:rPr>
                      <w:t xml:space="preserve">   </w:t>
                    </w:r>
                    <w:r w:rsidRPr="00A01A64">
                      <w:rPr>
                        <w:iCs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7F4A7FE" wp14:editId="2FDDB183">
              <wp:simplePos x="0" y="0"/>
              <wp:positionH relativeFrom="column">
                <wp:posOffset>1882775</wp:posOffset>
              </wp:positionH>
              <wp:positionV relativeFrom="paragraph">
                <wp:posOffset>-745490</wp:posOffset>
              </wp:positionV>
              <wp:extent cx="506095" cy="218440"/>
              <wp:effectExtent l="0" t="0" r="0" b="0"/>
              <wp:wrapNone/>
              <wp:docPr id="1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A01A64">
                            <w:rPr>
                              <w:i w:val="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F4A7FE" id="Text Box 91" o:spid="_x0000_s1063" type="#_x0000_t202" style="position:absolute;margin-left:148.25pt;margin-top:-58.7pt;width:39.85pt;height:1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" filled="f" stroked="f">
              <v:textbox>
                <w:txbxContent>
                  <w:p w:rsidR="00B9674A" w:rsidRPr="00A01A64" w:rsidRDefault="00B9674A">
                    <w:pPr>
                      <w:pStyle w:val="9"/>
                      <w:rPr>
                        <w:i w:val="0"/>
                      </w:rPr>
                    </w:pPr>
                    <w:r w:rsidRPr="00A01A64">
                      <w:rPr>
                        <w:i w:val="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6EFBA31" wp14:editId="15C6CE35">
              <wp:simplePos x="0" y="0"/>
              <wp:positionH relativeFrom="column">
                <wp:posOffset>5821680</wp:posOffset>
              </wp:positionH>
              <wp:positionV relativeFrom="paragraph">
                <wp:posOffset>-563880</wp:posOffset>
              </wp:positionV>
              <wp:extent cx="623570" cy="218440"/>
              <wp:effectExtent l="0" t="0" r="0" b="0"/>
              <wp:wrapNone/>
              <wp:docPr id="13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5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jc w:val="right"/>
                            <w:rPr>
                              <w:iCs/>
                            </w:rPr>
                          </w:pPr>
                          <w:r w:rsidRPr="008B6420">
                            <w:rPr>
                              <w:iCs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EFBA31" id="Text Box 90" o:spid="_x0000_s1064" type="#_x0000_t202" style="position:absolute;margin-left:458.4pt;margin-top:-44.4pt;width:49.1pt;height:17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2EuwIAAMI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" filled="f" stroked="f">
              <v:textbox>
                <w:txbxContent>
                  <w:p w:rsidR="00B9674A" w:rsidRPr="008B6420" w:rsidRDefault="00B9674A">
                    <w:pPr>
                      <w:jc w:val="right"/>
                      <w:rPr>
                        <w:iCs/>
                      </w:rPr>
                    </w:pPr>
                    <w:r w:rsidRPr="008B6420">
                      <w:rPr>
                        <w:iCs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6E18A05" wp14:editId="15788F3A">
              <wp:simplePos x="0" y="0"/>
              <wp:positionH relativeFrom="page">
                <wp:posOffset>5637530</wp:posOffset>
              </wp:positionH>
              <wp:positionV relativeFrom="page">
                <wp:posOffset>9933305</wp:posOffset>
              </wp:positionV>
              <wp:extent cx="1626235" cy="0"/>
              <wp:effectExtent l="0" t="0" r="0" b="0"/>
              <wp:wrapNone/>
              <wp:docPr id="12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859C84" id="Line 8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82.15pt" to="571.9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NI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D1B5A65" wp14:editId="2D67A29E">
              <wp:simplePos x="0" y="0"/>
              <wp:positionH relativeFrom="page">
                <wp:posOffset>683895</wp:posOffset>
              </wp:positionH>
              <wp:positionV relativeFrom="page">
                <wp:posOffset>10315575</wp:posOffset>
              </wp:positionV>
              <wp:extent cx="2443480" cy="0"/>
              <wp:effectExtent l="0" t="0" r="0" b="0"/>
              <wp:wrapNone/>
              <wp:docPr id="11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49117" id="Line 8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812.25pt" to="246.25pt,8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3zEwIAACo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BD65DA3" wp14:editId="69D3390A">
              <wp:simplePos x="0" y="0"/>
              <wp:positionH relativeFrom="page">
                <wp:posOffset>683895</wp:posOffset>
              </wp:positionH>
              <wp:positionV relativeFrom="page">
                <wp:posOffset>10134600</wp:posOffset>
              </wp:positionV>
              <wp:extent cx="2443480" cy="0"/>
              <wp:effectExtent l="0" t="0" r="0" b="0"/>
              <wp:wrapNone/>
              <wp:docPr id="10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AC07C" id="Line 8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798pt" to="246.25pt,7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oi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740142A" wp14:editId="20527FCD">
              <wp:simplePos x="0" y="0"/>
              <wp:positionH relativeFrom="page">
                <wp:posOffset>2205355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6DF17" id="Line 86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3.65pt,710.4pt" to="173.6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TsGQIAADQ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7FDAE92" wp14:editId="7A1EDB5F">
              <wp:simplePos x="0" y="0"/>
              <wp:positionH relativeFrom="page">
                <wp:posOffset>976630</wp:posOffset>
              </wp:positionH>
              <wp:positionV relativeFrom="page">
                <wp:posOffset>9022080</wp:posOffset>
              </wp:positionV>
              <wp:extent cx="0" cy="543560"/>
              <wp:effectExtent l="0" t="0" r="0" b="0"/>
              <wp:wrapNone/>
              <wp:docPr id="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35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2DA5E" id="Line 8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9pt,710.4pt" to="76.9pt,7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nn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CD2BE88" wp14:editId="0BE413FE">
              <wp:simplePos x="0" y="0"/>
              <wp:positionH relativeFrom="page">
                <wp:posOffset>6577330</wp:posOffset>
              </wp:positionH>
              <wp:positionV relativeFrom="page">
                <wp:posOffset>9568815</wp:posOffset>
              </wp:positionV>
              <wp:extent cx="0" cy="364490"/>
              <wp:effectExtent l="0" t="0" r="0" b="0"/>
              <wp:wrapNone/>
              <wp:docPr id="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F3BAC" id="Line 8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7.9pt,753.45pt" to="517.9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qEQEwIAACk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7DFADAC" wp14:editId="6B167460">
              <wp:simplePos x="0" y="0"/>
              <wp:positionH relativeFrom="page">
                <wp:posOffset>687705</wp:posOffset>
              </wp:positionH>
              <wp:positionV relativeFrom="page">
                <wp:posOffset>9568815</wp:posOffset>
              </wp:positionV>
              <wp:extent cx="6576060" cy="0"/>
              <wp:effectExtent l="0" t="0" r="0" b="0"/>
              <wp:wrapNone/>
              <wp:docPr id="6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C8A7E" id="Line 8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15pt,753.45pt" to="571.95pt,7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h7FAIAACo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77B7F5C" wp14:editId="37D1C942">
              <wp:simplePos x="0" y="0"/>
              <wp:positionH relativeFrom="page">
                <wp:posOffset>683895</wp:posOffset>
              </wp:positionH>
              <wp:positionV relativeFrom="page">
                <wp:posOffset>10496550</wp:posOffset>
              </wp:positionV>
              <wp:extent cx="6576695" cy="0"/>
              <wp:effectExtent l="0" t="0" r="0" b="0"/>
              <wp:wrapNone/>
              <wp:docPr id="5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6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1663AA" id="Line 8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826.5pt" to="571.7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ud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622C4D8" wp14:editId="7EE63A1A">
              <wp:simplePos x="0" y="0"/>
              <wp:positionH relativeFrom="column">
                <wp:posOffset>-256540</wp:posOffset>
              </wp:positionH>
              <wp:positionV relativeFrom="paragraph">
                <wp:posOffset>-351155</wp:posOffset>
              </wp:positionV>
              <wp:extent cx="758825" cy="257175"/>
              <wp:effectExtent l="0" t="0" r="0" b="0"/>
              <wp:wrapNone/>
              <wp:docPr id="4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right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</w:t>
                          </w:r>
                          <w:r w:rsidRPr="00A01A64">
                            <w:rPr>
                              <w:iCs/>
                            </w:rPr>
                            <w:t>Провер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2C4D8" id="Text Box 78" o:spid="_x0000_s1065" type="#_x0000_t202" style="position:absolute;margin-left:-20.2pt;margin-top:-27.65pt;width:59.75pt;height:20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g8muA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" filled="f" stroked="f">
              <v:textbox>
                <w:txbxContent>
                  <w:p w:rsidR="00B9674A" w:rsidRDefault="00B9674A">
                    <w:pPr>
                      <w:jc w:val="right"/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sz w:val="16"/>
                      </w:rPr>
                      <w:t xml:space="preserve">   </w:t>
                    </w:r>
                    <w:r w:rsidRPr="00A01A64">
                      <w:rPr>
                        <w:iCs/>
                      </w:rPr>
                      <w:t>Провер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14FFB05" wp14:editId="545DC728">
              <wp:simplePos x="0" y="0"/>
              <wp:positionH relativeFrom="column">
                <wp:posOffset>528320</wp:posOffset>
              </wp:positionH>
              <wp:positionV relativeFrom="paragraph">
                <wp:posOffset>-347345</wp:posOffset>
              </wp:positionV>
              <wp:extent cx="887730" cy="190500"/>
              <wp:effectExtent l="0" t="0" r="0" b="0"/>
              <wp:wrapNone/>
              <wp:docPr id="3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4576D4" w:rsidRDefault="004576D4" w:rsidP="000A29D9">
                          <w:pPr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>Берёза А.Н.</w:t>
                          </w:r>
                          <w:r w:rsidR="00CF271F" w:rsidRPr="004576D4">
                            <w:rPr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4FFB05" id="Text Box 77" o:spid="_x0000_s1066" type="#_x0000_t202" style="position:absolute;margin-left:41.6pt;margin-top:-27.35pt;width:69.9pt;height: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" stroked="f">
              <v:fill opacity="32896f"/>
              <v:textbox inset="0,0,0,0">
                <w:txbxContent>
                  <w:p w:rsidR="00B9674A" w:rsidRPr="004576D4" w:rsidRDefault="004576D4" w:rsidP="000A29D9">
                    <w:pPr>
                      <w:rPr>
                        <w:iCs/>
                      </w:rPr>
                    </w:pPr>
                    <w:r w:rsidRPr="004576D4">
                      <w:rPr>
                        <w:iCs/>
                      </w:rPr>
                      <w:t>Берёза А.Н.</w:t>
                    </w:r>
                    <w:r w:rsidR="00CF271F" w:rsidRPr="004576D4">
                      <w:rPr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CAE294B" wp14:editId="3072DAF8">
              <wp:simplePos x="0" y="0"/>
              <wp:positionH relativeFrom="column">
                <wp:posOffset>516890</wp:posOffset>
              </wp:positionH>
              <wp:positionV relativeFrom="paragraph">
                <wp:posOffset>26035</wp:posOffset>
              </wp:positionV>
              <wp:extent cx="887730" cy="190500"/>
              <wp:effectExtent l="0" t="0" r="0" b="0"/>
              <wp:wrapNone/>
              <wp:docPr id="2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E294B" id="Text Box 73" o:spid="_x0000_s1067" type="#_x0000_t202" style="position:absolute;margin-left:40.7pt;margin-top:2.05pt;width:69.9pt;height: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" stroked="f">
              <v:fill opacity="32896f"/>
              <v:textbox inset="0,0,0,0"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14722D4" wp14:editId="610FE479">
              <wp:simplePos x="0" y="0"/>
              <wp:positionH relativeFrom="column">
                <wp:posOffset>516890</wp:posOffset>
              </wp:positionH>
              <wp:positionV relativeFrom="paragraph">
                <wp:posOffset>205105</wp:posOffset>
              </wp:positionV>
              <wp:extent cx="887730" cy="190500"/>
              <wp:effectExtent l="0" t="0" r="0" b="0"/>
              <wp:wrapNone/>
              <wp:docPr id="1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722D4" id="Text Box 72" o:spid="_x0000_s1068" type="#_x0000_t202" style="position:absolute;margin-left:40.7pt;margin-top:16.15pt;width:69.9pt;height: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" stroked="f">
              <v:fill opacity="32896f"/>
              <v:textbox inset="0,0,0,0"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D2B" w:rsidRDefault="00151D2B">
      <w:r>
        <w:separator/>
      </w:r>
    </w:p>
  </w:footnote>
  <w:footnote w:type="continuationSeparator" w:id="0">
    <w:p w:rsidR="00151D2B" w:rsidRDefault="00151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B9674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B9674A" w:rsidRDefault="00B9674A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714C52">
    <w:pPr>
      <w:pStyle w:val="a3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A0116F1" wp14:editId="06D9E01D">
              <wp:simplePos x="0" y="0"/>
              <wp:positionH relativeFrom="column">
                <wp:posOffset>-229870</wp:posOffset>
              </wp:positionH>
              <wp:positionV relativeFrom="paragraph">
                <wp:posOffset>-194945</wp:posOffset>
              </wp:positionV>
              <wp:extent cx="6749415" cy="10212705"/>
              <wp:effectExtent l="0" t="0" r="0" b="0"/>
              <wp:wrapNone/>
              <wp:docPr id="46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9415" cy="10212705"/>
                        <a:chOff x="885" y="413"/>
                        <a:chExt cx="10629" cy="16083"/>
                      </a:xfrm>
                    </wpg:grpSpPr>
                    <wps:wsp>
                      <wps:cNvPr id="47" name="Line 118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19"/>
                      <wps:cNvCnPr>
                        <a:cxnSpLocks noChangeShapeType="1"/>
                      </wps:cNvCnPr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20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21"/>
                      <wps:cNvCnPr>
                        <a:cxnSpLocks noChangeShapeType="1"/>
                      </wps:cNvCnPr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22"/>
                      <wps:cNvCnPr>
                        <a:cxnSpLocks noChangeShapeType="1"/>
                      </wps:cNvCnPr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123"/>
                      <wps:cNvCnPr>
                        <a:cxnSpLocks noChangeShapeType="1"/>
                      </wps:cNvCnPr>
                      <wps:spPr bwMode="auto">
                        <a:xfrm>
                          <a:off x="10876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124"/>
                      <wps:cNvCnPr>
                        <a:cxnSpLocks noChangeShapeType="1"/>
                      </wps:cNvCnPr>
                      <wps:spPr bwMode="auto">
                        <a:xfrm>
                          <a:off x="1502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25"/>
                      <wps:cNvCnPr>
                        <a:cxnSpLocks noChangeShapeType="1"/>
                      </wps:cNvCnPr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26"/>
                      <wps:cNvCnPr>
                        <a:cxnSpLocks noChangeShapeType="1"/>
                      </wps:cNvCnPr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27"/>
                      <wps:cNvCnPr>
                        <a:cxnSpLocks noChangeShapeType="1"/>
                      </wps:cNvCnPr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28"/>
                      <wps:cNvCnPr>
                        <a:cxnSpLocks noChangeShapeType="1"/>
                      </wps:cNvCnPr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29"/>
                      <wps:cNvCnPr>
                        <a:cxnSpLocks noChangeShapeType="1"/>
                      </wps:cNvCnPr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30"/>
                      <wps:cNvCnPr>
                        <a:cxnSpLocks noChangeShapeType="1"/>
                      </wps:cNvCnPr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31"/>
                      <wps:cNvCnPr>
                        <a:cxnSpLocks noChangeShapeType="1"/>
                      </wps:cNvCnPr>
                      <wps:spPr bwMode="auto">
                        <a:xfrm>
                          <a:off x="10876" y="15874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0780" y="15550"/>
                          <a:ext cx="734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Default="00B9674A">
                            <w:pPr>
                              <w:ind w:right="-132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837" y="15737"/>
                          <a:ext cx="5870" cy="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C86265" w:rsidRDefault="00482143" w:rsidP="0048214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3528">
                              <w:rPr>
                                <w:sz w:val="28"/>
                                <w:szCs w:val="28"/>
                              </w:rPr>
                              <w:t>09.03.02</w:t>
                            </w:r>
                            <w:r w:rsidR="00663528" w:rsidRPr="00663528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9C160F">
                              <w:rPr>
                                <w:sz w:val="28"/>
                                <w:szCs w:val="28"/>
                              </w:rPr>
                              <w:t>03</w:t>
                            </w:r>
                            <w:r w:rsidR="00B1735D" w:rsidRPr="00663528">
                              <w:rPr>
                                <w:sz w:val="28"/>
                                <w:szCs w:val="28"/>
                                <w:lang w:val="en-US"/>
                              </w:rPr>
                              <w:t>0000.</w:t>
                            </w:r>
                            <w:r w:rsidR="00B03307">
                              <w:rPr>
                                <w:sz w:val="28"/>
                                <w:szCs w:val="28"/>
                              </w:rPr>
                              <w:t>000 П</w:t>
                            </w:r>
                            <w:r w:rsidR="00134D4C">
                              <w:rPr>
                                <w:sz w:val="28"/>
                                <w:szCs w:val="28"/>
                              </w:rPr>
                              <w:t>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134"/>
                      <wps:cNvSpPr txBox="1">
                        <a:spLocks noChangeArrowheads="1"/>
                      </wps:cNvSpPr>
                      <wps:spPr bwMode="auto">
                        <a:xfrm>
                          <a:off x="4199" y="16105"/>
                          <a:ext cx="797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pStyle w:val="9"/>
                              <w:rPr>
                                <w:i w:val="0"/>
                              </w:rPr>
                            </w:pPr>
                            <w:r w:rsidRPr="002F66EE">
                              <w:rPr>
                                <w:i w:val="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3306" y="16099"/>
                          <a:ext cx="1160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iCs/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  <w:sz w:val="16"/>
                              </w:rPr>
                              <w:t xml:space="preserve">   </w:t>
                            </w:r>
                            <w:r w:rsidRPr="002F66EE">
                              <w:rPr>
                                <w:iCs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Text Box 136"/>
                      <wps:cNvSpPr txBox="1">
                        <a:spLocks noChangeArrowheads="1"/>
                      </wps:cNvSpPr>
                      <wps:spPr bwMode="auto">
                        <a:xfrm>
                          <a:off x="2162" y="16105"/>
                          <a:ext cx="1183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iCs/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Text Box 137"/>
                      <wps:cNvSpPr txBox="1">
                        <a:spLocks noChangeArrowheads="1"/>
                      </wps:cNvSpPr>
                      <wps:spPr bwMode="auto">
                        <a:xfrm>
                          <a:off x="1352" y="16099"/>
                          <a:ext cx="747" cy="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</w:rPr>
                              <w:t>Лис</w:t>
                            </w:r>
                            <w:r w:rsidRPr="002F66EE">
                              <w:t>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Text Box 138"/>
                      <wps:cNvSpPr txBox="1">
                        <a:spLocks noChangeArrowheads="1"/>
                      </wps:cNvSpPr>
                      <wps:spPr bwMode="auto">
                        <a:xfrm>
                          <a:off x="885" y="16099"/>
                          <a:ext cx="719" cy="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rPr>
                                <w:iCs/>
                              </w:rPr>
                            </w:pPr>
                            <w:r w:rsidRPr="002F66EE">
                              <w:rPr>
                                <w:sz w:val="16"/>
                              </w:rPr>
                              <w:t xml:space="preserve">  </w:t>
                            </w:r>
                            <w:r w:rsidRPr="002F66EE">
                              <w:rPr>
                                <w:iCs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0116F1" id="Group 117" o:spid="_x0000_s1026" style="position:absolute;margin-left:-18.1pt;margin-top:-15.35pt;width:531.45pt;height:804.15pt;z-index:251680768" coordorigin="885,413" coordsize="10629,1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">
              <v:line id="Line 118" o:spid="_x0000_s1027" style="position:absolute;visibility:visible;mso-wrap-style:square" from="1077,413" to="1144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<v:line id="Line 119" o:spid="_x0000_s1028" style="position:absolute;visibility:visible;mso-wrap-style:square" from="11441,413" to="11441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<v:line id="Line 120" o:spid="_x0000_s1029" style="position:absolute;visibility:visible;mso-wrap-style:square" from="1077,413" to="1077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/>
              <v:line id="Line 121" o:spid="_x0000_s1030" style="position:absolute;visibility:visible;mso-wrap-style:square" from="1077,16438" to="11440,1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2u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mE+trsAAAADbAAAADwAAAAAA&#10;AAAAAAAAAAAHAgAAZHJzL2Rvd25yZXYueG1sUEsFBgAAAAADAAMAtwAAAPQCAAAAAA==&#10;" strokeweight="1.5pt"/>
              <v:line id="Line 122" o:spid="_x0000_s1031" style="position:absolute;visibility:visible;mso-wrap-style:square" from="1077,15591" to="11440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123" o:spid="_x0000_s1032" style="position:absolute;visibility:visible;mso-wrap-style:square" from="10876,15591" to="10876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124" o:spid="_x0000_s1033" style="position:absolute;visibility:visible;mso-wrap-style:square" from="1502,15596" to="1502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line id="Line 125" o:spid="_x0000_s1034" style="position:absolute;visibility:visible;mso-wrap-style:square" from="2060,15596" to="206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line id="Line 126" o:spid="_x0000_s1035" style="position:absolute;visibility:visible;mso-wrap-style:square" from="3512,15591" to="351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<v:line id="Line 127" o:spid="_x0000_s1036" style="position:absolute;visibility:visible;mso-wrap-style:square" from="4362,15591" to="436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<v:line id="Line 128" o:spid="_x0000_s1037" style="position:absolute;visibility:visible;mso-wrap-style:square" from="4928,15591" to="492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  <v:line id="Line 129" o:spid="_x0000_s1038" style="position:absolute;visibility:visible;mso-wrap-style:square" from="1077,15874" to="4927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<v:line id="Line 130" o:spid="_x0000_s1039" style="position:absolute;visibility:visible;mso-wrap-style:square" from="1077,16156" to="4927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<v:line id="Line 131" o:spid="_x0000_s1040" style="position:absolute;visibility:visible;mso-wrap-style:square" from="10876,15874" to="11442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cT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VqfvqQfINf/AAAA//8DAFBLAQItABQABgAIAAAAIQDb4fbL7gAAAIUBAAATAAAAAAAAAAAAAAAA&#10;AAAAAABbQ29udGVudF9UeXBlc10ueG1sUEsBAi0AFAAGAAgAAAAhAFr0LFu/AAAAFQEAAAsAAAAA&#10;AAAAAAAAAAAAHwEAAF9yZWxzLy5yZWxzUEsBAi0AFAAGAAgAAAAhAFYjZxPBAAAA2wAAAA8AAAAA&#10;AAAAAAAAAAAABwIAAGRycy9kb3ducmV2LnhtbFBLBQYAAAAAAwADALcAAAD1AgAAAAA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41" type="#_x0000_t202" style="position:absolute;left:10780;top:15550;width:7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<v:textbox>
                  <w:txbxContent>
                    <w:p w:rsidR="00B9674A" w:rsidRDefault="00B9674A">
                      <w:pPr>
                        <w:ind w:right="-132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</w:t>
                      </w:r>
                    </w:p>
                  </w:txbxContent>
                </v:textbox>
              </v:shape>
              <v:shape id="Text Box 133" o:spid="_x0000_s1042" type="#_x0000_t202" style="position:absolute;left:4837;top:15737;width:587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<v:textbox>
                  <w:txbxContent>
                    <w:p w:rsidR="00B9674A" w:rsidRPr="00C86265" w:rsidRDefault="00482143" w:rsidP="0048214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3528">
                        <w:rPr>
                          <w:sz w:val="28"/>
                          <w:szCs w:val="28"/>
                        </w:rPr>
                        <w:t>09.03.02</w:t>
                      </w:r>
                      <w:r w:rsidR="00663528" w:rsidRPr="00663528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9C160F">
                        <w:rPr>
                          <w:sz w:val="28"/>
                          <w:szCs w:val="28"/>
                        </w:rPr>
                        <w:t>03</w:t>
                      </w:r>
                      <w:r w:rsidR="00B1735D" w:rsidRPr="00663528">
                        <w:rPr>
                          <w:sz w:val="28"/>
                          <w:szCs w:val="28"/>
                          <w:lang w:val="en-US"/>
                        </w:rPr>
                        <w:t>0000.</w:t>
                      </w:r>
                      <w:r w:rsidR="00B03307">
                        <w:rPr>
                          <w:sz w:val="28"/>
                          <w:szCs w:val="28"/>
                        </w:rPr>
                        <w:t>000 П</w:t>
                      </w:r>
                      <w:r w:rsidR="00134D4C">
                        <w:rPr>
                          <w:sz w:val="28"/>
                          <w:szCs w:val="28"/>
                        </w:rPr>
                        <w:t>Р</w:t>
                      </w:r>
                    </w:p>
                  </w:txbxContent>
                </v:textbox>
              </v:shape>
              <v:shape id="Text Box 134" o:spid="_x0000_s1043" type="#_x0000_t202" style="position:absolute;left:4199;top:16105;width:79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<v:textbox>
                  <w:txbxContent>
                    <w:p w:rsidR="00B9674A" w:rsidRPr="002F66EE" w:rsidRDefault="00B9674A">
                      <w:pPr>
                        <w:pStyle w:val="9"/>
                        <w:rPr>
                          <w:i w:val="0"/>
                        </w:rPr>
                      </w:pPr>
                      <w:r w:rsidRPr="002F66EE">
                        <w:rPr>
                          <w:i w:val="0"/>
                        </w:rPr>
                        <w:t>Дата</w:t>
                      </w:r>
                    </w:p>
                  </w:txbxContent>
                </v:textbox>
              </v:shape>
              <v:shape id="Text Box 135" o:spid="_x0000_s1044" type="#_x0000_t202" style="position:absolute;left:3306;top:16099;width:116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iCs/>
                          <w:lang w:val="en-US"/>
                        </w:rPr>
                      </w:pPr>
                      <w:r w:rsidRPr="002F66EE">
                        <w:rPr>
                          <w:iCs/>
                          <w:sz w:val="16"/>
                        </w:rPr>
                        <w:t xml:space="preserve">   </w:t>
                      </w:r>
                      <w:r w:rsidRPr="002F66EE">
                        <w:rPr>
                          <w:iCs/>
                        </w:rPr>
                        <w:t>Подпись</w:t>
                      </w:r>
                    </w:p>
                  </w:txbxContent>
                </v:textbox>
              </v:shape>
              <v:shape id="Text Box 136" o:spid="_x0000_s1045" type="#_x0000_t202" style="position:absolute;left:2162;top:16105;width:1183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iCs/>
                          <w:lang w:val="en-US"/>
                        </w:rPr>
                      </w:pPr>
                      <w:r w:rsidRPr="002F66EE">
                        <w:rPr>
                          <w:iCs/>
                        </w:rPr>
                        <w:t>№ докум.</w:t>
                      </w:r>
                    </w:p>
                  </w:txbxContent>
                </v:textbox>
              </v:shape>
              <v:shape id="Text Box 137" o:spid="_x0000_s1046" type="#_x0000_t202" style="position:absolute;left:1352;top:16099;width:747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lang w:val="en-US"/>
                        </w:rPr>
                      </w:pPr>
                      <w:r w:rsidRPr="002F66EE">
                        <w:rPr>
                          <w:iCs/>
                        </w:rPr>
                        <w:t>Лис</w:t>
                      </w:r>
                      <w:r w:rsidRPr="002F66EE">
                        <w:t>т</w:t>
                      </w:r>
                    </w:p>
                  </w:txbxContent>
                </v:textbox>
              </v:shape>
              <v:shape id="Text Box 138" o:spid="_x0000_s1047" type="#_x0000_t202" style="position:absolute;left:885;top:16099;width:719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<v:textbox>
                  <w:txbxContent>
                    <w:p w:rsidR="00B9674A" w:rsidRPr="002F66EE" w:rsidRDefault="00B9674A">
                      <w:pPr>
                        <w:rPr>
                          <w:iCs/>
                        </w:rPr>
                      </w:pPr>
                      <w:r w:rsidRPr="002F66EE">
                        <w:rPr>
                          <w:sz w:val="16"/>
                        </w:rPr>
                        <w:t xml:space="preserve">  </w:t>
                      </w:r>
                      <w:r w:rsidRPr="002F66EE">
                        <w:rPr>
                          <w:iCs/>
                        </w:rPr>
                        <w:t>Изм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714C5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F7773BA" wp14:editId="549F9371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0" cy="10293985"/>
              <wp:effectExtent l="0" t="0" r="0" b="0"/>
              <wp:wrapNone/>
              <wp:docPr id="4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4AF0A" id="Line 8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3.85pt,8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E82D0C" wp14:editId="4E14D46A">
              <wp:simplePos x="0" y="0"/>
              <wp:positionH relativeFrom="page">
                <wp:posOffset>7263765</wp:posOffset>
              </wp:positionH>
              <wp:positionV relativeFrom="page">
                <wp:posOffset>202565</wp:posOffset>
              </wp:positionV>
              <wp:extent cx="0" cy="10293985"/>
              <wp:effectExtent l="0" t="0" r="0" b="0"/>
              <wp:wrapNone/>
              <wp:docPr id="44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914F2E" id="Line 8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95pt,15.95pt" to="571.95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29FAIAACwEAAAOAAAAZHJzL2Uyb0RvYy54bWysU8GO2jAQvVfqP1i+QxI2U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25C30C" wp14:editId="13B8635A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6579870" cy="1270"/>
              <wp:effectExtent l="0" t="0" r="0" b="0"/>
              <wp:wrapNone/>
              <wp:docPr id="43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87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B9EC3" id="Line 7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71.9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" strokeweight="1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79D9"/>
    <w:multiLevelType w:val="multilevel"/>
    <w:tmpl w:val="DE04EF1C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 w15:restartNumberingAfterBreak="0">
    <w:nsid w:val="017048A3"/>
    <w:multiLevelType w:val="hybridMultilevel"/>
    <w:tmpl w:val="B0EA814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E5D29"/>
    <w:multiLevelType w:val="hybridMultilevel"/>
    <w:tmpl w:val="95C67202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AB6CAA"/>
    <w:multiLevelType w:val="hybridMultilevel"/>
    <w:tmpl w:val="2A5EC6F2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47F23"/>
    <w:multiLevelType w:val="multilevel"/>
    <w:tmpl w:val="66A427A2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1068"/>
      </w:pPr>
      <w:rPr>
        <w:rFonts w:hint="default"/>
      </w:rPr>
    </w:lvl>
    <w:lvl w:ilvl="1">
      <w:start w:val="234"/>
      <w:numFmt w:val="decimal"/>
      <w:isLgl/>
      <w:lvlText w:val="%1.%2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2">
      <w:start w:val="17"/>
      <w:numFmt w:val="decimal"/>
      <w:isLgl/>
      <w:lvlText w:val="%1.%2.%3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3">
      <w:start w:val="25"/>
      <w:numFmt w:val="decimal"/>
      <w:isLgl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80"/>
        </w:tabs>
        <w:ind w:left="5580" w:hanging="4860"/>
      </w:pPr>
      <w:rPr>
        <w:rFonts w:hint="default"/>
      </w:rPr>
    </w:lvl>
  </w:abstractNum>
  <w:abstractNum w:abstractNumId="5" w15:restartNumberingAfterBreak="0">
    <w:nsid w:val="11935A4D"/>
    <w:multiLevelType w:val="multilevel"/>
    <w:tmpl w:val="2CA40CB8"/>
    <w:lvl w:ilvl="0">
      <w:start w:val="226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37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05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6" w15:restartNumberingAfterBreak="0">
    <w:nsid w:val="12370E9D"/>
    <w:multiLevelType w:val="hybridMultilevel"/>
    <w:tmpl w:val="D92CF98C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4A71C0"/>
    <w:multiLevelType w:val="hybridMultilevel"/>
    <w:tmpl w:val="21064368"/>
    <w:lvl w:ilvl="0" w:tplc="8B967A7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16A03965"/>
    <w:multiLevelType w:val="hybridMultilevel"/>
    <w:tmpl w:val="2B282C6A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495866"/>
    <w:multiLevelType w:val="hybridMultilevel"/>
    <w:tmpl w:val="1D025438"/>
    <w:lvl w:ilvl="0" w:tplc="266C64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91DC167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16"/>
        <w:szCs w:val="16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427C4"/>
    <w:multiLevelType w:val="hybridMultilevel"/>
    <w:tmpl w:val="8DCC502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DF4A30"/>
    <w:multiLevelType w:val="multilevel"/>
    <w:tmpl w:val="F702C1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15326F8"/>
    <w:multiLevelType w:val="multilevel"/>
    <w:tmpl w:val="852098F2"/>
    <w:lvl w:ilvl="0">
      <w:start w:val="193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256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6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13" w15:restartNumberingAfterBreak="0">
    <w:nsid w:val="248D600C"/>
    <w:multiLevelType w:val="hybridMultilevel"/>
    <w:tmpl w:val="F1E68C66"/>
    <w:lvl w:ilvl="0" w:tplc="D06AEE2E">
      <w:start w:val="1"/>
      <w:numFmt w:val="decimal"/>
      <w:lvlText w:val="%1)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B47BE3"/>
    <w:multiLevelType w:val="hybridMultilevel"/>
    <w:tmpl w:val="E9E46F70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930308"/>
    <w:multiLevelType w:val="hybridMultilevel"/>
    <w:tmpl w:val="EDAED2D8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895B76"/>
    <w:multiLevelType w:val="hybridMultilevel"/>
    <w:tmpl w:val="294CA3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740037"/>
    <w:multiLevelType w:val="hybridMultilevel"/>
    <w:tmpl w:val="E4543136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BC27D1"/>
    <w:multiLevelType w:val="hybridMultilevel"/>
    <w:tmpl w:val="4B046FD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6B7713"/>
    <w:multiLevelType w:val="multilevel"/>
    <w:tmpl w:val="CF081EFC"/>
    <w:lvl w:ilvl="0">
      <w:start w:val="127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20" w15:restartNumberingAfterBreak="0">
    <w:nsid w:val="339B7D6C"/>
    <w:multiLevelType w:val="hybridMultilevel"/>
    <w:tmpl w:val="1E9E094E"/>
    <w:lvl w:ilvl="0" w:tplc="6DCEF436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22BF8"/>
    <w:multiLevelType w:val="hybridMultilevel"/>
    <w:tmpl w:val="FB3AAC1E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C675AC"/>
    <w:multiLevelType w:val="hybridMultilevel"/>
    <w:tmpl w:val="166A24F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AEC3FD9"/>
    <w:multiLevelType w:val="hybridMultilevel"/>
    <w:tmpl w:val="8EDE5A80"/>
    <w:lvl w:ilvl="0" w:tplc="C848F8FC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0FF346B"/>
    <w:multiLevelType w:val="multilevel"/>
    <w:tmpl w:val="2FA8C86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8A352C4"/>
    <w:multiLevelType w:val="hybridMultilevel"/>
    <w:tmpl w:val="DBAAA87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1A45280"/>
    <w:multiLevelType w:val="hybridMultilevel"/>
    <w:tmpl w:val="9AEAA872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137669"/>
    <w:multiLevelType w:val="hybridMultilevel"/>
    <w:tmpl w:val="F6FA9250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A230EF"/>
    <w:multiLevelType w:val="hybridMultilevel"/>
    <w:tmpl w:val="FFD436E2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3B3C90"/>
    <w:multiLevelType w:val="hybridMultilevel"/>
    <w:tmpl w:val="34BC5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3A67AC"/>
    <w:multiLevelType w:val="hybridMultilevel"/>
    <w:tmpl w:val="CD10832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FE5379"/>
    <w:multiLevelType w:val="hybridMultilevel"/>
    <w:tmpl w:val="9768D5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7F0B59"/>
    <w:multiLevelType w:val="hybridMultilevel"/>
    <w:tmpl w:val="88EAEB3C"/>
    <w:lvl w:ilvl="0" w:tplc="3278A0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E3E3209"/>
    <w:multiLevelType w:val="hybridMultilevel"/>
    <w:tmpl w:val="0E30A4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DD4AF8"/>
    <w:multiLevelType w:val="hybridMultilevel"/>
    <w:tmpl w:val="8ECEFCDA"/>
    <w:lvl w:ilvl="0" w:tplc="266C64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22A437F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F941ED"/>
    <w:multiLevelType w:val="hybridMultilevel"/>
    <w:tmpl w:val="31A62460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434788"/>
    <w:multiLevelType w:val="multilevel"/>
    <w:tmpl w:val="0142A7A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6CCA5DE6"/>
    <w:multiLevelType w:val="hybridMultilevel"/>
    <w:tmpl w:val="1F36E2A6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3F1123"/>
    <w:multiLevelType w:val="multilevel"/>
    <w:tmpl w:val="43C42F06"/>
    <w:lvl w:ilvl="0">
      <w:start w:val="13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3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39" w15:restartNumberingAfterBreak="0">
    <w:nsid w:val="7A486A30"/>
    <w:multiLevelType w:val="hybridMultilevel"/>
    <w:tmpl w:val="F6CEE62C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6F352E"/>
    <w:multiLevelType w:val="hybridMultilevel"/>
    <w:tmpl w:val="C626502E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B8025BE"/>
    <w:multiLevelType w:val="multilevel"/>
    <w:tmpl w:val="3EF80D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2" w15:restartNumberingAfterBreak="0">
    <w:nsid w:val="7CC5679E"/>
    <w:multiLevelType w:val="multilevel"/>
    <w:tmpl w:val="C114A11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3" w15:restartNumberingAfterBreak="0">
    <w:nsid w:val="7D30697B"/>
    <w:multiLevelType w:val="hybridMultilevel"/>
    <w:tmpl w:val="D362E02E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D591AB7"/>
    <w:multiLevelType w:val="multilevel"/>
    <w:tmpl w:val="29ECB3A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45" w15:restartNumberingAfterBreak="0">
    <w:nsid w:val="7DA27F11"/>
    <w:multiLevelType w:val="hybridMultilevel"/>
    <w:tmpl w:val="EE143D8C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FB647B"/>
    <w:multiLevelType w:val="hybridMultilevel"/>
    <w:tmpl w:val="9C2CED26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3"/>
  </w:num>
  <w:num w:numId="3">
    <w:abstractNumId w:val="44"/>
  </w:num>
  <w:num w:numId="4">
    <w:abstractNumId w:val="44"/>
    <w:lvlOverride w:ilvl="0">
      <w:startOverride w:val="3"/>
    </w:lvlOverride>
    <w:lvlOverride w:ilvl="1">
      <w:startOverride w:val="7"/>
    </w:lvlOverride>
  </w:num>
  <w:num w:numId="5">
    <w:abstractNumId w:val="11"/>
  </w:num>
  <w:num w:numId="6">
    <w:abstractNumId w:val="36"/>
  </w:num>
  <w:num w:numId="7">
    <w:abstractNumId w:val="42"/>
  </w:num>
  <w:num w:numId="8">
    <w:abstractNumId w:val="24"/>
  </w:num>
  <w:num w:numId="9">
    <w:abstractNumId w:val="0"/>
  </w:num>
  <w:num w:numId="10">
    <w:abstractNumId w:val="20"/>
  </w:num>
  <w:num w:numId="11">
    <w:abstractNumId w:val="13"/>
  </w:num>
  <w:num w:numId="12">
    <w:abstractNumId w:val="41"/>
  </w:num>
  <w:num w:numId="13">
    <w:abstractNumId w:val="35"/>
  </w:num>
  <w:num w:numId="14">
    <w:abstractNumId w:val="37"/>
  </w:num>
  <w:num w:numId="15">
    <w:abstractNumId w:val="18"/>
  </w:num>
  <w:num w:numId="16">
    <w:abstractNumId w:val="28"/>
  </w:num>
  <w:num w:numId="17">
    <w:abstractNumId w:val="21"/>
  </w:num>
  <w:num w:numId="18">
    <w:abstractNumId w:val="1"/>
  </w:num>
  <w:num w:numId="19">
    <w:abstractNumId w:val="45"/>
  </w:num>
  <w:num w:numId="20">
    <w:abstractNumId w:val="14"/>
  </w:num>
  <w:num w:numId="21">
    <w:abstractNumId w:val="2"/>
  </w:num>
  <w:num w:numId="22">
    <w:abstractNumId w:val="10"/>
  </w:num>
  <w:num w:numId="23">
    <w:abstractNumId w:val="29"/>
  </w:num>
  <w:num w:numId="24">
    <w:abstractNumId w:val="7"/>
  </w:num>
  <w:num w:numId="25">
    <w:abstractNumId w:val="46"/>
  </w:num>
  <w:num w:numId="26">
    <w:abstractNumId w:val="30"/>
  </w:num>
  <w:num w:numId="27">
    <w:abstractNumId w:val="6"/>
  </w:num>
  <w:num w:numId="28">
    <w:abstractNumId w:val="22"/>
  </w:num>
  <w:num w:numId="29">
    <w:abstractNumId w:val="16"/>
  </w:num>
  <w:num w:numId="30">
    <w:abstractNumId w:val="32"/>
  </w:num>
  <w:num w:numId="31">
    <w:abstractNumId w:val="40"/>
  </w:num>
  <w:num w:numId="32">
    <w:abstractNumId w:val="15"/>
  </w:num>
  <w:num w:numId="33">
    <w:abstractNumId w:val="3"/>
  </w:num>
  <w:num w:numId="34">
    <w:abstractNumId w:val="39"/>
  </w:num>
  <w:num w:numId="35">
    <w:abstractNumId w:val="26"/>
  </w:num>
  <w:num w:numId="36">
    <w:abstractNumId w:val="25"/>
  </w:num>
  <w:num w:numId="37">
    <w:abstractNumId w:val="17"/>
  </w:num>
  <w:num w:numId="38">
    <w:abstractNumId w:val="27"/>
  </w:num>
  <w:num w:numId="39">
    <w:abstractNumId w:val="8"/>
  </w:num>
  <w:num w:numId="40">
    <w:abstractNumId w:val="43"/>
  </w:num>
  <w:num w:numId="41">
    <w:abstractNumId w:val="4"/>
  </w:num>
  <w:num w:numId="42">
    <w:abstractNumId w:val="9"/>
  </w:num>
  <w:num w:numId="43">
    <w:abstractNumId w:val="34"/>
  </w:num>
  <w:num w:numId="44">
    <w:abstractNumId w:val="19"/>
  </w:num>
  <w:num w:numId="45">
    <w:abstractNumId w:val="5"/>
  </w:num>
  <w:num w:numId="46">
    <w:abstractNumId w:val="38"/>
  </w:num>
  <w:num w:numId="47">
    <w:abstractNumId w:val="12"/>
  </w:num>
  <w:num w:numId="48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AF"/>
    <w:rsid w:val="00002A88"/>
    <w:rsid w:val="000062AF"/>
    <w:rsid w:val="0001763A"/>
    <w:rsid w:val="00022B12"/>
    <w:rsid w:val="00032773"/>
    <w:rsid w:val="0003329B"/>
    <w:rsid w:val="00043174"/>
    <w:rsid w:val="00045818"/>
    <w:rsid w:val="00056FA8"/>
    <w:rsid w:val="00066D24"/>
    <w:rsid w:val="00070AE3"/>
    <w:rsid w:val="0007614B"/>
    <w:rsid w:val="0007794B"/>
    <w:rsid w:val="00085F00"/>
    <w:rsid w:val="000A0D0C"/>
    <w:rsid w:val="000A0F97"/>
    <w:rsid w:val="000A29D9"/>
    <w:rsid w:val="000A2A4E"/>
    <w:rsid w:val="000A39D5"/>
    <w:rsid w:val="000A44BA"/>
    <w:rsid w:val="000A4F29"/>
    <w:rsid w:val="000A75CF"/>
    <w:rsid w:val="000B7B88"/>
    <w:rsid w:val="000E44B7"/>
    <w:rsid w:val="00103F5B"/>
    <w:rsid w:val="00104528"/>
    <w:rsid w:val="00114FD2"/>
    <w:rsid w:val="00130CA2"/>
    <w:rsid w:val="00134D4C"/>
    <w:rsid w:val="00141BF1"/>
    <w:rsid w:val="001469C2"/>
    <w:rsid w:val="00151D2B"/>
    <w:rsid w:val="00152C72"/>
    <w:rsid w:val="00157B22"/>
    <w:rsid w:val="0016463F"/>
    <w:rsid w:val="00173AE8"/>
    <w:rsid w:val="00176085"/>
    <w:rsid w:val="0018070C"/>
    <w:rsid w:val="001817A5"/>
    <w:rsid w:val="001865E1"/>
    <w:rsid w:val="001B3BA3"/>
    <w:rsid w:val="001B4565"/>
    <w:rsid w:val="001C5E5C"/>
    <w:rsid w:val="001D5FDD"/>
    <w:rsid w:val="001E4664"/>
    <w:rsid w:val="001F2656"/>
    <w:rsid w:val="001F3906"/>
    <w:rsid w:val="00205E54"/>
    <w:rsid w:val="002126BF"/>
    <w:rsid w:val="00216F54"/>
    <w:rsid w:val="00217155"/>
    <w:rsid w:val="0024112E"/>
    <w:rsid w:val="0025455C"/>
    <w:rsid w:val="00266AD9"/>
    <w:rsid w:val="00281D55"/>
    <w:rsid w:val="002A7527"/>
    <w:rsid w:val="002B1418"/>
    <w:rsid w:val="002D1641"/>
    <w:rsid w:val="002D2E42"/>
    <w:rsid w:val="002D6CB3"/>
    <w:rsid w:val="002E543E"/>
    <w:rsid w:val="002F10E9"/>
    <w:rsid w:val="002F41D1"/>
    <w:rsid w:val="002F66EE"/>
    <w:rsid w:val="00303C49"/>
    <w:rsid w:val="00316578"/>
    <w:rsid w:val="00332DC3"/>
    <w:rsid w:val="00332FC1"/>
    <w:rsid w:val="00337A6D"/>
    <w:rsid w:val="00366710"/>
    <w:rsid w:val="00370060"/>
    <w:rsid w:val="00370269"/>
    <w:rsid w:val="0037127E"/>
    <w:rsid w:val="0038063E"/>
    <w:rsid w:val="00383211"/>
    <w:rsid w:val="003847F7"/>
    <w:rsid w:val="003971B7"/>
    <w:rsid w:val="00397CE8"/>
    <w:rsid w:val="003A00ED"/>
    <w:rsid w:val="003B0E74"/>
    <w:rsid w:val="003B2E7C"/>
    <w:rsid w:val="003B6F1C"/>
    <w:rsid w:val="003E28F0"/>
    <w:rsid w:val="003E4EEB"/>
    <w:rsid w:val="003F4264"/>
    <w:rsid w:val="00402183"/>
    <w:rsid w:val="0040571E"/>
    <w:rsid w:val="00421DA1"/>
    <w:rsid w:val="004325EA"/>
    <w:rsid w:val="00437F4B"/>
    <w:rsid w:val="00452432"/>
    <w:rsid w:val="00452C18"/>
    <w:rsid w:val="00455C77"/>
    <w:rsid w:val="004576D4"/>
    <w:rsid w:val="00482143"/>
    <w:rsid w:val="004850CB"/>
    <w:rsid w:val="004945E0"/>
    <w:rsid w:val="00494BD7"/>
    <w:rsid w:val="004A3FB4"/>
    <w:rsid w:val="004A45A6"/>
    <w:rsid w:val="004B02B3"/>
    <w:rsid w:val="004B7CC4"/>
    <w:rsid w:val="004D28CC"/>
    <w:rsid w:val="004D5B75"/>
    <w:rsid w:val="004F178A"/>
    <w:rsid w:val="0051259B"/>
    <w:rsid w:val="00513ECD"/>
    <w:rsid w:val="00515C43"/>
    <w:rsid w:val="00530FCA"/>
    <w:rsid w:val="005471BD"/>
    <w:rsid w:val="00552A89"/>
    <w:rsid w:val="00557C8D"/>
    <w:rsid w:val="0056382E"/>
    <w:rsid w:val="005753E6"/>
    <w:rsid w:val="00581840"/>
    <w:rsid w:val="005849E1"/>
    <w:rsid w:val="0059564B"/>
    <w:rsid w:val="00595F97"/>
    <w:rsid w:val="005A5643"/>
    <w:rsid w:val="005B6864"/>
    <w:rsid w:val="005C46C9"/>
    <w:rsid w:val="005C6659"/>
    <w:rsid w:val="005D60A9"/>
    <w:rsid w:val="005D665E"/>
    <w:rsid w:val="005E0815"/>
    <w:rsid w:val="005E581D"/>
    <w:rsid w:val="005F49C6"/>
    <w:rsid w:val="005F5500"/>
    <w:rsid w:val="00604FE2"/>
    <w:rsid w:val="00620218"/>
    <w:rsid w:val="00621174"/>
    <w:rsid w:val="00634C5E"/>
    <w:rsid w:val="00636316"/>
    <w:rsid w:val="00637EA6"/>
    <w:rsid w:val="00642C17"/>
    <w:rsid w:val="00643449"/>
    <w:rsid w:val="0064378F"/>
    <w:rsid w:val="006450A7"/>
    <w:rsid w:val="00645DCD"/>
    <w:rsid w:val="00647CCA"/>
    <w:rsid w:val="00655435"/>
    <w:rsid w:val="00656514"/>
    <w:rsid w:val="006576CA"/>
    <w:rsid w:val="00657736"/>
    <w:rsid w:val="00663528"/>
    <w:rsid w:val="00670326"/>
    <w:rsid w:val="006708DA"/>
    <w:rsid w:val="00676477"/>
    <w:rsid w:val="0068108A"/>
    <w:rsid w:val="006A0007"/>
    <w:rsid w:val="006A25D7"/>
    <w:rsid w:val="006A27E8"/>
    <w:rsid w:val="006A2B89"/>
    <w:rsid w:val="006A3683"/>
    <w:rsid w:val="006D5F54"/>
    <w:rsid w:val="006E6882"/>
    <w:rsid w:val="006F2C29"/>
    <w:rsid w:val="006F3029"/>
    <w:rsid w:val="006F3706"/>
    <w:rsid w:val="006F41A5"/>
    <w:rsid w:val="006F4560"/>
    <w:rsid w:val="00714C52"/>
    <w:rsid w:val="007156B6"/>
    <w:rsid w:val="00741C2B"/>
    <w:rsid w:val="00743525"/>
    <w:rsid w:val="0074642D"/>
    <w:rsid w:val="00746FDA"/>
    <w:rsid w:val="00750C19"/>
    <w:rsid w:val="00752571"/>
    <w:rsid w:val="007566A4"/>
    <w:rsid w:val="00764E04"/>
    <w:rsid w:val="00771DD8"/>
    <w:rsid w:val="00783A79"/>
    <w:rsid w:val="0078646D"/>
    <w:rsid w:val="00793D27"/>
    <w:rsid w:val="007949F4"/>
    <w:rsid w:val="0079559D"/>
    <w:rsid w:val="007C5310"/>
    <w:rsid w:val="007D1C75"/>
    <w:rsid w:val="007D79C4"/>
    <w:rsid w:val="007E0301"/>
    <w:rsid w:val="007E6140"/>
    <w:rsid w:val="007E74ED"/>
    <w:rsid w:val="007F4972"/>
    <w:rsid w:val="007F7308"/>
    <w:rsid w:val="008430DE"/>
    <w:rsid w:val="00850336"/>
    <w:rsid w:val="008718D4"/>
    <w:rsid w:val="00876150"/>
    <w:rsid w:val="00885838"/>
    <w:rsid w:val="008B6420"/>
    <w:rsid w:val="008C6C32"/>
    <w:rsid w:val="008C735E"/>
    <w:rsid w:val="008D3A71"/>
    <w:rsid w:val="008E79C2"/>
    <w:rsid w:val="009015CE"/>
    <w:rsid w:val="00905B74"/>
    <w:rsid w:val="00911DC8"/>
    <w:rsid w:val="00914160"/>
    <w:rsid w:val="00932551"/>
    <w:rsid w:val="00933A54"/>
    <w:rsid w:val="00951EC4"/>
    <w:rsid w:val="009720BC"/>
    <w:rsid w:val="00986366"/>
    <w:rsid w:val="00990DB5"/>
    <w:rsid w:val="009950A0"/>
    <w:rsid w:val="009952F0"/>
    <w:rsid w:val="009A3352"/>
    <w:rsid w:val="009A340E"/>
    <w:rsid w:val="009B3A69"/>
    <w:rsid w:val="009B5962"/>
    <w:rsid w:val="009C160F"/>
    <w:rsid w:val="009C18CF"/>
    <w:rsid w:val="009C5D13"/>
    <w:rsid w:val="009D3EED"/>
    <w:rsid w:val="009E0FE8"/>
    <w:rsid w:val="009E4444"/>
    <w:rsid w:val="00A01A64"/>
    <w:rsid w:val="00A11093"/>
    <w:rsid w:val="00A21F2A"/>
    <w:rsid w:val="00A33962"/>
    <w:rsid w:val="00A34E92"/>
    <w:rsid w:val="00A408C5"/>
    <w:rsid w:val="00A53AEE"/>
    <w:rsid w:val="00A54C37"/>
    <w:rsid w:val="00A650FB"/>
    <w:rsid w:val="00A711A4"/>
    <w:rsid w:val="00A76C21"/>
    <w:rsid w:val="00A8447C"/>
    <w:rsid w:val="00A84AB9"/>
    <w:rsid w:val="00A9089A"/>
    <w:rsid w:val="00AA1978"/>
    <w:rsid w:val="00AA2EC0"/>
    <w:rsid w:val="00AA7898"/>
    <w:rsid w:val="00AB0F59"/>
    <w:rsid w:val="00AB3F4C"/>
    <w:rsid w:val="00AC138D"/>
    <w:rsid w:val="00AC1A03"/>
    <w:rsid w:val="00AD2B1B"/>
    <w:rsid w:val="00AD2F2C"/>
    <w:rsid w:val="00AE4880"/>
    <w:rsid w:val="00AE4C81"/>
    <w:rsid w:val="00AF4C85"/>
    <w:rsid w:val="00B03307"/>
    <w:rsid w:val="00B1735D"/>
    <w:rsid w:val="00B20119"/>
    <w:rsid w:val="00B57DCA"/>
    <w:rsid w:val="00B63789"/>
    <w:rsid w:val="00B667C9"/>
    <w:rsid w:val="00B70A90"/>
    <w:rsid w:val="00B810C0"/>
    <w:rsid w:val="00B9037B"/>
    <w:rsid w:val="00B93E23"/>
    <w:rsid w:val="00B9674A"/>
    <w:rsid w:val="00BA2A29"/>
    <w:rsid w:val="00BB4E77"/>
    <w:rsid w:val="00BC4AE3"/>
    <w:rsid w:val="00BD3A32"/>
    <w:rsid w:val="00BE0A9D"/>
    <w:rsid w:val="00BE6C64"/>
    <w:rsid w:val="00BF14E9"/>
    <w:rsid w:val="00C01EFC"/>
    <w:rsid w:val="00C11832"/>
    <w:rsid w:val="00C124FE"/>
    <w:rsid w:val="00C15262"/>
    <w:rsid w:val="00C310D8"/>
    <w:rsid w:val="00C35789"/>
    <w:rsid w:val="00C369E2"/>
    <w:rsid w:val="00C41E38"/>
    <w:rsid w:val="00C643DA"/>
    <w:rsid w:val="00C86265"/>
    <w:rsid w:val="00C863BC"/>
    <w:rsid w:val="00C973D3"/>
    <w:rsid w:val="00CB22E4"/>
    <w:rsid w:val="00CC3937"/>
    <w:rsid w:val="00CC5E07"/>
    <w:rsid w:val="00CC69D3"/>
    <w:rsid w:val="00CE3C6A"/>
    <w:rsid w:val="00CE40ED"/>
    <w:rsid w:val="00CE5135"/>
    <w:rsid w:val="00CF13B2"/>
    <w:rsid w:val="00CF271F"/>
    <w:rsid w:val="00D04730"/>
    <w:rsid w:val="00D073A6"/>
    <w:rsid w:val="00D075A6"/>
    <w:rsid w:val="00D07DB2"/>
    <w:rsid w:val="00D15CEE"/>
    <w:rsid w:val="00D2363D"/>
    <w:rsid w:val="00D261F1"/>
    <w:rsid w:val="00D30E94"/>
    <w:rsid w:val="00D52E73"/>
    <w:rsid w:val="00D65C7B"/>
    <w:rsid w:val="00D67398"/>
    <w:rsid w:val="00D7295C"/>
    <w:rsid w:val="00D83033"/>
    <w:rsid w:val="00DA4379"/>
    <w:rsid w:val="00DB08F0"/>
    <w:rsid w:val="00DB38F6"/>
    <w:rsid w:val="00DB40C4"/>
    <w:rsid w:val="00DB6954"/>
    <w:rsid w:val="00DC1B3A"/>
    <w:rsid w:val="00DD26B0"/>
    <w:rsid w:val="00DE02EB"/>
    <w:rsid w:val="00DE3BF8"/>
    <w:rsid w:val="00E03F2C"/>
    <w:rsid w:val="00E106A4"/>
    <w:rsid w:val="00E14F7E"/>
    <w:rsid w:val="00E336DC"/>
    <w:rsid w:val="00E345FB"/>
    <w:rsid w:val="00E4419A"/>
    <w:rsid w:val="00E4427A"/>
    <w:rsid w:val="00E507A2"/>
    <w:rsid w:val="00E5088E"/>
    <w:rsid w:val="00E569D5"/>
    <w:rsid w:val="00E60AA5"/>
    <w:rsid w:val="00E6770D"/>
    <w:rsid w:val="00E80D5F"/>
    <w:rsid w:val="00E839AF"/>
    <w:rsid w:val="00E95A90"/>
    <w:rsid w:val="00EA7C59"/>
    <w:rsid w:val="00EB1702"/>
    <w:rsid w:val="00EB2A67"/>
    <w:rsid w:val="00EB6672"/>
    <w:rsid w:val="00EC5319"/>
    <w:rsid w:val="00ED3BA5"/>
    <w:rsid w:val="00EE05FB"/>
    <w:rsid w:val="00EE5EF0"/>
    <w:rsid w:val="00EF0589"/>
    <w:rsid w:val="00F04464"/>
    <w:rsid w:val="00F31EA1"/>
    <w:rsid w:val="00F344BF"/>
    <w:rsid w:val="00F37641"/>
    <w:rsid w:val="00F57265"/>
    <w:rsid w:val="00F62207"/>
    <w:rsid w:val="00F6244F"/>
    <w:rsid w:val="00F659E4"/>
    <w:rsid w:val="00F72C47"/>
    <w:rsid w:val="00F80D67"/>
    <w:rsid w:val="00FA2969"/>
    <w:rsid w:val="00FA44DF"/>
    <w:rsid w:val="00FA5DB0"/>
    <w:rsid w:val="00FA7587"/>
    <w:rsid w:val="00FD495E"/>
    <w:rsid w:val="00FE3310"/>
    <w:rsid w:val="00FF3E13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C11E29"/>
  <w15:docId w15:val="{CED28439-86E3-4CD9-9ED8-FE2A7697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firstLine="720"/>
      <w:jc w:val="center"/>
      <w:outlineLvl w:val="0"/>
    </w:pPr>
    <w:rPr>
      <w:b/>
      <w:sz w:val="36"/>
      <w:u w:val="single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tabs>
        <w:tab w:val="left" w:pos="8804"/>
        <w:tab w:val="left" w:pos="9088"/>
        <w:tab w:val="left" w:pos="9230"/>
      </w:tabs>
      <w:ind w:right="-7"/>
      <w:jc w:val="center"/>
      <w:outlineLvl w:val="2"/>
    </w:pPr>
    <w:rPr>
      <w:b/>
      <w:spacing w:val="12"/>
      <w:sz w:val="36"/>
      <w:u w:val="single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pPr>
      <w:keepNext/>
      <w:jc w:val="center"/>
      <w:outlineLvl w:val="3"/>
    </w:pPr>
    <w:rPr>
      <w:snapToGrid w:val="0"/>
      <w:color w:val="000000"/>
      <w:sz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pPr>
      <w:keepNext/>
      <w:ind w:left="40" w:firstLine="340"/>
      <w:jc w:val="center"/>
      <w:outlineLvl w:val="4"/>
    </w:pPr>
    <w:rPr>
      <w:b/>
      <w:spacing w:val="12"/>
      <w:sz w:val="32"/>
      <w:u w:val="single"/>
      <w:lang w:val="x-none" w:eastAsia="x-none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  <w:sz w:val="28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11">
    <w:name w:val="Обычный1"/>
    <w:pPr>
      <w:widowControl w:val="0"/>
      <w:spacing w:line="260" w:lineRule="auto"/>
      <w:ind w:firstLine="320"/>
      <w:jc w:val="both"/>
    </w:pPr>
    <w:rPr>
      <w:snapToGrid w:val="0"/>
      <w:sz w:val="18"/>
    </w:rPr>
  </w:style>
  <w:style w:type="paragraph" w:customStyle="1" w:styleId="FR1">
    <w:name w:val="FR1"/>
    <w:pPr>
      <w:widowControl w:val="0"/>
      <w:spacing w:before="60"/>
      <w:ind w:firstLine="140"/>
      <w:jc w:val="both"/>
    </w:pPr>
    <w:rPr>
      <w:rFonts w:ascii="Arial" w:hAnsi="Arial"/>
      <w:snapToGrid w:val="0"/>
      <w:sz w:val="16"/>
    </w:rPr>
  </w:style>
  <w:style w:type="paragraph" w:styleId="12">
    <w:name w:val="toc 1"/>
    <w:basedOn w:val="a"/>
    <w:next w:val="a"/>
    <w:autoRedefine/>
    <w:semiHidden/>
    <w:rsid w:val="001D5FDD"/>
    <w:pPr>
      <w:tabs>
        <w:tab w:val="right" w:leader="dot" w:pos="9345"/>
      </w:tabs>
      <w:suppressAutoHyphens/>
      <w:spacing w:line="360" w:lineRule="auto"/>
      <w:ind w:firstLine="284"/>
      <w:jc w:val="center"/>
    </w:pPr>
    <w:rPr>
      <w:rFonts w:eastAsia="Times New Roman" w:cs="Arial"/>
      <w:bCs/>
      <w:sz w:val="28"/>
      <w:szCs w:val="28"/>
    </w:rPr>
  </w:style>
  <w:style w:type="paragraph" w:styleId="21">
    <w:name w:val="toc 2"/>
    <w:basedOn w:val="a"/>
    <w:next w:val="a"/>
    <w:autoRedefine/>
    <w:semiHidden/>
    <w:rsid w:val="00EE5EF0"/>
    <w:pPr>
      <w:spacing w:before="100" w:beforeAutospacing="1"/>
      <w:ind w:firstLine="284"/>
    </w:pPr>
    <w:rPr>
      <w:rFonts w:eastAsia="Times New Roman"/>
      <w:bCs/>
      <w:sz w:val="28"/>
      <w:szCs w:val="24"/>
    </w:rPr>
  </w:style>
  <w:style w:type="paragraph" w:styleId="31">
    <w:name w:val="toc 3"/>
    <w:basedOn w:val="a"/>
    <w:next w:val="a"/>
    <w:autoRedefine/>
    <w:semiHidden/>
    <w:rsid w:val="0016463F"/>
    <w:pPr>
      <w:ind w:left="240"/>
    </w:pPr>
    <w:rPr>
      <w:rFonts w:eastAsia="Times New Roman"/>
      <w:sz w:val="24"/>
    </w:rPr>
  </w:style>
  <w:style w:type="paragraph" w:styleId="22">
    <w:name w:val="Body Text Indent 2"/>
    <w:basedOn w:val="a"/>
    <w:pPr>
      <w:ind w:left="40" w:firstLine="340"/>
    </w:pPr>
    <w:rPr>
      <w:sz w:val="28"/>
    </w:rPr>
  </w:style>
  <w:style w:type="paragraph" w:styleId="32">
    <w:name w:val="Body Text Indent 3"/>
    <w:basedOn w:val="a"/>
    <w:pPr>
      <w:tabs>
        <w:tab w:val="left" w:pos="8804"/>
        <w:tab w:val="left" w:pos="9088"/>
        <w:tab w:val="left" w:pos="9230"/>
      </w:tabs>
      <w:ind w:right="-7" w:firstLine="851"/>
    </w:pPr>
    <w:rPr>
      <w:sz w:val="28"/>
    </w:rPr>
  </w:style>
  <w:style w:type="paragraph" w:styleId="a6">
    <w:name w:val="Body Text"/>
    <w:basedOn w:val="a"/>
    <w:rPr>
      <w:spacing w:val="12"/>
      <w:sz w:val="28"/>
    </w:rPr>
  </w:style>
  <w:style w:type="paragraph" w:styleId="33">
    <w:name w:val="Body Text 3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4"/>
    </w:rPr>
  </w:style>
  <w:style w:type="paragraph" w:styleId="23">
    <w:name w:val="Body Text 2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8"/>
    </w:rPr>
  </w:style>
  <w:style w:type="paragraph" w:styleId="a7">
    <w:name w:val="Body Text Indent"/>
    <w:basedOn w:val="a"/>
    <w:pPr>
      <w:spacing w:line="360" w:lineRule="auto"/>
      <w:ind w:firstLine="851"/>
    </w:pPr>
    <w:rPr>
      <w:sz w:val="28"/>
    </w:rPr>
  </w:style>
  <w:style w:type="paragraph" w:customStyle="1" w:styleId="210">
    <w:name w:val="Основной текст 21"/>
    <w:basedOn w:val="a"/>
    <w:pPr>
      <w:ind w:firstLine="567"/>
      <w:jc w:val="both"/>
    </w:pPr>
    <w:rPr>
      <w:snapToGrid w:val="0"/>
      <w:sz w:val="28"/>
    </w:rPr>
  </w:style>
  <w:style w:type="paragraph" w:customStyle="1" w:styleId="13">
    <w:name w:val="заголовок 1"/>
    <w:basedOn w:val="a"/>
    <w:next w:val="a"/>
    <w:pPr>
      <w:keepNext/>
      <w:ind w:left="360"/>
    </w:pPr>
    <w:rPr>
      <w:snapToGrid w:val="0"/>
      <w:sz w:val="28"/>
    </w:rPr>
  </w:style>
  <w:style w:type="paragraph" w:customStyle="1" w:styleId="24">
    <w:name w:val="заголовок 2"/>
    <w:basedOn w:val="a"/>
    <w:next w:val="a"/>
    <w:pPr>
      <w:keepNext/>
      <w:jc w:val="center"/>
    </w:pPr>
    <w:rPr>
      <w:snapToGrid w:val="0"/>
      <w:sz w:val="28"/>
    </w:rPr>
  </w:style>
  <w:style w:type="paragraph" w:customStyle="1" w:styleId="34">
    <w:name w:val="заголовок 3"/>
    <w:basedOn w:val="a"/>
    <w:next w:val="a"/>
    <w:pPr>
      <w:keepNext/>
    </w:pPr>
    <w:rPr>
      <w:snapToGrid w:val="0"/>
      <w:sz w:val="28"/>
    </w:rPr>
  </w:style>
  <w:style w:type="paragraph" w:styleId="a8">
    <w:name w:val="caption"/>
    <w:basedOn w:val="a"/>
    <w:next w:val="a"/>
    <w:qFormat/>
    <w:pPr>
      <w:widowControl w:val="0"/>
      <w:autoSpaceDE w:val="0"/>
      <w:autoSpaceDN w:val="0"/>
      <w:adjustRightInd w:val="0"/>
      <w:spacing w:line="360" w:lineRule="auto"/>
      <w:jc w:val="both"/>
    </w:pPr>
    <w:rPr>
      <w:sz w:val="28"/>
    </w:rPr>
  </w:style>
  <w:style w:type="paragraph" w:customStyle="1" w:styleId="14">
    <w:name w:val="Название1"/>
    <w:basedOn w:val="a"/>
    <w:qFormat/>
    <w:pPr>
      <w:jc w:val="center"/>
    </w:pPr>
    <w:rPr>
      <w:b/>
      <w:sz w:val="36"/>
    </w:rPr>
  </w:style>
  <w:style w:type="character" w:styleId="a9">
    <w:name w:val="Hyperlink"/>
    <w:rPr>
      <w:color w:val="0000FF"/>
      <w:u w:val="single"/>
    </w:rPr>
  </w:style>
  <w:style w:type="paragraph" w:styleId="41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character" w:customStyle="1" w:styleId="15">
    <w:name w:val="заголовок 1 Знак"/>
    <w:rPr>
      <w:noProof w:val="0"/>
      <w:snapToGrid w:val="0"/>
      <w:sz w:val="28"/>
      <w:lang w:val="ru-RU" w:eastAsia="ru-RU" w:bidi="ar-SA"/>
    </w:rPr>
  </w:style>
  <w:style w:type="character" w:customStyle="1" w:styleId="aa">
    <w:name w:val="Знак Знак"/>
    <w:rPr>
      <w:b/>
      <w:noProof w:val="0"/>
      <w:sz w:val="36"/>
      <w:u w:val="single"/>
      <w:lang w:val="ru-RU" w:eastAsia="ru-RU" w:bidi="ar-SA"/>
    </w:rPr>
  </w:style>
  <w:style w:type="paragraph" w:styleId="ab">
    <w:name w:val="Document Map"/>
    <w:basedOn w:val="a"/>
    <w:semiHidden/>
    <w:rsid w:val="00E839AF"/>
    <w:pPr>
      <w:shd w:val="clear" w:color="auto" w:fill="000080"/>
      <w:spacing w:line="360" w:lineRule="auto"/>
      <w:ind w:firstLine="720"/>
      <w:jc w:val="both"/>
    </w:pPr>
    <w:rPr>
      <w:rFonts w:eastAsia="Times New Roman"/>
      <w:sz w:val="24"/>
      <w:szCs w:val="28"/>
    </w:rPr>
  </w:style>
  <w:style w:type="paragraph" w:customStyle="1" w:styleId="ac">
    <w:name w:val="Формула"/>
    <w:basedOn w:val="a"/>
    <w:autoRedefine/>
    <w:pPr>
      <w:spacing w:before="240" w:after="240"/>
      <w:jc w:val="center"/>
    </w:pPr>
    <w:rPr>
      <w:rFonts w:eastAsia="Times New Roman"/>
      <w:sz w:val="26"/>
    </w:rPr>
  </w:style>
  <w:style w:type="paragraph" w:customStyle="1" w:styleId="ad">
    <w:name w:val="Рисунок"/>
    <w:basedOn w:val="a"/>
    <w:autoRedefine/>
    <w:pPr>
      <w:widowControl w:val="0"/>
      <w:spacing w:before="120" w:after="240"/>
      <w:jc w:val="center"/>
    </w:pPr>
    <w:rPr>
      <w:rFonts w:eastAsia="Times New Roman"/>
      <w:sz w:val="26"/>
    </w:rPr>
  </w:style>
  <w:style w:type="table" w:styleId="ae">
    <w:name w:val="Table Grid"/>
    <w:basedOn w:val="a1"/>
    <w:rsid w:val="00E839AF"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Абзац"/>
    <w:basedOn w:val="a"/>
    <w:rsid w:val="00E839AF"/>
    <w:pPr>
      <w:widowControl w:val="0"/>
      <w:suppressAutoHyphens/>
      <w:autoSpaceDE w:val="0"/>
      <w:ind w:firstLine="964"/>
      <w:jc w:val="both"/>
    </w:pPr>
    <w:rPr>
      <w:rFonts w:eastAsia="Times New Roman" w:cs="Arial"/>
      <w:sz w:val="24"/>
      <w:lang w:eastAsia="ar-SA"/>
    </w:rPr>
  </w:style>
  <w:style w:type="paragraph" w:customStyle="1" w:styleId="H3">
    <w:name w:val="H3"/>
    <w:basedOn w:val="a"/>
    <w:next w:val="a"/>
    <w:rsid w:val="00E839AF"/>
    <w:pPr>
      <w:keepNext/>
      <w:spacing w:before="100" w:after="100"/>
      <w:outlineLvl w:val="3"/>
    </w:pPr>
    <w:rPr>
      <w:rFonts w:eastAsia="Times New Roman"/>
      <w:b/>
      <w:snapToGrid w:val="0"/>
      <w:sz w:val="28"/>
    </w:rPr>
  </w:style>
  <w:style w:type="paragraph" w:customStyle="1" w:styleId="af0">
    <w:name w:val="Введ_зак"/>
    <w:basedOn w:val="1"/>
    <w:qFormat/>
    <w:rsid w:val="00E839AF"/>
    <w:pPr>
      <w:pageBreakBefore/>
      <w:suppressAutoHyphens/>
      <w:spacing w:before="240" w:after="360" w:line="360" w:lineRule="auto"/>
      <w:ind w:left="1135" w:firstLine="0"/>
    </w:pPr>
    <w:rPr>
      <w:rFonts w:eastAsia="Times New Roman" w:cs="Arial"/>
      <w:b w:val="0"/>
      <w:bCs/>
      <w:caps/>
      <w:kern w:val="32"/>
      <w:sz w:val="28"/>
      <w:szCs w:val="28"/>
      <w:u w:val="none"/>
      <w:lang w:val="en-US"/>
    </w:rPr>
  </w:style>
  <w:style w:type="paragraph" w:customStyle="1" w:styleId="af1">
    <w:name w:val="Рисунок_под"/>
    <w:basedOn w:val="ad"/>
    <w:autoRedefine/>
    <w:qFormat/>
    <w:rsid w:val="00E839AF"/>
    <w:pPr>
      <w:widowControl/>
      <w:spacing w:before="0" w:after="120" w:line="360" w:lineRule="auto"/>
      <w:ind w:firstLine="720"/>
    </w:pPr>
    <w:rPr>
      <w:sz w:val="28"/>
      <w:szCs w:val="28"/>
    </w:rPr>
  </w:style>
  <w:style w:type="paragraph" w:customStyle="1" w:styleId="16">
    <w:name w:val="1 Знак"/>
    <w:basedOn w:val="a"/>
    <w:rsid w:val="00DC1B3A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paragraph" w:styleId="af2">
    <w:name w:val="List Paragraph"/>
    <w:basedOn w:val="a"/>
    <w:qFormat/>
    <w:rsid w:val="001817A5"/>
    <w:pPr>
      <w:ind w:left="720"/>
      <w:contextualSpacing/>
    </w:pPr>
    <w:rPr>
      <w:rFonts w:eastAsia="Times New Roman"/>
      <w:sz w:val="24"/>
      <w:szCs w:val="24"/>
    </w:rPr>
  </w:style>
  <w:style w:type="character" w:customStyle="1" w:styleId="af3">
    <w:name w:val="Символ сноски"/>
    <w:rsid w:val="00BA2A29"/>
    <w:rPr>
      <w:vertAlign w:val="superscript"/>
    </w:rPr>
  </w:style>
  <w:style w:type="character" w:styleId="af4">
    <w:name w:val="Strong"/>
    <w:uiPriority w:val="22"/>
    <w:qFormat/>
    <w:rsid w:val="00BA2A29"/>
    <w:rPr>
      <w:b/>
      <w:bCs/>
    </w:rPr>
  </w:style>
  <w:style w:type="paragraph" w:styleId="af5">
    <w:name w:val="Normal (Web)"/>
    <w:basedOn w:val="a"/>
    <w:rsid w:val="00BA2A29"/>
    <w:pPr>
      <w:spacing w:before="280" w:after="119"/>
    </w:pPr>
    <w:rPr>
      <w:rFonts w:eastAsia="Times New Roman"/>
      <w:lang w:eastAsia="zh-CN"/>
    </w:rPr>
  </w:style>
  <w:style w:type="paragraph" w:customStyle="1" w:styleId="western">
    <w:name w:val="western"/>
    <w:basedOn w:val="a"/>
    <w:rsid w:val="00D073A6"/>
    <w:pPr>
      <w:spacing w:before="100" w:beforeAutospacing="1" w:after="119"/>
    </w:pPr>
    <w:rPr>
      <w:rFonts w:eastAsia="Times New Roman"/>
      <w:color w:val="000000"/>
      <w:sz w:val="24"/>
      <w:szCs w:val="24"/>
    </w:rPr>
  </w:style>
  <w:style w:type="character" w:customStyle="1" w:styleId="apple-converted-space">
    <w:name w:val="apple-converted-space"/>
    <w:rsid w:val="0078646D"/>
  </w:style>
  <w:style w:type="character" w:customStyle="1" w:styleId="mw-headline">
    <w:name w:val="mw-headline"/>
    <w:rsid w:val="0078646D"/>
  </w:style>
  <w:style w:type="character" w:customStyle="1" w:styleId="mw-editsection-bracket">
    <w:name w:val="mw-editsection-bracket"/>
    <w:rsid w:val="0078646D"/>
  </w:style>
  <w:style w:type="character" w:customStyle="1" w:styleId="mw-editsection">
    <w:name w:val="mw-editsection"/>
    <w:rsid w:val="00752571"/>
  </w:style>
  <w:style w:type="character" w:customStyle="1" w:styleId="mw-editsection-divider">
    <w:name w:val="mw-editsection-divider"/>
    <w:rsid w:val="00752571"/>
  </w:style>
  <w:style w:type="character" w:customStyle="1" w:styleId="20">
    <w:name w:val="Заголовок 2 Знак"/>
    <w:link w:val="2"/>
    <w:rsid w:val="00752571"/>
    <w:rPr>
      <w:b/>
      <w:sz w:val="32"/>
    </w:rPr>
  </w:style>
  <w:style w:type="character" w:customStyle="1" w:styleId="30">
    <w:name w:val="Заголовок 3 Знак"/>
    <w:link w:val="3"/>
    <w:uiPriority w:val="9"/>
    <w:rsid w:val="00752571"/>
    <w:rPr>
      <w:b/>
      <w:spacing w:val="12"/>
      <w:sz w:val="36"/>
      <w:u w:val="single"/>
    </w:rPr>
  </w:style>
  <w:style w:type="character" w:customStyle="1" w:styleId="40">
    <w:name w:val="Заголовок 4 Знак"/>
    <w:link w:val="4"/>
    <w:uiPriority w:val="9"/>
    <w:rsid w:val="00752571"/>
    <w:rPr>
      <w:snapToGrid w:val="0"/>
      <w:color w:val="000000"/>
      <w:sz w:val="24"/>
    </w:rPr>
  </w:style>
  <w:style w:type="character" w:customStyle="1" w:styleId="50">
    <w:name w:val="Заголовок 5 Знак"/>
    <w:link w:val="5"/>
    <w:uiPriority w:val="9"/>
    <w:rsid w:val="00752571"/>
    <w:rPr>
      <w:b/>
      <w:spacing w:val="12"/>
      <w:sz w:val="32"/>
      <w:u w:val="single"/>
    </w:rPr>
  </w:style>
  <w:style w:type="character" w:styleId="af6">
    <w:name w:val="FollowedHyperlink"/>
    <w:uiPriority w:val="99"/>
    <w:unhideWhenUsed/>
    <w:rsid w:val="00752571"/>
    <w:rPr>
      <w:color w:val="800080"/>
      <w:u w:val="single"/>
    </w:rPr>
  </w:style>
  <w:style w:type="paragraph" w:customStyle="1" w:styleId="af7">
    <w:name w:val="Знак"/>
    <w:basedOn w:val="a"/>
    <w:semiHidden/>
    <w:rsid w:val="00B810C0"/>
    <w:pPr>
      <w:spacing w:after="160" w:line="240" w:lineRule="exact"/>
    </w:pPr>
    <w:rPr>
      <w:rFonts w:eastAsia="Times New Roman"/>
      <w:sz w:val="24"/>
      <w:lang w:val="en-US" w:eastAsia="en-US"/>
    </w:rPr>
  </w:style>
  <w:style w:type="paragraph" w:customStyle="1" w:styleId="af8">
    <w:name w:val="МойТекст"/>
    <w:basedOn w:val="a"/>
    <w:link w:val="af9"/>
    <w:rsid w:val="00EE05FB"/>
    <w:pPr>
      <w:ind w:firstLine="900"/>
      <w:jc w:val="both"/>
    </w:pPr>
    <w:rPr>
      <w:rFonts w:eastAsia="Times New Roman"/>
      <w:sz w:val="28"/>
      <w:szCs w:val="24"/>
      <w:lang w:val="x-none" w:eastAsia="x-none"/>
    </w:rPr>
  </w:style>
  <w:style w:type="character" w:customStyle="1" w:styleId="af9">
    <w:name w:val="МойТекст Знак"/>
    <w:link w:val="af8"/>
    <w:rsid w:val="00EE05FB"/>
    <w:rPr>
      <w:rFonts w:eastAsia="Times New Roman"/>
      <w:sz w:val="28"/>
      <w:szCs w:val="24"/>
    </w:rPr>
  </w:style>
  <w:style w:type="character" w:customStyle="1" w:styleId="10">
    <w:name w:val="Заголовок 1 Знак"/>
    <w:link w:val="1"/>
    <w:rsid w:val="00EE05FB"/>
    <w:rPr>
      <w:b/>
      <w:sz w:val="36"/>
      <w:u w:val="single"/>
    </w:rPr>
  </w:style>
  <w:style w:type="paragraph" w:customStyle="1" w:styleId="afa">
    <w:name w:val="!Рисунок"/>
    <w:basedOn w:val="a"/>
    <w:link w:val="afb"/>
    <w:rsid w:val="00EE05FB"/>
    <w:pPr>
      <w:keepLines/>
      <w:spacing w:line="360" w:lineRule="auto"/>
      <w:jc w:val="center"/>
    </w:pPr>
    <w:rPr>
      <w:rFonts w:eastAsia="Times New Roman"/>
      <w:sz w:val="24"/>
      <w:szCs w:val="24"/>
      <w:lang w:val="x-none" w:eastAsia="x-none"/>
    </w:rPr>
  </w:style>
  <w:style w:type="paragraph" w:customStyle="1" w:styleId="afc">
    <w:name w:val="Подписи к рисункам"/>
    <w:basedOn w:val="a"/>
    <w:link w:val="afd"/>
    <w:rsid w:val="00EE05FB"/>
    <w:pPr>
      <w:spacing w:line="360" w:lineRule="auto"/>
      <w:ind w:firstLine="709"/>
      <w:jc w:val="both"/>
    </w:pPr>
    <w:rPr>
      <w:rFonts w:eastAsia="Times New Roman"/>
      <w:sz w:val="24"/>
      <w:szCs w:val="24"/>
      <w:u w:val="single"/>
      <w:lang w:val="x-none" w:eastAsia="x-none"/>
    </w:rPr>
  </w:style>
  <w:style w:type="character" w:customStyle="1" w:styleId="afd">
    <w:name w:val="Подписи к рисункам Знак"/>
    <w:link w:val="afc"/>
    <w:rsid w:val="00EE05FB"/>
    <w:rPr>
      <w:rFonts w:eastAsia="Times New Roman"/>
      <w:sz w:val="24"/>
      <w:szCs w:val="24"/>
      <w:u w:val="single"/>
    </w:rPr>
  </w:style>
  <w:style w:type="character" w:customStyle="1" w:styleId="afb">
    <w:name w:val="!Рисунок Знак"/>
    <w:link w:val="afa"/>
    <w:rsid w:val="00EE05FB"/>
    <w:rPr>
      <w:rFonts w:eastAsia="Times New Roman"/>
      <w:sz w:val="24"/>
      <w:szCs w:val="24"/>
    </w:rPr>
  </w:style>
  <w:style w:type="paragraph" w:styleId="afe">
    <w:name w:val="Balloon Text"/>
    <w:basedOn w:val="a"/>
    <w:link w:val="aff"/>
    <w:rsid w:val="00B1735D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rsid w:val="00B1735D"/>
    <w:rPr>
      <w:rFonts w:ascii="Tahoma" w:hAnsi="Tahoma" w:cs="Tahoma"/>
      <w:sz w:val="16"/>
      <w:szCs w:val="16"/>
    </w:rPr>
  </w:style>
  <w:style w:type="paragraph" w:customStyle="1" w:styleId="aff0">
    <w:name w:val="Рабочий"/>
    <w:basedOn w:val="a"/>
    <w:link w:val="aff1"/>
    <w:qFormat/>
    <w:rsid w:val="00BC4AE3"/>
    <w:pPr>
      <w:spacing w:after="200" w:line="276" w:lineRule="auto"/>
    </w:pPr>
    <w:rPr>
      <w:rFonts w:eastAsia="Calibri"/>
      <w:sz w:val="28"/>
      <w:szCs w:val="22"/>
      <w:lang w:eastAsia="en-US"/>
    </w:rPr>
  </w:style>
  <w:style w:type="character" w:customStyle="1" w:styleId="aff1">
    <w:name w:val="Рабочий Знак"/>
    <w:link w:val="aff0"/>
    <w:rsid w:val="00BC4AE3"/>
    <w:rPr>
      <w:rFonts w:eastAsia="Calibri"/>
      <w:sz w:val="28"/>
      <w:szCs w:val="22"/>
      <w:lang w:eastAsia="en-US"/>
    </w:rPr>
  </w:style>
  <w:style w:type="paragraph" w:styleId="aff2">
    <w:name w:val="TOC Heading"/>
    <w:basedOn w:val="1"/>
    <w:next w:val="a"/>
    <w:uiPriority w:val="39"/>
    <w:unhideWhenUsed/>
    <w:qFormat/>
    <w:rsid w:val="00C863BC"/>
    <w:pPr>
      <w:keepLines/>
      <w:spacing w:before="240" w:line="259" w:lineRule="auto"/>
      <w:ind w:firstLine="0"/>
      <w:jc w:val="left"/>
      <w:outlineLvl w:val="9"/>
    </w:pPr>
    <w:rPr>
      <w:rFonts w:ascii="Calibri Light" w:eastAsia="Times New Roman" w:hAnsi="Calibri Light"/>
      <w:b w:val="0"/>
      <w:color w:val="2E74B5"/>
      <w:sz w:val="32"/>
      <w:szCs w:val="32"/>
      <w:u w:val="none"/>
      <w:lang w:val="ru-RU" w:eastAsia="ru-RU"/>
    </w:rPr>
  </w:style>
  <w:style w:type="paragraph" w:customStyle="1" w:styleId="Default">
    <w:name w:val="Default"/>
    <w:rsid w:val="006F2C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7">
    <w:name w:val="Заголовок №1_"/>
    <w:link w:val="18"/>
    <w:rsid w:val="006F2C29"/>
    <w:rPr>
      <w:b/>
      <w:bCs/>
      <w:spacing w:val="-10"/>
      <w:sz w:val="30"/>
      <w:szCs w:val="30"/>
      <w:shd w:val="clear" w:color="auto" w:fill="FFFFFF"/>
    </w:rPr>
  </w:style>
  <w:style w:type="paragraph" w:customStyle="1" w:styleId="18">
    <w:name w:val="Заголовок №1"/>
    <w:basedOn w:val="a"/>
    <w:link w:val="17"/>
    <w:rsid w:val="006F2C29"/>
    <w:pPr>
      <w:widowControl w:val="0"/>
      <w:shd w:val="clear" w:color="auto" w:fill="FFFFFF"/>
      <w:spacing w:after="420" w:line="0" w:lineRule="atLeast"/>
      <w:ind w:hanging="2740"/>
      <w:outlineLvl w:val="0"/>
    </w:pPr>
    <w:rPr>
      <w:b/>
      <w:bCs/>
      <w:spacing w:val="-1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7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45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123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8;&#1077;&#1082;&#1089;&#1090;&#1086;&#1074;&#1099;&#1077;%20&#1092;&#1072;&#1081;&#1083;&#1099;\&#1064;&#1072;&#1073;&#1083;&#1086;&#1085;&#1099;\&#1050;&#1091;&#1088;&#1089;&#1086;&#1074;&#1086;&#1081;%20(&#1078;&#1080;&#1088;&#1085;.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E960B-6974-477F-B768-24F210E78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Курсовой (жирн.).dot</Template>
  <TotalTime>897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н а л и з  ф и н а н с о в о й  у с т о й ч и в о с т и  п р е д п р и я т и я</vt:lpstr>
    </vt:vector>
  </TitlesOfParts>
  <Company>ДГАС ИТЦ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  ф и н а н с о в о й  у с т о й ч и в о с т и  п р е д п р и я т и я</dc:title>
  <dc:subject/>
  <dc:creator>kalash</dc:creator>
  <cp:keywords/>
  <cp:lastModifiedBy>днс</cp:lastModifiedBy>
  <cp:revision>30</cp:revision>
  <cp:lastPrinted>2020-03-25T12:01:00Z</cp:lastPrinted>
  <dcterms:created xsi:type="dcterms:W3CDTF">2018-09-12T08:01:00Z</dcterms:created>
  <dcterms:modified xsi:type="dcterms:W3CDTF">2020-04-08T11:18:00Z</dcterms:modified>
</cp:coreProperties>
</file>