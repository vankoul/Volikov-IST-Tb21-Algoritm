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5E581D">
        <w:rPr>
          <w:b/>
          <w:sz w:val="28"/>
          <w:szCs w:val="28"/>
        </w:rPr>
        <w:t>3</w:t>
      </w:r>
      <w:r w:rsidR="003B2E7C" w:rsidRPr="00F6244F">
        <w:rPr>
          <w:b/>
          <w:sz w:val="28"/>
          <w:szCs w:val="28"/>
        </w:rPr>
        <w:t>.</w:t>
      </w:r>
    </w:p>
    <w:p w:rsidR="00A711A4" w:rsidRPr="00F6244F" w:rsidRDefault="00A711A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BC4AE3" w:rsidRPr="00397CE8" w:rsidRDefault="003B2E7C" w:rsidP="00C357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</w:t>
      </w:r>
      <w:r w:rsidRPr="005E581D">
        <w:rPr>
          <w:b/>
          <w:sz w:val="28"/>
          <w:szCs w:val="28"/>
        </w:rPr>
        <w:t>«</w:t>
      </w:r>
      <w:r w:rsidR="005E581D" w:rsidRPr="005E581D">
        <w:rPr>
          <w:b/>
          <w:sz w:val="28"/>
          <w:szCs w:val="28"/>
        </w:rPr>
        <w:t>П</w:t>
      </w:r>
      <w:r w:rsidR="005E581D">
        <w:rPr>
          <w:b/>
          <w:sz w:val="28"/>
          <w:szCs w:val="28"/>
        </w:rPr>
        <w:t>ротоколы</w:t>
      </w:r>
      <w:r w:rsidR="005E581D" w:rsidRPr="005E581D">
        <w:rPr>
          <w:b/>
          <w:sz w:val="28"/>
          <w:szCs w:val="28"/>
        </w:rPr>
        <w:t xml:space="preserve"> </w:t>
      </w:r>
      <w:r w:rsidR="005E581D">
        <w:rPr>
          <w:b/>
          <w:sz w:val="28"/>
          <w:szCs w:val="28"/>
        </w:rPr>
        <w:t>устранения петель</w:t>
      </w:r>
      <w:r w:rsidR="005E581D" w:rsidRPr="005E581D">
        <w:rPr>
          <w:b/>
          <w:sz w:val="28"/>
          <w:szCs w:val="28"/>
        </w:rPr>
        <w:t xml:space="preserve"> (STP) </w:t>
      </w:r>
      <w:r w:rsidR="005E581D">
        <w:rPr>
          <w:b/>
          <w:sz w:val="28"/>
          <w:szCs w:val="28"/>
        </w:rPr>
        <w:t>и агрегирования каналов</w:t>
      </w:r>
      <w:r w:rsidR="005E581D" w:rsidRPr="005E581D">
        <w:rPr>
          <w:b/>
          <w:sz w:val="28"/>
          <w:szCs w:val="28"/>
        </w:rPr>
        <w:t xml:space="preserve"> (ETHERCHANNEL)</w:t>
      </w:r>
      <w:r w:rsidRPr="005E581D">
        <w:rPr>
          <w:b/>
          <w:sz w:val="28"/>
          <w:szCs w:val="28"/>
        </w:rPr>
        <w:t>»</w:t>
      </w:r>
    </w:p>
    <w:p w:rsid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28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5E581D" w:rsidRPr="005E581D">
        <w:rPr>
          <w:sz w:val="28"/>
        </w:rPr>
        <w:t>изучить метод устранения петель с помощью протокола Spanning Tree Protocol (STP), а также изучить метод организации отказоустойчивых каналов - агрегирование каналов с помощью протокола Ether Channel.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Cisco Packet Tracer; лабораторный стенд Cisco.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FB7580">
        <w:rPr>
          <w:rFonts w:eastAsia="Calibri"/>
          <w:b/>
          <w:sz w:val="28"/>
          <w:szCs w:val="28"/>
        </w:rPr>
        <w:t>Ход работы</w:t>
      </w:r>
    </w:p>
    <w:p w:rsidR="00A711A4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CE40ED" w:rsidRPr="00FB7580" w:rsidRDefault="00CE40ED" w:rsidP="00CE40ED">
      <w:pPr>
        <w:spacing w:line="276" w:lineRule="auto"/>
        <w:ind w:firstLine="709"/>
        <w:jc w:val="both"/>
        <w:rPr>
          <w:rFonts w:eastAsia="Calibri"/>
          <w:b/>
          <w:sz w:val="28"/>
          <w:szCs w:val="28"/>
        </w:rPr>
      </w:pPr>
      <w:r>
        <w:rPr>
          <w:b/>
          <w:bCs/>
          <w:sz w:val="32"/>
          <w:szCs w:val="32"/>
        </w:rPr>
        <w:t>STP - УСТРАНЕНИЕ ПЕТЕЛЬ</w:t>
      </w:r>
    </w:p>
    <w:p w:rsidR="0068108A" w:rsidRPr="005E581D" w:rsidRDefault="005E581D" w:rsidP="005E581D">
      <w:pPr>
        <w:spacing w:line="276" w:lineRule="auto"/>
        <w:ind w:firstLine="709"/>
        <w:jc w:val="both"/>
        <w:rPr>
          <w:sz w:val="28"/>
        </w:rPr>
      </w:pPr>
      <w:r w:rsidRPr="005E581D">
        <w:rPr>
          <w:sz w:val="28"/>
        </w:rPr>
        <w:t>1.</w:t>
      </w:r>
      <w:r>
        <w:rPr>
          <w:sz w:val="28"/>
        </w:rPr>
        <w:t xml:space="preserve"> </w:t>
      </w:r>
      <w:r w:rsidRPr="005E581D">
        <w:rPr>
          <w:sz w:val="28"/>
        </w:rPr>
        <w:t>Открываем Cisco Packet Tracer и добавляем 3 коммутатора 2960. Соединяем их. Происходит инициализация портов, и алгоритм STP уже работает.</w:t>
      </w:r>
    </w:p>
    <w:p w:rsidR="005E581D" w:rsidRDefault="005E581D" w:rsidP="005E581D">
      <w:pPr>
        <w:ind w:firstLine="709"/>
        <w:jc w:val="center"/>
      </w:pPr>
      <w:r>
        <w:rPr>
          <w:noProof/>
        </w:rPr>
        <w:drawing>
          <wp:inline distT="0" distB="0" distL="0" distR="0" wp14:anchorId="05E22620" wp14:editId="763D2320">
            <wp:extent cx="3467100" cy="29432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1D" w:rsidRDefault="005E581D" w:rsidP="005E581D">
      <w:pPr>
        <w:spacing w:line="276" w:lineRule="auto"/>
        <w:ind w:firstLine="709"/>
        <w:jc w:val="both"/>
        <w:rPr>
          <w:sz w:val="28"/>
        </w:rPr>
      </w:pPr>
      <w:r w:rsidRPr="005E581D">
        <w:rPr>
          <w:sz w:val="28"/>
        </w:rPr>
        <w:t>2. Это можно увидеть, если переключиться в режим симуляции и посмотреть проходящие пакеты. Заглянем внутрь пакета. Можно увидеть, что протокол STP передает BPDU кадры. По умолчанию они передаются каждые 2 секунды. Перейдем в режим Real Time, чтобы дать завершиться инициализации портов</w:t>
      </w:r>
    </w:p>
    <w:p w:rsidR="00F344BF" w:rsidRDefault="00F344BF" w:rsidP="00F344BF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5C0D42C" wp14:editId="6198821C">
            <wp:extent cx="2362200" cy="7620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CD" w:rsidRDefault="00F344BF" w:rsidP="00F344BF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7E6140">
        <w:rPr>
          <w:color w:val="auto"/>
          <w:sz w:val="28"/>
          <w:szCs w:val="20"/>
        </w:rPr>
        <w:t>3. В данный момент выбирается корне</w:t>
      </w:r>
      <w:r w:rsidR="00513ECD">
        <w:rPr>
          <w:color w:val="auto"/>
          <w:sz w:val="28"/>
          <w:szCs w:val="20"/>
        </w:rPr>
        <w:t xml:space="preserve">вой коммутатор. Для того, чтобы </w:t>
      </w:r>
    </w:p>
    <w:p w:rsidR="00513ECD" w:rsidRDefault="00513ECD" w:rsidP="00F344BF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13ECD" w:rsidRDefault="00513ECD" w:rsidP="00F344BF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13ECD" w:rsidRDefault="00513ECD" w:rsidP="00F344BF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13ECD" w:rsidRDefault="00513ECD" w:rsidP="00F344BF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F344BF" w:rsidRPr="007E6140" w:rsidRDefault="00F344BF" w:rsidP="00513ECD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7E6140">
        <w:rPr>
          <w:color w:val="auto"/>
          <w:sz w:val="28"/>
          <w:szCs w:val="20"/>
        </w:rPr>
        <w:lastRenderedPageBreak/>
        <w:t xml:space="preserve">определить какой коммутатор - корневой, зайдем в CLI switch 1 и перейдем в привилегированный режим. С помощью команды show spanning-tree можно увидеть, что данный коммутатор является корневым. </w:t>
      </w:r>
    </w:p>
    <w:p w:rsidR="00F344BF" w:rsidRPr="007E6140" w:rsidRDefault="00F344BF" w:rsidP="00F344BF">
      <w:pPr>
        <w:spacing w:line="276" w:lineRule="auto"/>
        <w:ind w:firstLine="709"/>
        <w:jc w:val="both"/>
        <w:rPr>
          <w:sz w:val="28"/>
        </w:rPr>
      </w:pPr>
      <w:r w:rsidRPr="007E6140">
        <w:rPr>
          <w:sz w:val="28"/>
        </w:rPr>
        <w:t>Все его порты находятся в режиме передачи и являются назначенными.</w:t>
      </w:r>
    </w:p>
    <w:p w:rsidR="00F344BF" w:rsidRDefault="007E6140" w:rsidP="00F344BF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0EF9E54F" wp14:editId="485DFD64">
            <wp:extent cx="5076825" cy="403987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BF" w:rsidRDefault="00F344BF" w:rsidP="00F344BF">
      <w:pPr>
        <w:spacing w:line="276" w:lineRule="auto"/>
        <w:ind w:firstLine="709"/>
        <w:jc w:val="center"/>
        <w:rPr>
          <w:sz w:val="28"/>
        </w:rPr>
      </w:pPr>
    </w:p>
    <w:p w:rsidR="00F344BF" w:rsidRDefault="007E6140" w:rsidP="007E6140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7E6140">
        <w:rPr>
          <w:color w:val="auto"/>
          <w:sz w:val="28"/>
          <w:szCs w:val="20"/>
        </w:rPr>
        <w:t>4. Аналогично смотрим другие коммутаторы. Как видим, порт</w:t>
      </w:r>
      <w:r>
        <w:rPr>
          <w:color w:val="auto"/>
          <w:sz w:val="28"/>
          <w:szCs w:val="20"/>
        </w:rPr>
        <w:t xml:space="preserve"> Fa0/2</w:t>
      </w:r>
      <w:r w:rsidRPr="007E6140">
        <w:rPr>
          <w:color w:val="auto"/>
          <w:sz w:val="28"/>
          <w:szCs w:val="20"/>
        </w:rPr>
        <w:t>, который находится ближе к корневому коммутатору, является корневым, а другой порт является назначенным.</w:t>
      </w:r>
      <w:bookmarkStart w:id="0" w:name="_GoBack"/>
      <w:bookmarkEnd w:id="0"/>
    </w:p>
    <w:p w:rsidR="007E6140" w:rsidRDefault="007E6140" w:rsidP="007E6140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3D082F03" wp14:editId="49777B25">
            <wp:extent cx="4545895" cy="3571875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426" cy="35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0" w:rsidRDefault="007E6140" w:rsidP="007E6140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7E6140">
        <w:rPr>
          <w:color w:val="auto"/>
          <w:sz w:val="28"/>
          <w:szCs w:val="20"/>
        </w:rPr>
        <w:t>5. Аналогично проверяем 3 коммутатор. Порт Fa0/2 является корневым и находится в состоянии передачи, а другой порт является заблокированным, так как на данный сегмент есть назначенный порт у коммутатора Switch 0. Этот порт является резервным и активизируется в случае падения одного из «линков».</w:t>
      </w:r>
    </w:p>
    <w:p w:rsidR="007E6140" w:rsidRDefault="007E6140" w:rsidP="007E6140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4AF57A8F" wp14:editId="3A9D8812">
            <wp:extent cx="4830686" cy="3829050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686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0" w:rsidRDefault="007E6140" w:rsidP="007E6140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7E6140" w:rsidRDefault="007E6140" w:rsidP="007E6140">
      <w:pPr>
        <w:pStyle w:val="Default"/>
        <w:ind w:firstLine="709"/>
        <w:rPr>
          <w:color w:val="auto"/>
          <w:sz w:val="28"/>
          <w:szCs w:val="20"/>
        </w:rPr>
      </w:pPr>
      <w:r w:rsidRPr="007E6140">
        <w:rPr>
          <w:color w:val="auto"/>
          <w:sz w:val="28"/>
          <w:szCs w:val="20"/>
        </w:rPr>
        <w:t>6. Приоритет у всех коммутаторов одинаковый</w:t>
      </w:r>
      <w:r w:rsidR="00452432">
        <w:rPr>
          <w:color w:val="auto"/>
          <w:sz w:val="28"/>
          <w:szCs w:val="20"/>
        </w:rPr>
        <w:t xml:space="preserve"> - 32769. Switch 2</w:t>
      </w:r>
      <w:r w:rsidRPr="007E6140">
        <w:rPr>
          <w:color w:val="auto"/>
          <w:sz w:val="28"/>
          <w:szCs w:val="20"/>
        </w:rPr>
        <w:t xml:space="preserve"> выбран корневым, из-за того, что он имеет самый маленький MAC-адрес. То же самое можно сказать о выборе назначенного порта. Он выбран на Switch</w:t>
      </w:r>
    </w:p>
    <w:p w:rsidR="00452432" w:rsidRDefault="00452432" w:rsidP="00452432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760ADDE2" wp14:editId="374B43C2">
            <wp:extent cx="5876925" cy="2246685"/>
            <wp:effectExtent l="0" t="0" r="0" b="127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319" cy="22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1" w:rsidRDefault="00AE4C81" w:rsidP="00452432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AE4C81" w:rsidRDefault="00AE4C81" w:rsidP="0045243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AE4C81">
        <w:rPr>
          <w:color w:val="auto"/>
          <w:sz w:val="28"/>
          <w:szCs w:val="20"/>
        </w:rPr>
        <w:t>7. Проверим, что протокол STP работает и попробуем потушить один из «линков». Для этого нужно положить</w:t>
      </w:r>
      <w:r>
        <w:rPr>
          <w:color w:val="auto"/>
          <w:sz w:val="28"/>
          <w:szCs w:val="20"/>
        </w:rPr>
        <w:t xml:space="preserve"> Fa0/2</w:t>
      </w:r>
      <w:r w:rsidRPr="00AE4C81">
        <w:rPr>
          <w:color w:val="auto"/>
          <w:sz w:val="28"/>
          <w:szCs w:val="20"/>
        </w:rPr>
        <w:t xml:space="preserve"> на коммутаторе Switch 0. Заходим в режим конфигурирования интерфейса</w:t>
      </w:r>
      <w:r>
        <w:rPr>
          <w:color w:val="auto"/>
          <w:sz w:val="28"/>
          <w:szCs w:val="20"/>
        </w:rPr>
        <w:t xml:space="preserve"> Fa0/2</w:t>
      </w:r>
      <w:r w:rsidRPr="00AE4C81">
        <w:rPr>
          <w:color w:val="auto"/>
          <w:sz w:val="28"/>
          <w:szCs w:val="20"/>
        </w:rPr>
        <w:t xml:space="preserve"> и выключаем порт.</w:t>
      </w:r>
    </w:p>
    <w:p w:rsidR="00AE4C81" w:rsidRDefault="00AE4C81" w:rsidP="00AE4C81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1A7F62E0" wp14:editId="1E31497B">
            <wp:extent cx="4733627" cy="376237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318" cy="37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1" w:rsidRDefault="00AE4C81" w:rsidP="00AE4C81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AE4C81" w:rsidRDefault="0074642D" w:rsidP="00AE4C81">
      <w:pPr>
        <w:pStyle w:val="Default"/>
        <w:ind w:firstLine="709"/>
        <w:rPr>
          <w:color w:val="auto"/>
          <w:sz w:val="28"/>
          <w:szCs w:val="20"/>
        </w:rPr>
      </w:pPr>
      <w:r w:rsidRPr="0074642D">
        <w:rPr>
          <w:color w:val="auto"/>
          <w:sz w:val="28"/>
          <w:szCs w:val="20"/>
        </w:rPr>
        <w:t>8. Если зайти на соседний коммутатор и набрать show spanning-tree, видно, что порт перешел в состояние прослушивания, затем в режим обучения и в режим передачи. Связь восстановилась при падении одного из активных «линков».</w:t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403017A5" wp14:editId="188EC0CB">
            <wp:extent cx="4391025" cy="3803136"/>
            <wp:effectExtent l="0" t="0" r="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74642D" w:rsidRPr="0074642D" w:rsidRDefault="0074642D" w:rsidP="0074642D">
      <w:pPr>
        <w:pStyle w:val="Default"/>
        <w:ind w:firstLine="709"/>
        <w:rPr>
          <w:color w:val="auto"/>
          <w:sz w:val="28"/>
          <w:szCs w:val="20"/>
        </w:rPr>
      </w:pPr>
      <w:r w:rsidRPr="0074642D">
        <w:rPr>
          <w:color w:val="auto"/>
          <w:sz w:val="28"/>
          <w:szCs w:val="20"/>
        </w:rPr>
        <w:t>9. Рассмотрим другой пример. Соберем схему из 2 коммутаторов 2960 и 2 компьютеров. Соединим. Образовалась коммутационная петля и начинает работу алгоритм STP</w:t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0CF36107" wp14:editId="6FDE10F2">
            <wp:extent cx="4552950" cy="11430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74642D" w:rsidRDefault="0074642D" w:rsidP="0074642D">
      <w:pPr>
        <w:pStyle w:val="Default"/>
        <w:ind w:firstLine="709"/>
        <w:rPr>
          <w:color w:val="auto"/>
          <w:sz w:val="28"/>
          <w:szCs w:val="20"/>
        </w:rPr>
      </w:pPr>
      <w:r w:rsidRPr="0074642D">
        <w:rPr>
          <w:color w:val="auto"/>
          <w:sz w:val="28"/>
          <w:szCs w:val="20"/>
        </w:rPr>
        <w:t>10. Настроим IP-адресацию на компьютерах</w:t>
      </w:r>
    </w:p>
    <w:p w:rsidR="0074642D" w:rsidRDefault="0074642D" w:rsidP="0074642D">
      <w:pPr>
        <w:pStyle w:val="Default"/>
        <w:ind w:firstLine="709"/>
        <w:rPr>
          <w:color w:val="auto"/>
          <w:sz w:val="28"/>
          <w:szCs w:val="20"/>
        </w:rPr>
      </w:pPr>
      <w:r w:rsidRPr="0074642D">
        <w:rPr>
          <w:noProof/>
          <w:color w:val="auto"/>
          <w:sz w:val="28"/>
          <w:szCs w:val="20"/>
        </w:rPr>
        <w:drawing>
          <wp:inline distT="0" distB="0" distL="0" distR="0" wp14:anchorId="4D310689" wp14:editId="6CD48E1C">
            <wp:extent cx="5668010" cy="2304877"/>
            <wp:effectExtent l="0" t="0" r="0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425" cy="23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2D" w:rsidRDefault="0074642D" w:rsidP="0074642D">
      <w:pPr>
        <w:pStyle w:val="Default"/>
        <w:ind w:firstLine="709"/>
        <w:rPr>
          <w:color w:val="auto"/>
          <w:sz w:val="28"/>
          <w:szCs w:val="20"/>
        </w:rPr>
      </w:pPr>
    </w:p>
    <w:p w:rsidR="0074642D" w:rsidRDefault="0074642D" w:rsidP="0074642D">
      <w:pPr>
        <w:pStyle w:val="Default"/>
        <w:ind w:firstLine="709"/>
        <w:rPr>
          <w:color w:val="auto"/>
          <w:sz w:val="28"/>
          <w:szCs w:val="20"/>
        </w:rPr>
      </w:pPr>
      <w:r w:rsidRPr="0074642D">
        <w:rPr>
          <w:color w:val="auto"/>
          <w:sz w:val="28"/>
          <w:szCs w:val="20"/>
        </w:rPr>
        <w:t>Проверим связь командой ping. Связь работает.</w:t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071B79BF" wp14:editId="1AC690F8">
            <wp:extent cx="4773296" cy="3790950"/>
            <wp:effectExtent l="0" t="0" r="825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2D" w:rsidRDefault="0074642D" w:rsidP="0074642D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6E6882" w:rsidRPr="006E6882" w:rsidRDefault="006E6882" w:rsidP="006E6882">
      <w:pPr>
        <w:pStyle w:val="Default"/>
        <w:ind w:firstLine="709"/>
        <w:rPr>
          <w:color w:val="auto"/>
          <w:sz w:val="28"/>
          <w:szCs w:val="20"/>
        </w:rPr>
      </w:pPr>
      <w:r w:rsidRPr="006E6882">
        <w:rPr>
          <w:color w:val="auto"/>
          <w:sz w:val="28"/>
          <w:szCs w:val="20"/>
        </w:rPr>
        <w:t xml:space="preserve">Протокол STP сделал свою работу и один из портов находится в режиме заблокированного. </w:t>
      </w:r>
    </w:p>
    <w:p w:rsidR="006E6882" w:rsidRPr="006E6882" w:rsidRDefault="006E6882" w:rsidP="006E6882">
      <w:pPr>
        <w:pStyle w:val="Default"/>
        <w:ind w:firstLine="709"/>
        <w:rPr>
          <w:color w:val="auto"/>
          <w:sz w:val="28"/>
          <w:szCs w:val="20"/>
        </w:rPr>
      </w:pPr>
      <w:r w:rsidRPr="006E6882">
        <w:rPr>
          <w:color w:val="auto"/>
          <w:sz w:val="28"/>
          <w:szCs w:val="20"/>
        </w:rPr>
        <w:t xml:space="preserve">11. Рассмотрим с помощью команды show spanning-tree Switch 3. </w:t>
      </w:r>
    </w:p>
    <w:p w:rsidR="0074642D" w:rsidRDefault="006E6882" w:rsidP="006E6882">
      <w:pPr>
        <w:pStyle w:val="Default"/>
        <w:ind w:firstLine="709"/>
        <w:rPr>
          <w:color w:val="auto"/>
          <w:sz w:val="28"/>
          <w:szCs w:val="20"/>
        </w:rPr>
      </w:pPr>
      <w:r w:rsidRPr="006E6882">
        <w:rPr>
          <w:color w:val="auto"/>
          <w:sz w:val="28"/>
          <w:szCs w:val="20"/>
        </w:rPr>
        <w:t>Коммутатор является корневым и все его порты в режиме передачи.</w:t>
      </w:r>
    </w:p>
    <w:p w:rsidR="006E6882" w:rsidRDefault="006E6882" w:rsidP="006E6882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0DCC9E60" wp14:editId="121E40FC">
            <wp:extent cx="5068701" cy="41338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178" cy="41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0" w:rsidRDefault="005F5500" w:rsidP="006E6882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5F5500" w:rsidRDefault="00552A89" w:rsidP="005F5500">
      <w:pPr>
        <w:pStyle w:val="Default"/>
        <w:ind w:firstLine="709"/>
        <w:jc w:val="both"/>
        <w:rPr>
          <w:sz w:val="32"/>
          <w:szCs w:val="32"/>
        </w:rPr>
      </w:pPr>
      <w:r w:rsidRPr="00E60AA5">
        <w:rPr>
          <w:sz w:val="32"/>
          <w:szCs w:val="32"/>
        </w:rPr>
        <w:lastRenderedPageBreak/>
        <w:t xml:space="preserve">12. </w:t>
      </w:r>
      <w:r w:rsidR="005F5500">
        <w:rPr>
          <w:sz w:val="32"/>
          <w:szCs w:val="32"/>
        </w:rPr>
        <w:t>Аналогично рассмотрим Switch 4. Видно, что порт Fa0/3 заблокирован.</w:t>
      </w:r>
    </w:p>
    <w:p w:rsidR="005F5500" w:rsidRDefault="005F5500" w:rsidP="005F5500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4DEC4ED2" wp14:editId="4487F09E">
            <wp:extent cx="5133975" cy="40838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4824" cy="41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0" w:rsidRDefault="005F5500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F5500" w:rsidRDefault="00552A89" w:rsidP="005F5500">
      <w:pPr>
        <w:pStyle w:val="Default"/>
        <w:ind w:firstLine="709"/>
        <w:jc w:val="both"/>
        <w:rPr>
          <w:sz w:val="32"/>
          <w:szCs w:val="32"/>
        </w:rPr>
      </w:pPr>
      <w:r w:rsidRPr="00552A89">
        <w:rPr>
          <w:sz w:val="32"/>
          <w:szCs w:val="32"/>
        </w:rPr>
        <w:t xml:space="preserve">13. </w:t>
      </w:r>
      <w:r w:rsidR="005F5500">
        <w:rPr>
          <w:sz w:val="32"/>
          <w:szCs w:val="32"/>
        </w:rPr>
        <w:t>Посмотрим, как отразиться на пользователе время работы STP, то есть время сходимости. Для этого «потушим» порт</w:t>
      </w:r>
      <w:r>
        <w:rPr>
          <w:sz w:val="32"/>
          <w:szCs w:val="32"/>
        </w:rPr>
        <w:t xml:space="preserve"> Fa0/3</w:t>
      </w:r>
      <w:r w:rsidR="005F5500">
        <w:rPr>
          <w:sz w:val="32"/>
          <w:szCs w:val="32"/>
        </w:rPr>
        <w:t xml:space="preserve"> на Switch 3. Запустим ping. Видим, что связь нарушена</w:t>
      </w:r>
    </w:p>
    <w:p w:rsidR="00552A89" w:rsidRDefault="00552A89" w:rsidP="00552A89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30C74345" wp14:editId="47E617BD">
            <wp:extent cx="5886325" cy="2423160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424" cy="24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89" w:rsidRDefault="00552A89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52A89" w:rsidRDefault="00552A89" w:rsidP="005F550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Происходит инициализации портов. Порт, который был заблокирован, переходит в состояние прослушивания, затем режим обучения и в режим передачи. Все это время связь между пользователями нарушена. Связь восстановилась в течение 15-20 секунд.</w:t>
      </w:r>
    </w:p>
    <w:p w:rsidR="00552A89" w:rsidRDefault="00552A89" w:rsidP="005F5500">
      <w:pPr>
        <w:pStyle w:val="Default"/>
        <w:ind w:firstLine="709"/>
        <w:jc w:val="both"/>
        <w:rPr>
          <w:sz w:val="32"/>
          <w:szCs w:val="32"/>
        </w:rPr>
      </w:pPr>
    </w:p>
    <w:p w:rsidR="00552A89" w:rsidRDefault="00552A89" w:rsidP="005F5500">
      <w:pPr>
        <w:pStyle w:val="Default"/>
        <w:ind w:firstLine="709"/>
        <w:jc w:val="both"/>
        <w:rPr>
          <w:sz w:val="32"/>
          <w:szCs w:val="32"/>
        </w:rPr>
      </w:pPr>
      <w:r w:rsidRPr="00552A89">
        <w:rPr>
          <w:sz w:val="32"/>
          <w:szCs w:val="32"/>
        </w:rPr>
        <w:t xml:space="preserve">14. </w:t>
      </w:r>
      <w:r>
        <w:rPr>
          <w:sz w:val="32"/>
          <w:szCs w:val="32"/>
        </w:rPr>
        <w:t>Хотелось бы сократить время переключения. Для этого используется протокол RSTP. Настроим его. Для этого переходим к конфигурированию Switch 3, заходим в режим глобального конфигурирования, и вводим команду spanning-tree mode rapid - pvst.</w:t>
      </w:r>
    </w:p>
    <w:p w:rsidR="00552A89" w:rsidRDefault="00552A89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12098339" wp14:editId="05DAB5FE">
            <wp:extent cx="5724525" cy="95980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824" cy="9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89" w:rsidRDefault="00552A89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552A89" w:rsidRDefault="00552A89" w:rsidP="005F550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Проделываем аналогичную операцию с Switch 4. Если воспользоваться командой show spanning-tree, можно увидеть, что включен режим RSTP.</w:t>
      </w:r>
    </w:p>
    <w:p w:rsidR="00552A89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3D685ADA" wp14:editId="44FC3F2E">
            <wp:extent cx="5607050" cy="588828"/>
            <wp:effectExtent l="0" t="0" r="0" b="190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321" cy="5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8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04528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6D6D27CA" wp14:editId="1CBE645B">
            <wp:extent cx="5607050" cy="3156760"/>
            <wp:effectExtent l="0" t="0" r="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999" cy="31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8" w:rsidRDefault="00104528" w:rsidP="005F550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15. Восстанавливаем работу коммутатора, на котором был «потушен» порт</w:t>
      </w:r>
    </w:p>
    <w:p w:rsidR="00104528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493F32A1" wp14:editId="353A74DF">
            <wp:extent cx="5429250" cy="2925357"/>
            <wp:effectExtent l="0" t="0" r="0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356" cy="29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8" w:rsidRDefault="00104528" w:rsidP="005F550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Переключение произошло моментально. Проверим связь командой ping. Рing успешен</w:t>
      </w:r>
    </w:p>
    <w:p w:rsidR="00104528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081FBB97" wp14:editId="137442EC">
            <wp:extent cx="5781675" cy="213842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0093" cy="21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8" w:rsidRDefault="00104528" w:rsidP="005F5500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04528" w:rsidRDefault="00104528" w:rsidP="005F550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Выключаем порт, чтобы посмотреть насколько быстро произойдет переключение на резервный канал. Проверяем связь командой ping и выключаем порт. Как видим, переключение произошло мгновенно</w:t>
      </w:r>
    </w:p>
    <w:p w:rsidR="00104528" w:rsidRDefault="00104528" w:rsidP="00104528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08CFA6FC" wp14:editId="50AB5551">
            <wp:extent cx="4162425" cy="7239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8" w:rsidRDefault="00104528" w:rsidP="00104528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104528" w:rsidRDefault="00104528" w:rsidP="00CE40ED">
      <w:pPr>
        <w:pStyle w:val="Default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АГРЕГАЦИЯ КАНАЛОВ – ETHER CHANNEL</w:t>
      </w:r>
    </w:p>
    <w:p w:rsidR="00CE40ED" w:rsidRDefault="00CE40ED" w:rsidP="00CE40ED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CE40ED" w:rsidRDefault="00CE40ED" w:rsidP="00CE40ED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1. Открываем Cisco Packet Tracer, добавляем 2 switch 2960 и 2 компьютера. Соединяем их. Пусть это будет порты FastEthernet 0/3</w:t>
      </w:r>
    </w:p>
    <w:p w:rsidR="00CE40ED" w:rsidRDefault="00CE40ED" w:rsidP="00CE40ED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79F5AA4C" wp14:editId="2BD2B34B">
            <wp:extent cx="4857750" cy="1008852"/>
            <wp:effectExtent l="0" t="0" r="0" b="127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236" cy="10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ED" w:rsidRDefault="00CE40ED" w:rsidP="00CE40ED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CE40ED" w:rsidRDefault="00CE40ED" w:rsidP="00CE40ED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2. Перед объединением 2 коммутаторов настроим порты FastEthernet 0/1 и FastEthernet 0/2, так как их будем объединять в агрегированный канал. Переходим в CLI Switch 0, заходим в режим глобального конфигурирования и редактируем оба интерфейса сразу, так как они будут содержать одинаковые настройки. Для этого используется команда interface range fa0/1-2. Определяем данные интерфейсы в channel-group 1 mode on. Cоздался интерфейс Port-channel 1. Это логический интерфейс, который объединяет два физических интерфейса. Сохраняем.</w:t>
      </w:r>
    </w:p>
    <w:p w:rsidR="00CE40ED" w:rsidRDefault="00CE40ED" w:rsidP="00CE40ED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4A988FC8" wp14:editId="76C88DFA">
            <wp:extent cx="5673673" cy="2800350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9355" cy="28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ED" w:rsidRDefault="00CE40ED" w:rsidP="00CE40ED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CE40ED" w:rsidRDefault="006A27E8" w:rsidP="00CE40ED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Аналогично настраиваем Switch 1.</w:t>
      </w:r>
    </w:p>
    <w:p w:rsidR="006A27E8" w:rsidRDefault="006A27E8" w:rsidP="006A27E8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Соединяем 2 коммутатора посредством FastEthernet 0/1 и FastEthernet 0/2. </w:t>
      </w:r>
    </w:p>
    <w:p w:rsidR="006A27E8" w:rsidRDefault="006A27E8" w:rsidP="006A27E8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Происходит инициализации портов</w:t>
      </w:r>
    </w:p>
    <w:p w:rsidR="006A27E8" w:rsidRDefault="006A27E8" w:rsidP="006A27E8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1B3233DF" wp14:editId="2272BBCE">
            <wp:extent cx="5295900" cy="11144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E8" w:rsidRDefault="006A27E8" w:rsidP="006A27E8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6A27E8" w:rsidRDefault="006A27E8" w:rsidP="006A27E8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4. Настраиваем IP-адресацию на компьютерах</w:t>
      </w:r>
    </w:p>
    <w:p w:rsidR="006A27E8" w:rsidRDefault="006A27E8" w:rsidP="006A27E8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5B3C8FB5" wp14:editId="741F9754">
            <wp:extent cx="5607050" cy="1895590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5285" cy="18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E8" w:rsidRDefault="006A27E8" w:rsidP="006A27E8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6A27E8" w:rsidRDefault="006A27E8" w:rsidP="006A27E8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Линки поднялись и оба активны. Проверяем связь командой ping. Связь работает</w:t>
      </w:r>
    </w:p>
    <w:p w:rsidR="006A27E8" w:rsidRDefault="00E60AA5" w:rsidP="00E60AA5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5F198CE0" wp14:editId="5928ABB8">
            <wp:extent cx="4581525" cy="327995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8799" cy="32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A5" w:rsidRDefault="00E60AA5" w:rsidP="00E60AA5">
      <w:pPr>
        <w:pStyle w:val="Default"/>
        <w:ind w:firstLine="709"/>
        <w:jc w:val="center"/>
        <w:rPr>
          <w:color w:val="auto"/>
          <w:sz w:val="28"/>
          <w:szCs w:val="20"/>
        </w:rPr>
      </w:pP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 w:rsidRPr="00E60AA5">
        <w:rPr>
          <w:sz w:val="32"/>
          <w:szCs w:val="32"/>
        </w:rPr>
        <w:t>Таким образом, получили агрегированный канал между 2 коммутаторами. Канал уже не 100 мегабит, а 200 мегабит, поскольку оба «линка» являются активными.</w:t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 w:rsidRPr="00E60AA5">
        <w:rPr>
          <w:sz w:val="32"/>
          <w:szCs w:val="32"/>
        </w:rPr>
        <w:t>5. Для провер</w:t>
      </w:r>
      <w:r>
        <w:rPr>
          <w:sz w:val="32"/>
          <w:szCs w:val="32"/>
        </w:rPr>
        <w:t xml:space="preserve">ки отказоустойчивости «потушим» </w:t>
      </w:r>
      <w:r w:rsidRPr="00E60AA5">
        <w:rPr>
          <w:sz w:val="32"/>
          <w:szCs w:val="32"/>
        </w:rPr>
        <w:t>FastEthernet 0/2 на switch1</w:t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816C4FD" wp14:editId="0BDC3ECE">
            <wp:extent cx="5560695" cy="1325254"/>
            <wp:effectExtent l="0" t="0" r="1905" b="825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9079" cy="13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 w:rsidRPr="00E60AA5">
        <w:rPr>
          <w:sz w:val="32"/>
          <w:szCs w:val="32"/>
        </w:rPr>
        <w:lastRenderedPageBreak/>
        <w:t>Если посмотреть на схему, можно увидеть, что 1 канал до сих пор активен</w:t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2D4F466" wp14:editId="43CCB3A3">
            <wp:extent cx="4838700" cy="108972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4979" cy="10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</w:p>
    <w:p w:rsidR="00E60AA5" w:rsidRP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 w:rsidRPr="00E60AA5">
        <w:rPr>
          <w:sz w:val="32"/>
          <w:szCs w:val="32"/>
        </w:rPr>
        <w:t>6. Восстанавливаем работу FastEthernet 0/2 на switch1.</w:t>
      </w:r>
      <w:r>
        <w:rPr>
          <w:sz w:val="32"/>
          <w:szCs w:val="32"/>
        </w:rPr>
        <w:t xml:space="preserve"> Связь восстановилась</w:t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272C0FE" wp14:editId="55DA7E04">
            <wp:extent cx="5511165" cy="2613067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8154" cy="26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</w:p>
    <w:p w:rsidR="00E60AA5" w:rsidRDefault="00E60AA5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Pr="00E60AA5">
        <w:rPr>
          <w:sz w:val="32"/>
          <w:szCs w:val="32"/>
        </w:rPr>
        <w:t>. Добавляем switch 3560 и 3 switch 2960</w:t>
      </w:r>
    </w:p>
    <w:p w:rsidR="00E60AA5" w:rsidRDefault="005C46C9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D61B0D5" wp14:editId="7FC5A236">
            <wp:extent cx="5153025" cy="2510221"/>
            <wp:effectExtent l="0" t="0" r="0" b="444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963" cy="25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C9" w:rsidRDefault="005C46C9" w:rsidP="00E60AA5">
      <w:pPr>
        <w:pStyle w:val="Default"/>
        <w:ind w:firstLine="709"/>
        <w:jc w:val="both"/>
        <w:rPr>
          <w:sz w:val="32"/>
          <w:szCs w:val="32"/>
        </w:rPr>
      </w:pPr>
    </w:p>
    <w:p w:rsidR="005C46C9" w:rsidRDefault="005C46C9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Pr="005C46C9">
        <w:rPr>
          <w:sz w:val="32"/>
          <w:szCs w:val="32"/>
        </w:rPr>
        <w:t xml:space="preserve">. Подключаем каждый из коммутаторов 2 портами к центральному коммутатору, используя динамическое агрегирование. Переходим в CLI Switch 3560, заходим в режим глобального конфигурирования и редактируем интерфейсы, используя команду interface range fa0/1-2. Это будет </w:t>
      </w:r>
      <w:r w:rsidRPr="005C46C9">
        <w:rPr>
          <w:sz w:val="32"/>
          <w:szCs w:val="32"/>
        </w:rPr>
        <w:lastRenderedPageBreak/>
        <w:t>первый агрегированный канал. Выбираем channel-protocol lacp и присваиваем channel-group 1 mode active. Создался интерфейс Port-channel 1. Выходим.</w:t>
      </w:r>
    </w:p>
    <w:p w:rsidR="005C46C9" w:rsidRDefault="00B63789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EC114BC" wp14:editId="1B12F7C2">
            <wp:extent cx="4943475" cy="18764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89" w:rsidRDefault="00B63789" w:rsidP="00E60AA5">
      <w:pPr>
        <w:pStyle w:val="Default"/>
        <w:ind w:firstLine="709"/>
        <w:jc w:val="both"/>
        <w:rPr>
          <w:sz w:val="32"/>
          <w:szCs w:val="32"/>
        </w:rPr>
      </w:pPr>
    </w:p>
    <w:p w:rsidR="00B63789" w:rsidRDefault="00B63789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Pr="00B63789">
        <w:rPr>
          <w:sz w:val="32"/>
          <w:szCs w:val="32"/>
        </w:rPr>
        <w:t>. Аналогично настраиваем Port-channel 2, используя порты fast ethernet 0/ 3-4.</w:t>
      </w:r>
    </w:p>
    <w:p w:rsidR="00B63789" w:rsidRDefault="00B63789" w:rsidP="00E60AA5">
      <w:pPr>
        <w:pStyle w:val="Default"/>
        <w:ind w:firstLine="709"/>
        <w:jc w:val="both"/>
        <w:rPr>
          <w:sz w:val="32"/>
          <w:szCs w:val="32"/>
        </w:rPr>
      </w:pPr>
      <w:r w:rsidRPr="00B63789">
        <w:rPr>
          <w:sz w:val="32"/>
          <w:szCs w:val="32"/>
        </w:rPr>
        <w:t>Аналогично настраиваем Port-channel 3, используя порты fast ethernet 0/ 5-6. Сохраняем настройки.</w:t>
      </w:r>
    </w:p>
    <w:p w:rsidR="003B0E74" w:rsidRDefault="003B0E74" w:rsidP="00E60AA5">
      <w:pPr>
        <w:pStyle w:val="Default"/>
        <w:ind w:firstLine="709"/>
        <w:jc w:val="both"/>
        <w:rPr>
          <w:sz w:val="32"/>
          <w:szCs w:val="32"/>
        </w:rPr>
      </w:pPr>
    </w:p>
    <w:p w:rsidR="00B63789" w:rsidRDefault="003B0E74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 w:rsidRPr="003B0E74">
        <w:rPr>
          <w:sz w:val="32"/>
          <w:szCs w:val="32"/>
        </w:rPr>
        <w:t>. Переходим к настройке коммутаторов уровня доступа. Переходим в CLI коммутатора switch 2, заходим в режим глобального конфигурирования и редактируем интерфейсы, используя команду interface range fa0/1-2. Выбираем channelprotocol lacp и присваиваем channel-group 1 mode passive. Создался интерфейс Port-channel 1. Сохраняем.</w:t>
      </w:r>
    </w:p>
    <w:p w:rsidR="003B0E74" w:rsidRDefault="003B0E74" w:rsidP="003B0E74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C54D55E" wp14:editId="74D3EBCF">
            <wp:extent cx="5668010" cy="3451268"/>
            <wp:effectExtent l="0" t="0" r="889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3321" cy="34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74" w:rsidRDefault="003B0E74" w:rsidP="00E60AA5">
      <w:pPr>
        <w:pStyle w:val="Default"/>
        <w:ind w:firstLine="709"/>
        <w:jc w:val="both"/>
        <w:rPr>
          <w:sz w:val="32"/>
          <w:szCs w:val="32"/>
        </w:rPr>
      </w:pPr>
      <w:r w:rsidRPr="003B0E74">
        <w:rPr>
          <w:sz w:val="32"/>
          <w:szCs w:val="32"/>
        </w:rPr>
        <w:t>Аналогичные действия производим на остальных двух коммутаторах.</w:t>
      </w:r>
    </w:p>
    <w:p w:rsidR="003B0E74" w:rsidRDefault="00D67398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11</w:t>
      </w:r>
      <w:r w:rsidRPr="00D67398">
        <w:rPr>
          <w:sz w:val="32"/>
          <w:szCs w:val="32"/>
        </w:rPr>
        <w:t>. Посмотреть статус порта для 1 примера можно с помощью команды show etherchannel summary. Здесь не используется никакой протокол, настроена статическая агрегация</w:t>
      </w:r>
    </w:p>
    <w:p w:rsidR="00D67398" w:rsidRDefault="00D67398" w:rsidP="00E60AA5">
      <w:pPr>
        <w:pStyle w:val="Default"/>
        <w:ind w:firstLine="709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7A0EA82" wp14:editId="179EFE36">
            <wp:extent cx="5905500" cy="28765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98" w:rsidRDefault="00D67398" w:rsidP="00D67398">
      <w:pPr>
        <w:pStyle w:val="Default"/>
        <w:jc w:val="both"/>
      </w:pP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5. КОНТРОЛЬНЫЕ ВОПРОСЫ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1. Охарактеризуйте протокол STP.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2. Каков принцип действия протокола STP?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3. Охарактеризуйте проблемы, возникающие в случае отказа от применения протокола STP в локальной сети с избыточными каналами связи.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4. Назовите режимы работы портов, задействованных в STP.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5. Охарактеризуйте протокол RSTP.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6.Охарактеризуйте технологию агрегирование каналов.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7. Какие существуют методы агрегирования?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8. Охарактеризуйте протокол LACP. </w:t>
      </w:r>
    </w:p>
    <w:p w:rsidR="00D67398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 xml:space="preserve">9. Каковы достоинства технологии EtherChannel? </w:t>
      </w:r>
    </w:p>
    <w:p w:rsidR="00D67398" w:rsidRPr="00E60AA5" w:rsidRDefault="00D67398" w:rsidP="00D67398">
      <w:pPr>
        <w:pStyle w:val="Default"/>
        <w:ind w:firstLine="709"/>
        <w:jc w:val="both"/>
        <w:rPr>
          <w:sz w:val="32"/>
          <w:szCs w:val="32"/>
        </w:rPr>
      </w:pPr>
      <w:r w:rsidRPr="00D67398">
        <w:rPr>
          <w:sz w:val="32"/>
          <w:szCs w:val="32"/>
        </w:rPr>
        <w:t>10. Каковы ограничения технологии EtherChannel?</w:t>
      </w:r>
    </w:p>
    <w:p w:rsidR="00D67398" w:rsidRPr="00E60AA5" w:rsidRDefault="00D67398" w:rsidP="00D67398">
      <w:pPr>
        <w:pStyle w:val="Default"/>
        <w:ind w:firstLine="709"/>
        <w:jc w:val="both"/>
        <w:rPr>
          <w:sz w:val="32"/>
          <w:szCs w:val="32"/>
        </w:rPr>
      </w:pPr>
    </w:p>
    <w:sectPr w:rsidR="00D67398" w:rsidRPr="00E60AA5" w:rsidSect="00070AE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D61" w:rsidRDefault="00BF2D61">
      <w:r>
        <w:separator/>
      </w:r>
    </w:p>
  </w:endnote>
  <w:endnote w:type="continuationSeparator" w:id="0">
    <w:p w:rsidR="00BF2D61" w:rsidRDefault="00BF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1E3DF0">
      <w:rPr>
        <w:rStyle w:val="a4"/>
        <w:noProof/>
        <w:szCs w:val="28"/>
      </w:rPr>
      <w:t>3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C82BD2" wp14:editId="5145CCA3">
              <wp:simplePos x="0" y="0"/>
              <wp:positionH relativeFrom="column">
                <wp:posOffset>2370455</wp:posOffset>
              </wp:positionH>
              <wp:positionV relativeFrom="paragraph">
                <wp:posOffset>-485140</wp:posOffset>
              </wp:positionV>
              <wp:extent cx="2457450" cy="847725"/>
              <wp:effectExtent l="0" t="0" r="19050" b="28575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:rsidR="00BC4AE3" w:rsidRPr="00BC4AE3" w:rsidRDefault="00CF271F" w:rsidP="00BC4AE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C4503F">
                            <w:t>3</w:t>
                          </w:r>
                          <w:r w:rsidR="00BC4AE3" w:rsidRPr="00BC4AE3">
                            <w:t>.</w:t>
                          </w:r>
                        </w:p>
                        <w:p w:rsidR="00BC4AE3" w:rsidRPr="00C4503F" w:rsidRDefault="00BC4AE3" w:rsidP="00366710">
                          <w:pPr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 w:rsidRPr="00C4503F">
                            <w:rPr>
                              <w:sz w:val="18"/>
                            </w:rPr>
                            <w:t>Тема: «</w:t>
                          </w:r>
                          <w:r w:rsidR="00C4503F" w:rsidRPr="00C4503F">
                            <w:rPr>
                              <w:sz w:val="18"/>
                            </w:rPr>
                            <w:t>Протоколы устранения петель (STP) и агрегирования каналов (ETHERCHANNEL)</w:t>
                          </w:r>
                          <w:r w:rsidRPr="00C4503F">
                            <w:rPr>
                              <w:sz w:val="18"/>
                            </w:rPr>
                            <w:t>»</w:t>
                          </w:r>
                        </w:p>
                        <w:p w:rsidR="00B9674A" w:rsidRPr="00C4503F" w:rsidRDefault="00B9674A" w:rsidP="00B810C0">
                          <w:pPr>
                            <w:jc w:val="center"/>
                            <w:rPr>
                              <w:iCs/>
                              <w:sz w:val="14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82BD2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6.65pt;margin-top:-38.2pt;width:193.5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" strokecolor="white [3212]">
              <v:textbox>
                <w:txbxContent>
                  <w:p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:rsidR="00BC4AE3" w:rsidRPr="00BC4AE3" w:rsidRDefault="00CF271F" w:rsidP="00BC4AE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C4503F">
                      <w:t>3</w:t>
                    </w:r>
                    <w:r w:rsidR="00BC4AE3" w:rsidRPr="00BC4AE3">
                      <w:t>.</w:t>
                    </w:r>
                  </w:p>
                  <w:p w:rsidR="00BC4AE3" w:rsidRPr="00C4503F" w:rsidRDefault="00BC4AE3" w:rsidP="00366710">
                    <w:pPr>
                      <w:spacing w:line="360" w:lineRule="auto"/>
                      <w:jc w:val="center"/>
                      <w:rPr>
                        <w:sz w:val="18"/>
                      </w:rPr>
                    </w:pPr>
                    <w:r w:rsidRPr="00C4503F">
                      <w:rPr>
                        <w:sz w:val="18"/>
                      </w:rPr>
                      <w:t>Тема: «</w:t>
                    </w:r>
                    <w:r w:rsidR="00C4503F" w:rsidRPr="00C4503F">
                      <w:rPr>
                        <w:sz w:val="18"/>
                      </w:rPr>
                      <w:t>Протоколы устранения петель (STP) и агрегирования каналов (ETHERCHANNEL)</w:t>
                    </w:r>
                    <w:r w:rsidRPr="00C4503F">
                      <w:rPr>
                        <w:sz w:val="18"/>
                      </w:rPr>
                      <w:t>»</w:t>
                    </w:r>
                  </w:p>
                  <w:p w:rsidR="00B9674A" w:rsidRPr="00C4503F" w:rsidRDefault="00B9674A" w:rsidP="00B810C0">
                    <w:pPr>
                      <w:jc w:val="center"/>
                      <w:rPr>
                        <w:iCs/>
                        <w:sz w:val="14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DC86FA3" wp14:editId="0D6FCC09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ИСОиП(ф)ДГТУ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6FA3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ИСОиП(ф)ДГТУ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F326A6" wp14:editId="4F1E7CAE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326A6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A1F8E6" wp14:editId="63D679A7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1F8E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605DD4D" wp14:editId="1A07A073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1E3DF0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Воликов И.Д.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5DD4D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1E3DF0">
                    <w:pPr>
                      <w:rPr>
                        <w:iCs/>
                      </w:rPr>
                    </w:pPr>
                    <w:r>
                      <w:rPr>
                        <w:iCs/>
                      </w:rPr>
                      <w:t>Воликов И.Д.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A32E93" wp14:editId="5C3E8C3A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1E3DF0">
                            <w:rPr>
                              <w:sz w:val="28"/>
                              <w:szCs w:val="28"/>
                            </w:rPr>
                            <w:t>03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32E93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1E3DF0">
                      <w:rPr>
                        <w:sz w:val="28"/>
                        <w:szCs w:val="28"/>
                      </w:rPr>
                      <w:t>03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966A34" wp14:editId="337544A1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66A34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D69201" wp14:editId="26AC0F13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69201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Н.контр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CB1628" wp14:editId="571DD698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B1628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Разраб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BE6BCC" wp14:editId="5A3A3E22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1B196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E9411" wp14:editId="3833115D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AB33C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2DF7AD" wp14:editId="708367FC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DF7AD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391AF7" wp14:editId="35CC6FA4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91AF7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3AE6E" wp14:editId="7FA7B994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3AEB0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875A46" wp14:editId="439F24D8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8656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553E25" wp14:editId="203DFCD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BCC69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189C92" wp14:editId="1C3B3AD3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D5CB0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4C6375" wp14:editId="389038D3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A2F3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0CEC5" wp14:editId="3E69266C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4F102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F3C251" wp14:editId="3C728966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27A40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DDE15" wp14:editId="5C0D7ECE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84C50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68100" wp14:editId="364FA083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D354C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CD8E51" wp14:editId="13D99345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E69EE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36961" wp14:editId="411E6144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291EA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863BEE" wp14:editId="49B5E537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r w:rsidRPr="00A01A64">
                            <w:rPr>
                              <w:iCs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63BEE"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 w:rsidRPr="00A01A64">
                      <w:rPr>
                        <w:iCs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273AF5" wp14:editId="160DA9E4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73AF5"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3B3DFC" wp14:editId="6CC5C230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B3DFC"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B79CE0" wp14:editId="140A3DE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79CE0"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F4A7FE" wp14:editId="2FDDB183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4A7FE"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6EFBA31" wp14:editId="15C6CE35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FBA31"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6E18A05" wp14:editId="15788F3A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34DAA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1B5A65" wp14:editId="2D67A29E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48532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BD65DA3" wp14:editId="69D3390A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53718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740142A" wp14:editId="20527FCD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06B64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7FDAE92" wp14:editId="7A1EDB5F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F4B5D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CD2BE88" wp14:editId="0BE413FE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DACE0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7DFADAC" wp14:editId="6B167460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19BA7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7B7F5C" wp14:editId="37D1C942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FD3F0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622C4D8" wp14:editId="7EE63A1A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2C4D8"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Провер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4FFB05" wp14:editId="545DC728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FFB05"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Берёза 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CAE294B" wp14:editId="3072DAF8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E294B"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4722D4" wp14:editId="610FE479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722D4"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D61" w:rsidRDefault="00BF2D61">
      <w:r>
        <w:separator/>
      </w:r>
    </w:p>
  </w:footnote>
  <w:footnote w:type="continuationSeparator" w:id="0">
    <w:p w:rsidR="00BF2D61" w:rsidRDefault="00BF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A0116F1" wp14:editId="06D9E01D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1E3DF0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0116F1"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1E3DF0">
                        <w:rPr>
                          <w:sz w:val="28"/>
                          <w:szCs w:val="28"/>
                        </w:rPr>
                        <w:t>03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r w:rsidRPr="002F66EE">
                        <w:rPr>
                          <w:iCs/>
                        </w:rPr>
                        <w:t>Изм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F7773BA" wp14:editId="549F937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D59C6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E82D0C" wp14:editId="4E14D46A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DC0F5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25C30C" wp14:editId="13B8635A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11D08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EC3FD9"/>
    <w:multiLevelType w:val="hybridMultilevel"/>
    <w:tmpl w:val="8EDE5A80"/>
    <w:lvl w:ilvl="0" w:tplc="C848F8FC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9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2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5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4"/>
  </w:num>
  <w:num w:numId="4">
    <w:abstractNumId w:val="44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6"/>
  </w:num>
  <w:num w:numId="7">
    <w:abstractNumId w:val="42"/>
  </w:num>
  <w:num w:numId="8">
    <w:abstractNumId w:val="24"/>
  </w:num>
  <w:num w:numId="9">
    <w:abstractNumId w:val="0"/>
  </w:num>
  <w:num w:numId="10">
    <w:abstractNumId w:val="20"/>
  </w:num>
  <w:num w:numId="11">
    <w:abstractNumId w:val="13"/>
  </w:num>
  <w:num w:numId="12">
    <w:abstractNumId w:val="41"/>
  </w:num>
  <w:num w:numId="13">
    <w:abstractNumId w:val="35"/>
  </w:num>
  <w:num w:numId="14">
    <w:abstractNumId w:val="37"/>
  </w:num>
  <w:num w:numId="15">
    <w:abstractNumId w:val="18"/>
  </w:num>
  <w:num w:numId="16">
    <w:abstractNumId w:val="28"/>
  </w:num>
  <w:num w:numId="17">
    <w:abstractNumId w:val="21"/>
  </w:num>
  <w:num w:numId="18">
    <w:abstractNumId w:val="1"/>
  </w:num>
  <w:num w:numId="19">
    <w:abstractNumId w:val="45"/>
  </w:num>
  <w:num w:numId="20">
    <w:abstractNumId w:val="14"/>
  </w:num>
  <w:num w:numId="21">
    <w:abstractNumId w:val="2"/>
  </w:num>
  <w:num w:numId="22">
    <w:abstractNumId w:val="10"/>
  </w:num>
  <w:num w:numId="23">
    <w:abstractNumId w:val="29"/>
  </w:num>
  <w:num w:numId="24">
    <w:abstractNumId w:val="7"/>
  </w:num>
  <w:num w:numId="25">
    <w:abstractNumId w:val="46"/>
  </w:num>
  <w:num w:numId="26">
    <w:abstractNumId w:val="30"/>
  </w:num>
  <w:num w:numId="27">
    <w:abstractNumId w:val="6"/>
  </w:num>
  <w:num w:numId="28">
    <w:abstractNumId w:val="22"/>
  </w:num>
  <w:num w:numId="29">
    <w:abstractNumId w:val="16"/>
  </w:num>
  <w:num w:numId="30">
    <w:abstractNumId w:val="32"/>
  </w:num>
  <w:num w:numId="31">
    <w:abstractNumId w:val="40"/>
  </w:num>
  <w:num w:numId="32">
    <w:abstractNumId w:val="15"/>
  </w:num>
  <w:num w:numId="33">
    <w:abstractNumId w:val="3"/>
  </w:num>
  <w:num w:numId="34">
    <w:abstractNumId w:val="39"/>
  </w:num>
  <w:num w:numId="35">
    <w:abstractNumId w:val="26"/>
  </w:num>
  <w:num w:numId="36">
    <w:abstractNumId w:val="25"/>
  </w:num>
  <w:num w:numId="37">
    <w:abstractNumId w:val="17"/>
  </w:num>
  <w:num w:numId="38">
    <w:abstractNumId w:val="27"/>
  </w:num>
  <w:num w:numId="39">
    <w:abstractNumId w:val="8"/>
  </w:num>
  <w:num w:numId="40">
    <w:abstractNumId w:val="43"/>
  </w:num>
  <w:num w:numId="41">
    <w:abstractNumId w:val="4"/>
  </w:num>
  <w:num w:numId="42">
    <w:abstractNumId w:val="9"/>
  </w:num>
  <w:num w:numId="43">
    <w:abstractNumId w:val="34"/>
  </w:num>
  <w:num w:numId="44">
    <w:abstractNumId w:val="19"/>
  </w:num>
  <w:num w:numId="45">
    <w:abstractNumId w:val="5"/>
  </w:num>
  <w:num w:numId="46">
    <w:abstractNumId w:val="38"/>
  </w:num>
  <w:num w:numId="47">
    <w:abstractNumId w:val="12"/>
  </w:num>
  <w:num w:numId="4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F5B"/>
    <w:rsid w:val="00104528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E3DF0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6710"/>
    <w:rsid w:val="00370060"/>
    <w:rsid w:val="0037127E"/>
    <w:rsid w:val="0038063E"/>
    <w:rsid w:val="00383211"/>
    <w:rsid w:val="003847F7"/>
    <w:rsid w:val="003971B7"/>
    <w:rsid w:val="00397CE8"/>
    <w:rsid w:val="003A00ED"/>
    <w:rsid w:val="003B0E74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432"/>
    <w:rsid w:val="00452C18"/>
    <w:rsid w:val="00455C77"/>
    <w:rsid w:val="004576D4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B75"/>
    <w:rsid w:val="004F178A"/>
    <w:rsid w:val="0051259B"/>
    <w:rsid w:val="00513ECD"/>
    <w:rsid w:val="00515C43"/>
    <w:rsid w:val="00530FCA"/>
    <w:rsid w:val="005471BD"/>
    <w:rsid w:val="00552A89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46C9"/>
    <w:rsid w:val="005C6659"/>
    <w:rsid w:val="005D60A9"/>
    <w:rsid w:val="005D665E"/>
    <w:rsid w:val="005E0815"/>
    <w:rsid w:val="005E581D"/>
    <w:rsid w:val="005F49C6"/>
    <w:rsid w:val="005F5500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7E8"/>
    <w:rsid w:val="006A2B89"/>
    <w:rsid w:val="006A3683"/>
    <w:rsid w:val="006D5F54"/>
    <w:rsid w:val="006E6882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42D"/>
    <w:rsid w:val="00746FDA"/>
    <w:rsid w:val="00750C19"/>
    <w:rsid w:val="00752571"/>
    <w:rsid w:val="007566A4"/>
    <w:rsid w:val="00764E04"/>
    <w:rsid w:val="00771DD8"/>
    <w:rsid w:val="00783A79"/>
    <w:rsid w:val="0078646D"/>
    <w:rsid w:val="00793D27"/>
    <w:rsid w:val="007949F4"/>
    <w:rsid w:val="0079559D"/>
    <w:rsid w:val="007C5310"/>
    <w:rsid w:val="007D1C75"/>
    <w:rsid w:val="007D79C4"/>
    <w:rsid w:val="007E6140"/>
    <w:rsid w:val="007E74ED"/>
    <w:rsid w:val="007F4972"/>
    <w:rsid w:val="007F7308"/>
    <w:rsid w:val="008430DE"/>
    <w:rsid w:val="00850336"/>
    <w:rsid w:val="00876150"/>
    <w:rsid w:val="00885838"/>
    <w:rsid w:val="008B6420"/>
    <w:rsid w:val="008C6C32"/>
    <w:rsid w:val="008C735E"/>
    <w:rsid w:val="008D3A71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E4C81"/>
    <w:rsid w:val="00AF4C85"/>
    <w:rsid w:val="00B03307"/>
    <w:rsid w:val="00B1735D"/>
    <w:rsid w:val="00B20119"/>
    <w:rsid w:val="00B57DCA"/>
    <w:rsid w:val="00B63789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BF2D61"/>
    <w:rsid w:val="00C01EFC"/>
    <w:rsid w:val="00C11832"/>
    <w:rsid w:val="00C124FE"/>
    <w:rsid w:val="00C15262"/>
    <w:rsid w:val="00C310D8"/>
    <w:rsid w:val="00C35789"/>
    <w:rsid w:val="00C369E2"/>
    <w:rsid w:val="00C41E38"/>
    <w:rsid w:val="00C4503F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40ED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67398"/>
    <w:rsid w:val="00D7295C"/>
    <w:rsid w:val="00D83033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336DC"/>
    <w:rsid w:val="00E345FB"/>
    <w:rsid w:val="00E4419A"/>
    <w:rsid w:val="00E4427A"/>
    <w:rsid w:val="00E507A2"/>
    <w:rsid w:val="00E5088E"/>
    <w:rsid w:val="00E569D5"/>
    <w:rsid w:val="00E60AA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44BF"/>
    <w:rsid w:val="00F37641"/>
    <w:rsid w:val="00F57265"/>
    <w:rsid w:val="00F62207"/>
    <w:rsid w:val="00F6244F"/>
    <w:rsid w:val="00F659E4"/>
    <w:rsid w:val="00F72C47"/>
    <w:rsid w:val="00F80D67"/>
    <w:rsid w:val="00FA2969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5FC2C6"/>
  <w15:docId w15:val="{CED28439-86E3-4CD9-9ED8-FE2A7697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8891-B40F-4148-8EA8-E746640F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686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днс</cp:lastModifiedBy>
  <cp:revision>25</cp:revision>
  <cp:lastPrinted>2017-06-16T07:42:00Z</cp:lastPrinted>
  <dcterms:created xsi:type="dcterms:W3CDTF">2018-09-12T08:01:00Z</dcterms:created>
  <dcterms:modified xsi:type="dcterms:W3CDTF">2020-04-08T07:29:00Z</dcterms:modified>
</cp:coreProperties>
</file>